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系统与</w:t>
      </w:r>
      <w:r w:rsidR="00FC30E5">
        <w:rPr>
          <w:rStyle w:val="HighlightedVariable"/>
          <w:rFonts w:ascii="宋体" w:hAnsi="宋体" w:cs="宋体" w:hint="eastAsia"/>
          <w:sz w:val="48"/>
        </w:rPr>
        <w:t>外围</w:t>
      </w:r>
      <w:r w:rsidR="00FC30E5">
        <w:rPr>
          <w:rStyle w:val="HighlightedVariable"/>
          <w:rFonts w:hint="eastAsia"/>
          <w:sz w:val="48"/>
        </w:rPr>
        <w:t>系统</w:t>
      </w:r>
      <w:r w:rsidR="00CD174A">
        <w:rPr>
          <w:rStyle w:val="HighlightedVariable"/>
          <w:rFonts w:hint="eastAsia"/>
          <w:sz w:val="48"/>
        </w:rPr>
        <w:t>/</w:t>
      </w:r>
      <w:r w:rsidR="00CD174A">
        <w:rPr>
          <w:rStyle w:val="HighlightedVariable"/>
          <w:rFonts w:hint="eastAsia"/>
          <w:sz w:val="48"/>
        </w:rPr>
        <w:t>数据</w:t>
      </w:r>
      <w:r>
        <w:rPr>
          <w:rStyle w:val="HighlightedVariable"/>
          <w:rFonts w:hint="eastAsia"/>
          <w:sz w:val="48"/>
        </w:rPr>
        <w:t>接口</w:t>
      </w:r>
      <w:r w:rsidR="007E5A01">
        <w:rPr>
          <w:rStyle w:val="HighlightedVariable"/>
          <w:rFonts w:hint="eastAsia"/>
          <w:sz w:val="48"/>
        </w:rPr>
        <w:t>设计</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sidR="00F3596F">
        <w:rPr>
          <w:rFonts w:hint="eastAsia"/>
        </w:rPr>
        <w:t>杨进</w:t>
      </w:r>
    </w:p>
    <w:p w:rsidR="0062618F" w:rsidRPr="00FC30E5" w:rsidRDefault="0062618F" w:rsidP="0062618F">
      <w:pPr>
        <w:pStyle w:val="a0"/>
        <w:tabs>
          <w:tab w:val="left" w:pos="4320"/>
        </w:tabs>
        <w:spacing w:after="0"/>
      </w:pPr>
      <w:r>
        <w:rPr>
          <w:rFonts w:hint="eastAsia"/>
        </w:rPr>
        <w:t>创建日期</w:t>
      </w:r>
      <w:r>
        <w:t>:</w:t>
      </w:r>
      <w:r>
        <w:tab/>
      </w:r>
      <w:r w:rsidR="00F3596F">
        <w:t>2014/4/10</w:t>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F3596F">
        <w:rPr>
          <w:rFonts w:hint="eastAsia"/>
        </w:rPr>
        <w:t>0.1</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w:t>
            </w:r>
            <w:proofErr w:type="gramStart"/>
            <w:r>
              <w:rPr>
                <w:rStyle w:val="HighlightedVariable"/>
                <w:rFonts w:hint="eastAsia"/>
              </w:rPr>
              <w:t>高项目</w:t>
            </w:r>
            <w:proofErr w:type="gramEnd"/>
            <w:r>
              <w:rPr>
                <w:rStyle w:val="HighlightedVariable"/>
                <w:rFonts w:hint="eastAsia"/>
              </w:rPr>
              <w:t>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384978799"/>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2361A5" w:rsidP="0062618F">
      <w:pPr>
        <w:pStyle w:val="a0"/>
        <w:ind w:left="8640" w:firstLine="720"/>
        <w:rPr>
          <w:rFonts w:ascii="宋体" w:hAnsi="宋体"/>
        </w:rPr>
      </w:pPr>
      <w:fldSimple w:instr=" SECTIONPAGES  \* MERGEFORMAT ">
        <w:r w:rsidR="0062618F" w:rsidRPr="00E9347E">
          <w:rPr>
            <w:rFonts w:ascii="宋体" w:hAnsi="宋体"/>
            <w:noProof/>
            <w:color w:val="FFFFFF"/>
            <w:sz w:val="10"/>
          </w:rPr>
          <w:t>1</w:t>
        </w:r>
      </w:fldSimple>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176"/>
        <w:gridCol w:w="795"/>
        <w:gridCol w:w="708"/>
        <w:gridCol w:w="4977"/>
      </w:tblGrid>
      <w:tr w:rsidR="0062618F" w:rsidRPr="00E9347E" w:rsidTr="00DC6C8F">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DC6C8F">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DC6C8F">
        <w:trPr>
          <w:cantSplit/>
        </w:trPr>
        <w:tc>
          <w:tcPr>
            <w:tcW w:w="1176" w:type="dxa"/>
            <w:tcBorders>
              <w:top w:val="nil"/>
            </w:tcBorders>
          </w:tcPr>
          <w:p w:rsidR="00FC30E5" w:rsidRPr="00E9347E" w:rsidRDefault="00DC6C8F" w:rsidP="003774F9">
            <w:pPr>
              <w:pStyle w:val="TableText"/>
              <w:rPr>
                <w:rFonts w:ascii="宋体" w:hAnsi="宋体"/>
                <w:szCs w:val="16"/>
              </w:rPr>
            </w:pPr>
            <w:r>
              <w:rPr>
                <w:rFonts w:ascii="宋体" w:hAnsi="宋体"/>
                <w:szCs w:val="16"/>
              </w:rPr>
              <w:t>2014/4/10</w:t>
            </w:r>
          </w:p>
        </w:tc>
        <w:tc>
          <w:tcPr>
            <w:tcW w:w="795" w:type="dxa"/>
            <w:tcBorders>
              <w:top w:val="nil"/>
            </w:tcBorders>
          </w:tcPr>
          <w:p w:rsidR="0062618F" w:rsidRPr="00E9347E" w:rsidRDefault="00DC6C8F" w:rsidP="00302664">
            <w:pPr>
              <w:pStyle w:val="TableText"/>
              <w:rPr>
                <w:rFonts w:ascii="宋体" w:hAnsi="宋体"/>
                <w:szCs w:val="16"/>
              </w:rPr>
            </w:pPr>
            <w:r>
              <w:rPr>
                <w:rFonts w:ascii="宋体" w:hAnsi="宋体" w:hint="eastAsia"/>
                <w:szCs w:val="16"/>
              </w:rPr>
              <w:t>杨进</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初始版本</w:t>
            </w: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bookmarkStart w:id="11" w:name="_GoBack"/>
    <w:bookmarkEnd w:id="11"/>
    <w:p w:rsidR="00872DA0" w:rsidRDefault="002361A5">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384978799" w:history="1">
        <w:r w:rsidR="00872DA0" w:rsidRPr="00366805">
          <w:rPr>
            <w:rStyle w:val="af1"/>
            <w:rFonts w:ascii="宋体" w:hAnsi="宋体" w:hint="eastAsia"/>
            <w:noProof/>
          </w:rPr>
          <w:t>文档控制</w:t>
        </w:r>
        <w:r w:rsidR="00872DA0">
          <w:rPr>
            <w:noProof/>
            <w:webHidden/>
          </w:rPr>
          <w:tab/>
        </w:r>
        <w:r>
          <w:rPr>
            <w:noProof/>
            <w:webHidden/>
          </w:rPr>
          <w:fldChar w:fldCharType="begin"/>
        </w:r>
        <w:r w:rsidR="00872DA0">
          <w:rPr>
            <w:noProof/>
            <w:webHidden/>
          </w:rPr>
          <w:instrText xml:space="preserve"> PAGEREF _Toc384978799 \h </w:instrText>
        </w:r>
        <w:r>
          <w:rPr>
            <w:noProof/>
            <w:webHidden/>
          </w:rPr>
        </w:r>
        <w:r>
          <w:rPr>
            <w:noProof/>
            <w:webHidden/>
          </w:rPr>
          <w:fldChar w:fldCharType="separate"/>
        </w:r>
        <w:r w:rsidR="00872DA0">
          <w:rPr>
            <w:noProof/>
            <w:webHidden/>
          </w:rPr>
          <w:t>ii</w:t>
        </w:r>
        <w:r>
          <w:rPr>
            <w:noProof/>
            <w:webHidden/>
          </w:rPr>
          <w:fldChar w:fldCharType="end"/>
        </w:r>
      </w:hyperlink>
    </w:p>
    <w:p w:rsidR="00872DA0" w:rsidRDefault="002361A5">
      <w:pPr>
        <w:pStyle w:val="20"/>
        <w:rPr>
          <w:rFonts w:asciiTheme="minorHAnsi" w:eastAsiaTheme="minorEastAsia" w:hAnsiTheme="minorHAnsi" w:cstheme="minorBidi"/>
          <w:noProof/>
          <w:kern w:val="2"/>
          <w:sz w:val="21"/>
          <w:szCs w:val="22"/>
        </w:rPr>
      </w:pPr>
      <w:hyperlink w:anchor="_Toc384978800" w:history="1">
        <w:r w:rsidR="00872DA0" w:rsidRPr="00366805">
          <w:rPr>
            <w:rStyle w:val="af1"/>
            <w:rFonts w:ascii="宋体" w:hAnsi="宋体" w:cs="宋体" w:hint="eastAsia"/>
            <w:noProof/>
          </w:rPr>
          <w:t>设计文档描述</w:t>
        </w:r>
        <w:r w:rsidR="00872DA0">
          <w:rPr>
            <w:noProof/>
            <w:webHidden/>
          </w:rPr>
          <w:tab/>
        </w:r>
        <w:r>
          <w:rPr>
            <w:noProof/>
            <w:webHidden/>
          </w:rPr>
          <w:fldChar w:fldCharType="begin"/>
        </w:r>
        <w:r w:rsidR="00872DA0">
          <w:rPr>
            <w:noProof/>
            <w:webHidden/>
          </w:rPr>
          <w:instrText xml:space="preserve"> PAGEREF _Toc384978800 \h </w:instrText>
        </w:r>
        <w:r>
          <w:rPr>
            <w:noProof/>
            <w:webHidden/>
          </w:rPr>
        </w:r>
        <w:r>
          <w:rPr>
            <w:noProof/>
            <w:webHidden/>
          </w:rPr>
          <w:fldChar w:fldCharType="separate"/>
        </w:r>
        <w:r w:rsidR="00872DA0">
          <w:rPr>
            <w:noProof/>
            <w:webHidden/>
          </w:rPr>
          <w:t>4</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01" w:history="1">
        <w:r w:rsidR="00872DA0" w:rsidRPr="00366805">
          <w:rPr>
            <w:rStyle w:val="af1"/>
            <w:rFonts w:ascii="宋体" w:hAnsi="宋体" w:cs="宋体" w:hint="eastAsia"/>
            <w:noProof/>
          </w:rPr>
          <w:t>先决条件</w:t>
        </w:r>
        <w:r w:rsidR="00872DA0">
          <w:rPr>
            <w:noProof/>
            <w:webHidden/>
          </w:rPr>
          <w:tab/>
        </w:r>
        <w:r>
          <w:rPr>
            <w:noProof/>
            <w:webHidden/>
          </w:rPr>
          <w:fldChar w:fldCharType="begin"/>
        </w:r>
        <w:r w:rsidR="00872DA0">
          <w:rPr>
            <w:noProof/>
            <w:webHidden/>
          </w:rPr>
          <w:instrText xml:space="preserve"> PAGEREF _Toc384978801 \h </w:instrText>
        </w:r>
        <w:r>
          <w:rPr>
            <w:noProof/>
            <w:webHidden/>
          </w:rPr>
        </w:r>
        <w:r>
          <w:rPr>
            <w:noProof/>
            <w:webHidden/>
          </w:rPr>
          <w:fldChar w:fldCharType="separate"/>
        </w:r>
        <w:r w:rsidR="00872DA0">
          <w:rPr>
            <w:noProof/>
            <w:webHidden/>
          </w:rPr>
          <w:t>4</w:t>
        </w:r>
        <w:r>
          <w:rPr>
            <w:noProof/>
            <w:webHidden/>
          </w:rPr>
          <w:fldChar w:fldCharType="end"/>
        </w:r>
      </w:hyperlink>
    </w:p>
    <w:p w:rsidR="00872DA0" w:rsidRDefault="002361A5">
      <w:pPr>
        <w:pStyle w:val="20"/>
        <w:rPr>
          <w:rFonts w:asciiTheme="minorHAnsi" w:eastAsiaTheme="minorEastAsia" w:hAnsiTheme="minorHAnsi" w:cstheme="minorBidi"/>
          <w:noProof/>
          <w:kern w:val="2"/>
          <w:sz w:val="21"/>
          <w:szCs w:val="22"/>
        </w:rPr>
      </w:pPr>
      <w:hyperlink w:anchor="_Toc384978802" w:history="1">
        <w:r w:rsidR="00872DA0" w:rsidRPr="00366805">
          <w:rPr>
            <w:rStyle w:val="af1"/>
            <w:rFonts w:ascii="宋体" w:hAnsi="宋体" w:cs="宋体" w:hint="eastAsia"/>
            <w:noProof/>
          </w:rPr>
          <w:t>金力商品</w:t>
        </w:r>
        <w:r w:rsidR="00872DA0" w:rsidRPr="00366805">
          <w:rPr>
            <w:rStyle w:val="af1"/>
            <w:rFonts w:hint="eastAsia"/>
            <w:noProof/>
          </w:rPr>
          <w:t>接口</w:t>
        </w:r>
        <w:r w:rsidR="00872DA0">
          <w:rPr>
            <w:noProof/>
            <w:webHidden/>
          </w:rPr>
          <w:tab/>
        </w:r>
        <w:r>
          <w:rPr>
            <w:noProof/>
            <w:webHidden/>
          </w:rPr>
          <w:fldChar w:fldCharType="begin"/>
        </w:r>
        <w:r w:rsidR="00872DA0">
          <w:rPr>
            <w:noProof/>
            <w:webHidden/>
          </w:rPr>
          <w:instrText xml:space="preserve"> PAGEREF _Toc384978802 \h </w:instrText>
        </w:r>
        <w:r>
          <w:rPr>
            <w:noProof/>
            <w:webHidden/>
          </w:rPr>
        </w:r>
        <w:r>
          <w:rPr>
            <w:noProof/>
            <w:webHidden/>
          </w:rPr>
          <w:fldChar w:fldCharType="separate"/>
        </w:r>
        <w:r w:rsidR="00872DA0">
          <w:rPr>
            <w:noProof/>
            <w:webHidden/>
          </w:rPr>
          <w:t>5</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03" w:history="1">
        <w:r w:rsidR="00872DA0" w:rsidRPr="00366805">
          <w:rPr>
            <w:rStyle w:val="af1"/>
            <w:rFonts w:ascii="宋体" w:hAnsi="宋体" w:cs="宋体" w:hint="eastAsia"/>
            <w:noProof/>
          </w:rPr>
          <w:t>取数视图</w:t>
        </w:r>
        <w:r w:rsidR="00872DA0">
          <w:rPr>
            <w:noProof/>
            <w:webHidden/>
          </w:rPr>
          <w:tab/>
        </w:r>
        <w:r>
          <w:rPr>
            <w:noProof/>
            <w:webHidden/>
          </w:rPr>
          <w:fldChar w:fldCharType="begin"/>
        </w:r>
        <w:r w:rsidR="00872DA0">
          <w:rPr>
            <w:noProof/>
            <w:webHidden/>
          </w:rPr>
          <w:instrText xml:space="preserve"> PAGEREF _Toc384978803 \h </w:instrText>
        </w:r>
        <w:r>
          <w:rPr>
            <w:noProof/>
            <w:webHidden/>
          </w:rPr>
        </w:r>
        <w:r>
          <w:rPr>
            <w:noProof/>
            <w:webHidden/>
          </w:rPr>
          <w:fldChar w:fldCharType="separate"/>
        </w:r>
        <w:r w:rsidR="00872DA0">
          <w:rPr>
            <w:noProof/>
            <w:webHidden/>
          </w:rPr>
          <w:t>5</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04" w:history="1">
        <w:r w:rsidR="00872DA0" w:rsidRPr="00366805">
          <w:rPr>
            <w:rStyle w:val="af1"/>
            <w:rFonts w:hint="eastAsia"/>
            <w:noProof/>
          </w:rPr>
          <w:t>字段说明</w:t>
        </w:r>
        <w:r w:rsidR="00872DA0">
          <w:rPr>
            <w:noProof/>
            <w:webHidden/>
          </w:rPr>
          <w:tab/>
        </w:r>
        <w:r>
          <w:rPr>
            <w:noProof/>
            <w:webHidden/>
          </w:rPr>
          <w:fldChar w:fldCharType="begin"/>
        </w:r>
        <w:r w:rsidR="00872DA0">
          <w:rPr>
            <w:noProof/>
            <w:webHidden/>
          </w:rPr>
          <w:instrText xml:space="preserve"> PAGEREF _Toc384978804 \h </w:instrText>
        </w:r>
        <w:r>
          <w:rPr>
            <w:noProof/>
            <w:webHidden/>
          </w:rPr>
        </w:r>
        <w:r>
          <w:rPr>
            <w:noProof/>
            <w:webHidden/>
          </w:rPr>
          <w:fldChar w:fldCharType="separate"/>
        </w:r>
        <w:r w:rsidR="00872DA0">
          <w:rPr>
            <w:noProof/>
            <w:webHidden/>
          </w:rPr>
          <w:t>5</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05" w:history="1">
        <w:r w:rsidR="00872DA0" w:rsidRPr="00366805">
          <w:rPr>
            <w:rStyle w:val="af1"/>
            <w:rFonts w:ascii="宋体" w:hAnsi="宋体" w:cs="宋体"/>
            <w:noProof/>
          </w:rPr>
          <w:t>ODI</w:t>
        </w:r>
        <w:r w:rsidR="00872DA0" w:rsidRPr="00366805">
          <w:rPr>
            <w:rStyle w:val="af1"/>
            <w:rFonts w:ascii="宋体" w:hAnsi="宋体" w:cs="宋体" w:hint="eastAsia"/>
            <w:noProof/>
          </w:rPr>
          <w:t>设计</w:t>
        </w:r>
        <w:r w:rsidR="00872DA0">
          <w:rPr>
            <w:noProof/>
            <w:webHidden/>
          </w:rPr>
          <w:tab/>
        </w:r>
        <w:r>
          <w:rPr>
            <w:noProof/>
            <w:webHidden/>
          </w:rPr>
          <w:fldChar w:fldCharType="begin"/>
        </w:r>
        <w:r w:rsidR="00872DA0">
          <w:rPr>
            <w:noProof/>
            <w:webHidden/>
          </w:rPr>
          <w:instrText xml:space="preserve"> PAGEREF _Toc384978805 \h </w:instrText>
        </w:r>
        <w:r>
          <w:rPr>
            <w:noProof/>
            <w:webHidden/>
          </w:rPr>
        </w:r>
        <w:r>
          <w:rPr>
            <w:noProof/>
            <w:webHidden/>
          </w:rPr>
          <w:fldChar w:fldCharType="separate"/>
        </w:r>
        <w:r w:rsidR="00872DA0">
          <w:rPr>
            <w:noProof/>
            <w:webHidden/>
          </w:rPr>
          <w:t>6</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06" w:history="1">
        <w:r w:rsidR="00872DA0" w:rsidRPr="00366805">
          <w:rPr>
            <w:rStyle w:val="af1"/>
            <w:rFonts w:hint="eastAsia"/>
            <w:noProof/>
          </w:rPr>
          <w:t>客户化技术设计</w:t>
        </w:r>
        <w:r w:rsidR="00872DA0">
          <w:rPr>
            <w:noProof/>
            <w:webHidden/>
          </w:rPr>
          <w:tab/>
        </w:r>
        <w:r>
          <w:rPr>
            <w:noProof/>
            <w:webHidden/>
          </w:rPr>
          <w:fldChar w:fldCharType="begin"/>
        </w:r>
        <w:r w:rsidR="00872DA0">
          <w:rPr>
            <w:noProof/>
            <w:webHidden/>
          </w:rPr>
          <w:instrText xml:space="preserve"> PAGEREF _Toc384978806 \h </w:instrText>
        </w:r>
        <w:r>
          <w:rPr>
            <w:noProof/>
            <w:webHidden/>
          </w:rPr>
        </w:r>
        <w:r>
          <w:rPr>
            <w:noProof/>
            <w:webHidden/>
          </w:rPr>
          <w:fldChar w:fldCharType="separate"/>
        </w:r>
        <w:r w:rsidR="00872DA0">
          <w:rPr>
            <w:noProof/>
            <w:webHidden/>
          </w:rPr>
          <w:t>6</w:t>
        </w:r>
        <w:r>
          <w:rPr>
            <w:noProof/>
            <w:webHidden/>
          </w:rPr>
          <w:fldChar w:fldCharType="end"/>
        </w:r>
      </w:hyperlink>
    </w:p>
    <w:p w:rsidR="00872DA0" w:rsidRDefault="002361A5">
      <w:pPr>
        <w:pStyle w:val="20"/>
        <w:rPr>
          <w:rFonts w:asciiTheme="minorHAnsi" w:eastAsiaTheme="minorEastAsia" w:hAnsiTheme="minorHAnsi" w:cstheme="minorBidi"/>
          <w:noProof/>
          <w:kern w:val="2"/>
          <w:sz w:val="21"/>
          <w:szCs w:val="22"/>
        </w:rPr>
      </w:pPr>
      <w:hyperlink w:anchor="_Toc384978807" w:history="1">
        <w:r w:rsidR="00872DA0" w:rsidRPr="00366805">
          <w:rPr>
            <w:rStyle w:val="af1"/>
            <w:rFonts w:ascii="宋体" w:hAnsi="宋体" w:cs="宋体" w:hint="eastAsia"/>
            <w:noProof/>
          </w:rPr>
          <w:t>金力商品地点</w:t>
        </w:r>
        <w:r w:rsidR="00872DA0" w:rsidRPr="00366805">
          <w:rPr>
            <w:rStyle w:val="af1"/>
            <w:rFonts w:hint="eastAsia"/>
            <w:noProof/>
          </w:rPr>
          <w:t>接口</w:t>
        </w:r>
        <w:r w:rsidR="00872DA0">
          <w:rPr>
            <w:noProof/>
            <w:webHidden/>
          </w:rPr>
          <w:tab/>
        </w:r>
        <w:r>
          <w:rPr>
            <w:noProof/>
            <w:webHidden/>
          </w:rPr>
          <w:fldChar w:fldCharType="begin"/>
        </w:r>
        <w:r w:rsidR="00872DA0">
          <w:rPr>
            <w:noProof/>
            <w:webHidden/>
          </w:rPr>
          <w:instrText xml:space="preserve"> PAGEREF _Toc384978807 \h </w:instrText>
        </w:r>
        <w:r>
          <w:rPr>
            <w:noProof/>
            <w:webHidden/>
          </w:rPr>
        </w:r>
        <w:r>
          <w:rPr>
            <w:noProof/>
            <w:webHidden/>
          </w:rPr>
          <w:fldChar w:fldCharType="separate"/>
        </w:r>
        <w:r w:rsidR="00872DA0">
          <w:rPr>
            <w:noProof/>
            <w:webHidden/>
          </w:rPr>
          <w:t>7</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08" w:history="1">
        <w:r w:rsidR="00872DA0" w:rsidRPr="00366805">
          <w:rPr>
            <w:rStyle w:val="af1"/>
            <w:rFonts w:ascii="宋体" w:hAnsi="宋体" w:cs="宋体" w:hint="eastAsia"/>
            <w:noProof/>
          </w:rPr>
          <w:t>取数视图</w:t>
        </w:r>
        <w:r w:rsidR="00872DA0">
          <w:rPr>
            <w:noProof/>
            <w:webHidden/>
          </w:rPr>
          <w:tab/>
        </w:r>
        <w:r>
          <w:rPr>
            <w:noProof/>
            <w:webHidden/>
          </w:rPr>
          <w:fldChar w:fldCharType="begin"/>
        </w:r>
        <w:r w:rsidR="00872DA0">
          <w:rPr>
            <w:noProof/>
            <w:webHidden/>
          </w:rPr>
          <w:instrText xml:space="preserve"> PAGEREF _Toc384978808 \h </w:instrText>
        </w:r>
        <w:r>
          <w:rPr>
            <w:noProof/>
            <w:webHidden/>
          </w:rPr>
        </w:r>
        <w:r>
          <w:rPr>
            <w:noProof/>
            <w:webHidden/>
          </w:rPr>
          <w:fldChar w:fldCharType="separate"/>
        </w:r>
        <w:r w:rsidR="00872DA0">
          <w:rPr>
            <w:noProof/>
            <w:webHidden/>
          </w:rPr>
          <w:t>7</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09" w:history="1">
        <w:r w:rsidR="00872DA0" w:rsidRPr="00366805">
          <w:rPr>
            <w:rStyle w:val="af1"/>
            <w:rFonts w:hint="eastAsia"/>
            <w:noProof/>
          </w:rPr>
          <w:t>字段说明</w:t>
        </w:r>
        <w:r w:rsidR="00872DA0">
          <w:rPr>
            <w:noProof/>
            <w:webHidden/>
          </w:rPr>
          <w:tab/>
        </w:r>
        <w:r>
          <w:rPr>
            <w:noProof/>
            <w:webHidden/>
          </w:rPr>
          <w:fldChar w:fldCharType="begin"/>
        </w:r>
        <w:r w:rsidR="00872DA0">
          <w:rPr>
            <w:noProof/>
            <w:webHidden/>
          </w:rPr>
          <w:instrText xml:space="preserve"> PAGEREF _Toc384978809 \h </w:instrText>
        </w:r>
        <w:r>
          <w:rPr>
            <w:noProof/>
            <w:webHidden/>
          </w:rPr>
        </w:r>
        <w:r>
          <w:rPr>
            <w:noProof/>
            <w:webHidden/>
          </w:rPr>
          <w:fldChar w:fldCharType="separate"/>
        </w:r>
        <w:r w:rsidR="00872DA0">
          <w:rPr>
            <w:noProof/>
            <w:webHidden/>
          </w:rPr>
          <w:t>7</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10" w:history="1">
        <w:r w:rsidR="00872DA0" w:rsidRPr="00366805">
          <w:rPr>
            <w:rStyle w:val="af1"/>
            <w:rFonts w:ascii="宋体" w:hAnsi="宋体" w:cs="宋体"/>
            <w:noProof/>
          </w:rPr>
          <w:t>ODI</w:t>
        </w:r>
        <w:r w:rsidR="00872DA0" w:rsidRPr="00366805">
          <w:rPr>
            <w:rStyle w:val="af1"/>
            <w:rFonts w:ascii="宋体" w:hAnsi="宋体" w:cs="宋体" w:hint="eastAsia"/>
            <w:noProof/>
          </w:rPr>
          <w:t>设计</w:t>
        </w:r>
        <w:r w:rsidR="00872DA0">
          <w:rPr>
            <w:noProof/>
            <w:webHidden/>
          </w:rPr>
          <w:tab/>
        </w:r>
        <w:r>
          <w:rPr>
            <w:noProof/>
            <w:webHidden/>
          </w:rPr>
          <w:fldChar w:fldCharType="begin"/>
        </w:r>
        <w:r w:rsidR="00872DA0">
          <w:rPr>
            <w:noProof/>
            <w:webHidden/>
          </w:rPr>
          <w:instrText xml:space="preserve"> PAGEREF _Toc384978810 \h </w:instrText>
        </w:r>
        <w:r>
          <w:rPr>
            <w:noProof/>
            <w:webHidden/>
          </w:rPr>
        </w:r>
        <w:r>
          <w:rPr>
            <w:noProof/>
            <w:webHidden/>
          </w:rPr>
          <w:fldChar w:fldCharType="separate"/>
        </w:r>
        <w:r w:rsidR="00872DA0">
          <w:rPr>
            <w:noProof/>
            <w:webHidden/>
          </w:rPr>
          <w:t>7</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11" w:history="1">
        <w:r w:rsidR="00872DA0" w:rsidRPr="00366805">
          <w:rPr>
            <w:rStyle w:val="af1"/>
            <w:rFonts w:hint="eastAsia"/>
            <w:noProof/>
          </w:rPr>
          <w:t>客户化技术设计</w:t>
        </w:r>
        <w:r w:rsidR="00872DA0">
          <w:rPr>
            <w:noProof/>
            <w:webHidden/>
          </w:rPr>
          <w:tab/>
        </w:r>
        <w:r>
          <w:rPr>
            <w:noProof/>
            <w:webHidden/>
          </w:rPr>
          <w:fldChar w:fldCharType="begin"/>
        </w:r>
        <w:r w:rsidR="00872DA0">
          <w:rPr>
            <w:noProof/>
            <w:webHidden/>
          </w:rPr>
          <w:instrText xml:space="preserve"> PAGEREF _Toc384978811 \h </w:instrText>
        </w:r>
        <w:r>
          <w:rPr>
            <w:noProof/>
            <w:webHidden/>
          </w:rPr>
        </w:r>
        <w:r>
          <w:rPr>
            <w:noProof/>
            <w:webHidden/>
          </w:rPr>
          <w:fldChar w:fldCharType="separate"/>
        </w:r>
        <w:r w:rsidR="00872DA0">
          <w:rPr>
            <w:noProof/>
            <w:webHidden/>
          </w:rPr>
          <w:t>8</w:t>
        </w:r>
        <w:r>
          <w:rPr>
            <w:noProof/>
            <w:webHidden/>
          </w:rPr>
          <w:fldChar w:fldCharType="end"/>
        </w:r>
      </w:hyperlink>
    </w:p>
    <w:p w:rsidR="00872DA0" w:rsidRDefault="002361A5">
      <w:pPr>
        <w:pStyle w:val="20"/>
        <w:rPr>
          <w:rFonts w:asciiTheme="minorHAnsi" w:eastAsiaTheme="minorEastAsia" w:hAnsiTheme="minorHAnsi" w:cstheme="minorBidi"/>
          <w:noProof/>
          <w:kern w:val="2"/>
          <w:sz w:val="21"/>
          <w:szCs w:val="22"/>
        </w:rPr>
      </w:pPr>
      <w:hyperlink w:anchor="_Toc384978812" w:history="1">
        <w:r w:rsidR="00872DA0" w:rsidRPr="00366805">
          <w:rPr>
            <w:rStyle w:val="af1"/>
            <w:rFonts w:ascii="宋体" w:hAnsi="宋体" w:cs="宋体" w:hint="eastAsia"/>
            <w:noProof/>
          </w:rPr>
          <w:t>金力销售</w:t>
        </w:r>
        <w:r w:rsidR="00872DA0" w:rsidRPr="00366805">
          <w:rPr>
            <w:rStyle w:val="af1"/>
            <w:rFonts w:hint="eastAsia"/>
            <w:noProof/>
          </w:rPr>
          <w:t>接口</w:t>
        </w:r>
        <w:r w:rsidR="00872DA0">
          <w:rPr>
            <w:noProof/>
            <w:webHidden/>
          </w:rPr>
          <w:tab/>
        </w:r>
        <w:r>
          <w:rPr>
            <w:noProof/>
            <w:webHidden/>
          </w:rPr>
          <w:fldChar w:fldCharType="begin"/>
        </w:r>
        <w:r w:rsidR="00872DA0">
          <w:rPr>
            <w:noProof/>
            <w:webHidden/>
          </w:rPr>
          <w:instrText xml:space="preserve"> PAGEREF _Toc384978812 \h </w:instrText>
        </w:r>
        <w:r>
          <w:rPr>
            <w:noProof/>
            <w:webHidden/>
          </w:rPr>
        </w:r>
        <w:r>
          <w:rPr>
            <w:noProof/>
            <w:webHidden/>
          </w:rPr>
          <w:fldChar w:fldCharType="separate"/>
        </w:r>
        <w:r w:rsidR="00872DA0">
          <w:rPr>
            <w:noProof/>
            <w:webHidden/>
          </w:rPr>
          <w:t>9</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13" w:history="1">
        <w:r w:rsidR="00872DA0" w:rsidRPr="00366805">
          <w:rPr>
            <w:rStyle w:val="af1"/>
            <w:rFonts w:ascii="宋体" w:hAnsi="宋体" w:cs="宋体" w:hint="eastAsia"/>
            <w:noProof/>
          </w:rPr>
          <w:t>取数视图</w:t>
        </w:r>
        <w:r w:rsidR="00872DA0">
          <w:rPr>
            <w:noProof/>
            <w:webHidden/>
          </w:rPr>
          <w:tab/>
        </w:r>
        <w:r>
          <w:rPr>
            <w:noProof/>
            <w:webHidden/>
          </w:rPr>
          <w:fldChar w:fldCharType="begin"/>
        </w:r>
        <w:r w:rsidR="00872DA0">
          <w:rPr>
            <w:noProof/>
            <w:webHidden/>
          </w:rPr>
          <w:instrText xml:space="preserve"> PAGEREF _Toc384978813 \h </w:instrText>
        </w:r>
        <w:r>
          <w:rPr>
            <w:noProof/>
            <w:webHidden/>
          </w:rPr>
        </w:r>
        <w:r>
          <w:rPr>
            <w:noProof/>
            <w:webHidden/>
          </w:rPr>
          <w:fldChar w:fldCharType="separate"/>
        </w:r>
        <w:r w:rsidR="00872DA0">
          <w:rPr>
            <w:noProof/>
            <w:webHidden/>
          </w:rPr>
          <w:t>9</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14" w:history="1">
        <w:r w:rsidR="00872DA0" w:rsidRPr="00366805">
          <w:rPr>
            <w:rStyle w:val="af1"/>
            <w:rFonts w:hint="eastAsia"/>
            <w:noProof/>
          </w:rPr>
          <w:t>字段说明</w:t>
        </w:r>
        <w:r w:rsidR="00872DA0">
          <w:rPr>
            <w:noProof/>
            <w:webHidden/>
          </w:rPr>
          <w:tab/>
        </w:r>
        <w:r>
          <w:rPr>
            <w:noProof/>
            <w:webHidden/>
          </w:rPr>
          <w:fldChar w:fldCharType="begin"/>
        </w:r>
        <w:r w:rsidR="00872DA0">
          <w:rPr>
            <w:noProof/>
            <w:webHidden/>
          </w:rPr>
          <w:instrText xml:space="preserve"> PAGEREF _Toc384978814 \h </w:instrText>
        </w:r>
        <w:r>
          <w:rPr>
            <w:noProof/>
            <w:webHidden/>
          </w:rPr>
        </w:r>
        <w:r>
          <w:rPr>
            <w:noProof/>
            <w:webHidden/>
          </w:rPr>
          <w:fldChar w:fldCharType="separate"/>
        </w:r>
        <w:r w:rsidR="00872DA0">
          <w:rPr>
            <w:noProof/>
            <w:webHidden/>
          </w:rPr>
          <w:t>9</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15" w:history="1">
        <w:r w:rsidR="00872DA0" w:rsidRPr="00366805">
          <w:rPr>
            <w:rStyle w:val="af1"/>
            <w:rFonts w:ascii="宋体" w:hAnsi="宋体" w:cs="宋体"/>
            <w:noProof/>
          </w:rPr>
          <w:t>ODI</w:t>
        </w:r>
        <w:r w:rsidR="00872DA0" w:rsidRPr="00366805">
          <w:rPr>
            <w:rStyle w:val="af1"/>
            <w:rFonts w:ascii="宋体" w:hAnsi="宋体" w:cs="宋体" w:hint="eastAsia"/>
            <w:noProof/>
          </w:rPr>
          <w:t>设计</w:t>
        </w:r>
        <w:r w:rsidR="00872DA0">
          <w:rPr>
            <w:noProof/>
            <w:webHidden/>
          </w:rPr>
          <w:tab/>
        </w:r>
        <w:r>
          <w:rPr>
            <w:noProof/>
            <w:webHidden/>
          </w:rPr>
          <w:fldChar w:fldCharType="begin"/>
        </w:r>
        <w:r w:rsidR="00872DA0">
          <w:rPr>
            <w:noProof/>
            <w:webHidden/>
          </w:rPr>
          <w:instrText xml:space="preserve"> PAGEREF _Toc384978815 \h </w:instrText>
        </w:r>
        <w:r>
          <w:rPr>
            <w:noProof/>
            <w:webHidden/>
          </w:rPr>
        </w:r>
        <w:r>
          <w:rPr>
            <w:noProof/>
            <w:webHidden/>
          </w:rPr>
          <w:fldChar w:fldCharType="separate"/>
        </w:r>
        <w:r w:rsidR="00872DA0">
          <w:rPr>
            <w:noProof/>
            <w:webHidden/>
          </w:rPr>
          <w:t>10</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16" w:history="1">
        <w:r w:rsidR="00872DA0" w:rsidRPr="00366805">
          <w:rPr>
            <w:rStyle w:val="af1"/>
            <w:rFonts w:hint="eastAsia"/>
            <w:noProof/>
          </w:rPr>
          <w:t>客户化技术设计</w:t>
        </w:r>
        <w:r w:rsidR="00872DA0">
          <w:rPr>
            <w:noProof/>
            <w:webHidden/>
          </w:rPr>
          <w:tab/>
        </w:r>
        <w:r>
          <w:rPr>
            <w:noProof/>
            <w:webHidden/>
          </w:rPr>
          <w:fldChar w:fldCharType="begin"/>
        </w:r>
        <w:r w:rsidR="00872DA0">
          <w:rPr>
            <w:noProof/>
            <w:webHidden/>
          </w:rPr>
          <w:instrText xml:space="preserve"> PAGEREF _Toc384978816 \h </w:instrText>
        </w:r>
        <w:r>
          <w:rPr>
            <w:noProof/>
            <w:webHidden/>
          </w:rPr>
        </w:r>
        <w:r>
          <w:rPr>
            <w:noProof/>
            <w:webHidden/>
          </w:rPr>
          <w:fldChar w:fldCharType="separate"/>
        </w:r>
        <w:r w:rsidR="00872DA0">
          <w:rPr>
            <w:noProof/>
            <w:webHidden/>
          </w:rPr>
          <w:t>10</w:t>
        </w:r>
        <w:r>
          <w:rPr>
            <w:noProof/>
            <w:webHidden/>
          </w:rPr>
          <w:fldChar w:fldCharType="end"/>
        </w:r>
      </w:hyperlink>
    </w:p>
    <w:p w:rsidR="00872DA0" w:rsidRDefault="002361A5">
      <w:pPr>
        <w:pStyle w:val="20"/>
        <w:rPr>
          <w:rFonts w:asciiTheme="minorHAnsi" w:eastAsiaTheme="minorEastAsia" w:hAnsiTheme="minorHAnsi" w:cstheme="minorBidi"/>
          <w:noProof/>
          <w:kern w:val="2"/>
          <w:sz w:val="21"/>
          <w:szCs w:val="22"/>
        </w:rPr>
      </w:pPr>
      <w:hyperlink w:anchor="_Toc384978817" w:history="1">
        <w:r w:rsidR="00872DA0" w:rsidRPr="00366805">
          <w:rPr>
            <w:rStyle w:val="af1"/>
            <w:rFonts w:ascii="宋体" w:hAnsi="宋体" w:cs="宋体" w:hint="eastAsia"/>
            <w:noProof/>
          </w:rPr>
          <w:t>金力供应商销售</w:t>
        </w:r>
        <w:r w:rsidR="00872DA0" w:rsidRPr="00366805">
          <w:rPr>
            <w:rStyle w:val="af1"/>
            <w:rFonts w:hint="eastAsia"/>
            <w:noProof/>
          </w:rPr>
          <w:t>接口</w:t>
        </w:r>
        <w:r w:rsidR="00872DA0">
          <w:rPr>
            <w:noProof/>
            <w:webHidden/>
          </w:rPr>
          <w:tab/>
        </w:r>
        <w:r>
          <w:rPr>
            <w:noProof/>
            <w:webHidden/>
          </w:rPr>
          <w:fldChar w:fldCharType="begin"/>
        </w:r>
        <w:r w:rsidR="00872DA0">
          <w:rPr>
            <w:noProof/>
            <w:webHidden/>
          </w:rPr>
          <w:instrText xml:space="preserve"> PAGEREF _Toc384978817 \h </w:instrText>
        </w:r>
        <w:r>
          <w:rPr>
            <w:noProof/>
            <w:webHidden/>
          </w:rPr>
        </w:r>
        <w:r>
          <w:rPr>
            <w:noProof/>
            <w:webHidden/>
          </w:rPr>
          <w:fldChar w:fldCharType="separate"/>
        </w:r>
        <w:r w:rsidR="00872DA0">
          <w:rPr>
            <w:noProof/>
            <w:webHidden/>
          </w:rPr>
          <w:t>11</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18" w:history="1">
        <w:r w:rsidR="00872DA0" w:rsidRPr="00366805">
          <w:rPr>
            <w:rStyle w:val="af1"/>
            <w:rFonts w:ascii="宋体" w:hAnsi="宋体" w:cs="宋体" w:hint="eastAsia"/>
            <w:noProof/>
          </w:rPr>
          <w:t>取数视图</w:t>
        </w:r>
        <w:r w:rsidR="00872DA0">
          <w:rPr>
            <w:noProof/>
            <w:webHidden/>
          </w:rPr>
          <w:tab/>
        </w:r>
        <w:r>
          <w:rPr>
            <w:noProof/>
            <w:webHidden/>
          </w:rPr>
          <w:fldChar w:fldCharType="begin"/>
        </w:r>
        <w:r w:rsidR="00872DA0">
          <w:rPr>
            <w:noProof/>
            <w:webHidden/>
          </w:rPr>
          <w:instrText xml:space="preserve"> PAGEREF _Toc384978818 \h </w:instrText>
        </w:r>
        <w:r>
          <w:rPr>
            <w:noProof/>
            <w:webHidden/>
          </w:rPr>
        </w:r>
        <w:r>
          <w:rPr>
            <w:noProof/>
            <w:webHidden/>
          </w:rPr>
          <w:fldChar w:fldCharType="separate"/>
        </w:r>
        <w:r w:rsidR="00872DA0">
          <w:rPr>
            <w:noProof/>
            <w:webHidden/>
          </w:rPr>
          <w:t>11</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19" w:history="1">
        <w:r w:rsidR="00872DA0" w:rsidRPr="00366805">
          <w:rPr>
            <w:rStyle w:val="af1"/>
            <w:rFonts w:hint="eastAsia"/>
            <w:noProof/>
          </w:rPr>
          <w:t>文件字段</w:t>
        </w:r>
        <w:r w:rsidR="00872DA0">
          <w:rPr>
            <w:noProof/>
            <w:webHidden/>
          </w:rPr>
          <w:tab/>
        </w:r>
        <w:r>
          <w:rPr>
            <w:noProof/>
            <w:webHidden/>
          </w:rPr>
          <w:fldChar w:fldCharType="begin"/>
        </w:r>
        <w:r w:rsidR="00872DA0">
          <w:rPr>
            <w:noProof/>
            <w:webHidden/>
          </w:rPr>
          <w:instrText xml:space="preserve"> PAGEREF _Toc384978819 \h </w:instrText>
        </w:r>
        <w:r>
          <w:rPr>
            <w:noProof/>
            <w:webHidden/>
          </w:rPr>
        </w:r>
        <w:r>
          <w:rPr>
            <w:noProof/>
            <w:webHidden/>
          </w:rPr>
          <w:fldChar w:fldCharType="separate"/>
        </w:r>
        <w:r w:rsidR="00872DA0">
          <w:rPr>
            <w:noProof/>
            <w:webHidden/>
          </w:rPr>
          <w:t>11</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20" w:history="1">
        <w:r w:rsidR="00872DA0" w:rsidRPr="00366805">
          <w:rPr>
            <w:rStyle w:val="af1"/>
            <w:rFonts w:ascii="宋体" w:hAnsi="宋体" w:cs="宋体"/>
            <w:noProof/>
          </w:rPr>
          <w:t>ODI</w:t>
        </w:r>
        <w:r w:rsidR="00872DA0" w:rsidRPr="00366805">
          <w:rPr>
            <w:rStyle w:val="af1"/>
            <w:rFonts w:ascii="宋体" w:hAnsi="宋体" w:cs="宋体" w:hint="eastAsia"/>
            <w:noProof/>
          </w:rPr>
          <w:t>设计</w:t>
        </w:r>
        <w:r w:rsidR="00872DA0">
          <w:rPr>
            <w:noProof/>
            <w:webHidden/>
          </w:rPr>
          <w:tab/>
        </w:r>
        <w:r>
          <w:rPr>
            <w:noProof/>
            <w:webHidden/>
          </w:rPr>
          <w:fldChar w:fldCharType="begin"/>
        </w:r>
        <w:r w:rsidR="00872DA0">
          <w:rPr>
            <w:noProof/>
            <w:webHidden/>
          </w:rPr>
          <w:instrText xml:space="preserve"> PAGEREF _Toc384978820 \h </w:instrText>
        </w:r>
        <w:r>
          <w:rPr>
            <w:noProof/>
            <w:webHidden/>
          </w:rPr>
        </w:r>
        <w:r>
          <w:rPr>
            <w:noProof/>
            <w:webHidden/>
          </w:rPr>
          <w:fldChar w:fldCharType="separate"/>
        </w:r>
        <w:r w:rsidR="00872DA0">
          <w:rPr>
            <w:noProof/>
            <w:webHidden/>
          </w:rPr>
          <w:t>11</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21" w:history="1">
        <w:r w:rsidR="00872DA0" w:rsidRPr="00366805">
          <w:rPr>
            <w:rStyle w:val="af1"/>
            <w:rFonts w:hint="eastAsia"/>
            <w:noProof/>
          </w:rPr>
          <w:t>客户化技术设计</w:t>
        </w:r>
        <w:r w:rsidR="00872DA0">
          <w:rPr>
            <w:noProof/>
            <w:webHidden/>
          </w:rPr>
          <w:tab/>
        </w:r>
        <w:r>
          <w:rPr>
            <w:noProof/>
            <w:webHidden/>
          </w:rPr>
          <w:fldChar w:fldCharType="begin"/>
        </w:r>
        <w:r w:rsidR="00872DA0">
          <w:rPr>
            <w:noProof/>
            <w:webHidden/>
          </w:rPr>
          <w:instrText xml:space="preserve"> PAGEREF _Toc384978821 \h </w:instrText>
        </w:r>
        <w:r>
          <w:rPr>
            <w:noProof/>
            <w:webHidden/>
          </w:rPr>
        </w:r>
        <w:r>
          <w:rPr>
            <w:noProof/>
            <w:webHidden/>
          </w:rPr>
          <w:fldChar w:fldCharType="separate"/>
        </w:r>
        <w:r w:rsidR="00872DA0">
          <w:rPr>
            <w:noProof/>
            <w:webHidden/>
          </w:rPr>
          <w:t>11</w:t>
        </w:r>
        <w:r>
          <w:rPr>
            <w:noProof/>
            <w:webHidden/>
          </w:rPr>
          <w:fldChar w:fldCharType="end"/>
        </w:r>
      </w:hyperlink>
    </w:p>
    <w:p w:rsidR="00872DA0" w:rsidRDefault="002361A5">
      <w:pPr>
        <w:pStyle w:val="20"/>
        <w:rPr>
          <w:rFonts w:asciiTheme="minorHAnsi" w:eastAsiaTheme="minorEastAsia" w:hAnsiTheme="minorHAnsi" w:cstheme="minorBidi"/>
          <w:noProof/>
          <w:kern w:val="2"/>
          <w:sz w:val="21"/>
          <w:szCs w:val="22"/>
        </w:rPr>
      </w:pPr>
      <w:hyperlink w:anchor="_Toc384978822" w:history="1">
        <w:r w:rsidR="00872DA0" w:rsidRPr="00366805">
          <w:rPr>
            <w:rStyle w:val="af1"/>
            <w:rFonts w:hint="eastAsia"/>
            <w:noProof/>
          </w:rPr>
          <w:t>已解决及未解决的问题</w:t>
        </w:r>
        <w:r w:rsidR="00872DA0">
          <w:rPr>
            <w:noProof/>
            <w:webHidden/>
          </w:rPr>
          <w:tab/>
        </w:r>
        <w:r>
          <w:rPr>
            <w:noProof/>
            <w:webHidden/>
          </w:rPr>
          <w:fldChar w:fldCharType="begin"/>
        </w:r>
        <w:r w:rsidR="00872DA0">
          <w:rPr>
            <w:noProof/>
            <w:webHidden/>
          </w:rPr>
          <w:instrText xml:space="preserve"> PAGEREF _Toc384978822 \h </w:instrText>
        </w:r>
        <w:r>
          <w:rPr>
            <w:noProof/>
            <w:webHidden/>
          </w:rPr>
        </w:r>
        <w:r>
          <w:rPr>
            <w:noProof/>
            <w:webHidden/>
          </w:rPr>
          <w:fldChar w:fldCharType="separate"/>
        </w:r>
        <w:r w:rsidR="00872DA0">
          <w:rPr>
            <w:noProof/>
            <w:webHidden/>
          </w:rPr>
          <w:t>12</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23" w:history="1">
        <w:r w:rsidR="00872DA0" w:rsidRPr="00366805">
          <w:rPr>
            <w:rStyle w:val="af1"/>
            <w:rFonts w:hint="eastAsia"/>
            <w:noProof/>
          </w:rPr>
          <w:t>未解决的问题</w:t>
        </w:r>
        <w:r w:rsidR="00872DA0">
          <w:rPr>
            <w:noProof/>
            <w:webHidden/>
          </w:rPr>
          <w:tab/>
        </w:r>
        <w:r>
          <w:rPr>
            <w:noProof/>
            <w:webHidden/>
          </w:rPr>
          <w:fldChar w:fldCharType="begin"/>
        </w:r>
        <w:r w:rsidR="00872DA0">
          <w:rPr>
            <w:noProof/>
            <w:webHidden/>
          </w:rPr>
          <w:instrText xml:space="preserve"> PAGEREF _Toc384978823 \h </w:instrText>
        </w:r>
        <w:r>
          <w:rPr>
            <w:noProof/>
            <w:webHidden/>
          </w:rPr>
        </w:r>
        <w:r>
          <w:rPr>
            <w:noProof/>
            <w:webHidden/>
          </w:rPr>
          <w:fldChar w:fldCharType="separate"/>
        </w:r>
        <w:r w:rsidR="00872DA0">
          <w:rPr>
            <w:noProof/>
            <w:webHidden/>
          </w:rPr>
          <w:t>12</w:t>
        </w:r>
        <w:r>
          <w:rPr>
            <w:noProof/>
            <w:webHidden/>
          </w:rPr>
          <w:fldChar w:fldCharType="end"/>
        </w:r>
      </w:hyperlink>
    </w:p>
    <w:p w:rsidR="00872DA0" w:rsidRDefault="002361A5">
      <w:pPr>
        <w:pStyle w:val="30"/>
        <w:rPr>
          <w:rFonts w:asciiTheme="minorHAnsi" w:eastAsiaTheme="minorEastAsia" w:hAnsiTheme="minorHAnsi" w:cstheme="minorBidi"/>
          <w:noProof/>
          <w:kern w:val="2"/>
          <w:sz w:val="21"/>
          <w:szCs w:val="22"/>
        </w:rPr>
      </w:pPr>
      <w:hyperlink w:anchor="_Toc384978824" w:history="1">
        <w:r w:rsidR="00872DA0" w:rsidRPr="00366805">
          <w:rPr>
            <w:rStyle w:val="af1"/>
            <w:rFonts w:hint="eastAsia"/>
            <w:noProof/>
          </w:rPr>
          <w:t>已解决的问题</w:t>
        </w:r>
        <w:r w:rsidR="00872DA0">
          <w:rPr>
            <w:noProof/>
            <w:webHidden/>
          </w:rPr>
          <w:tab/>
        </w:r>
        <w:r>
          <w:rPr>
            <w:noProof/>
            <w:webHidden/>
          </w:rPr>
          <w:fldChar w:fldCharType="begin"/>
        </w:r>
        <w:r w:rsidR="00872DA0">
          <w:rPr>
            <w:noProof/>
            <w:webHidden/>
          </w:rPr>
          <w:instrText xml:space="preserve"> PAGEREF _Toc384978824 \h </w:instrText>
        </w:r>
        <w:r>
          <w:rPr>
            <w:noProof/>
            <w:webHidden/>
          </w:rPr>
        </w:r>
        <w:r>
          <w:rPr>
            <w:noProof/>
            <w:webHidden/>
          </w:rPr>
          <w:fldChar w:fldCharType="separate"/>
        </w:r>
        <w:r w:rsidR="00872DA0">
          <w:rPr>
            <w:noProof/>
            <w:webHidden/>
          </w:rPr>
          <w:t>12</w:t>
        </w:r>
        <w:r>
          <w:rPr>
            <w:noProof/>
            <w:webHidden/>
          </w:rPr>
          <w:fldChar w:fldCharType="end"/>
        </w:r>
      </w:hyperlink>
    </w:p>
    <w:p w:rsidR="00872DA0" w:rsidRDefault="002361A5">
      <w:pPr>
        <w:pStyle w:val="20"/>
        <w:rPr>
          <w:rFonts w:asciiTheme="minorHAnsi" w:eastAsiaTheme="minorEastAsia" w:hAnsiTheme="minorHAnsi" w:cstheme="minorBidi"/>
          <w:noProof/>
          <w:kern w:val="2"/>
          <w:sz w:val="21"/>
          <w:szCs w:val="22"/>
        </w:rPr>
      </w:pPr>
      <w:hyperlink w:anchor="_Toc384978825" w:history="1">
        <w:r w:rsidR="00872DA0" w:rsidRPr="00366805">
          <w:rPr>
            <w:rStyle w:val="af1"/>
            <w:rFonts w:hint="eastAsia"/>
            <w:noProof/>
          </w:rPr>
          <w:t>附录</w:t>
        </w:r>
        <w:r w:rsidR="00872DA0" w:rsidRPr="00366805">
          <w:rPr>
            <w:rStyle w:val="af1"/>
            <w:noProof/>
          </w:rPr>
          <w:t xml:space="preserve"> A</w:t>
        </w:r>
        <w:r w:rsidR="00872DA0">
          <w:rPr>
            <w:noProof/>
            <w:webHidden/>
          </w:rPr>
          <w:tab/>
        </w:r>
        <w:r>
          <w:rPr>
            <w:noProof/>
            <w:webHidden/>
          </w:rPr>
          <w:fldChar w:fldCharType="begin"/>
        </w:r>
        <w:r w:rsidR="00872DA0">
          <w:rPr>
            <w:noProof/>
            <w:webHidden/>
          </w:rPr>
          <w:instrText xml:space="preserve"> PAGEREF _Toc384978825 \h </w:instrText>
        </w:r>
        <w:r>
          <w:rPr>
            <w:noProof/>
            <w:webHidden/>
          </w:rPr>
        </w:r>
        <w:r>
          <w:rPr>
            <w:noProof/>
            <w:webHidden/>
          </w:rPr>
          <w:fldChar w:fldCharType="separate"/>
        </w:r>
        <w:r w:rsidR="00872DA0">
          <w:rPr>
            <w:noProof/>
            <w:webHidden/>
          </w:rPr>
          <w:t>13</w:t>
        </w:r>
        <w:r>
          <w:rPr>
            <w:noProof/>
            <w:webHidden/>
          </w:rPr>
          <w:fldChar w:fldCharType="end"/>
        </w:r>
      </w:hyperlink>
    </w:p>
    <w:p w:rsidR="0062618F" w:rsidRDefault="002361A5"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2" w:name="_Toc384978800"/>
      <w:r>
        <w:rPr>
          <w:rFonts w:ascii="宋体" w:hAnsi="宋体" w:cs="宋体" w:hint="eastAsia"/>
        </w:rPr>
        <w:lastRenderedPageBreak/>
        <w:t>设计文档描述</w:t>
      </w:r>
      <w:bookmarkEnd w:id="12"/>
    </w:p>
    <w:p w:rsidR="00BE03B8" w:rsidRDefault="00BE03B8" w:rsidP="00BE03B8">
      <w:pPr>
        <w:pStyle w:val="a0"/>
        <w:rPr>
          <w:rFonts w:ascii="宋体" w:hAnsi="宋体" w:cs="宋体"/>
        </w:rPr>
      </w:pPr>
      <w:r>
        <w:rPr>
          <w:rFonts w:ascii="宋体" w:hAnsi="宋体" w:cs="宋体" w:hint="eastAsia"/>
        </w:rPr>
        <w:t>本文档描述了外围系统数据接入到RA系统中的接口设计。</w:t>
      </w:r>
    </w:p>
    <w:p w:rsidR="00BE03B8" w:rsidRPr="00BE03B8" w:rsidRDefault="00BE03B8" w:rsidP="00BE03B8">
      <w:pPr>
        <w:pStyle w:val="a0"/>
        <w:rPr>
          <w:rFonts w:ascii="宋体" w:hAnsi="宋体" w:cs="宋体"/>
        </w:rPr>
      </w:pPr>
      <w:r>
        <w:rPr>
          <w:rFonts w:ascii="宋体" w:hAnsi="宋体" w:cs="宋体" w:hint="eastAsia"/>
        </w:rPr>
        <w:t>可以通过本文档设计外围系统的数据抽取。以及RA的ETL对外围系统提供的接口文件处理。</w:t>
      </w:r>
    </w:p>
    <w:p w:rsidR="00BE03B8" w:rsidRPr="0023295B" w:rsidRDefault="00BE03B8" w:rsidP="00BE03B8">
      <w:pPr>
        <w:pStyle w:val="HeadingBar"/>
      </w:pPr>
    </w:p>
    <w:p w:rsidR="00BE03B8" w:rsidRPr="00AF0742" w:rsidRDefault="00BE03B8" w:rsidP="00BE03B8">
      <w:pPr>
        <w:pStyle w:val="3"/>
        <w:rPr>
          <w:rFonts w:ascii="宋体" w:hAnsi="宋体" w:cs="宋体"/>
        </w:rPr>
      </w:pPr>
      <w:bookmarkStart w:id="13" w:name="_Toc384978801"/>
      <w:r>
        <w:rPr>
          <w:rFonts w:ascii="宋体" w:hAnsi="宋体" w:cs="宋体" w:hint="eastAsia"/>
        </w:rPr>
        <w:t>先决条件</w:t>
      </w:r>
      <w:bookmarkEnd w:id="13"/>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w:t>
      </w:r>
      <w:proofErr w:type="gramStart"/>
      <w:r>
        <w:rPr>
          <w:rFonts w:ascii="宋体" w:hAnsi="宋体" w:cs="宋体" w:hint="eastAsia"/>
        </w:rPr>
        <w:t>源事实取</w:t>
      </w:r>
      <w:proofErr w:type="gramEnd"/>
      <w:r>
        <w:rPr>
          <w:rFonts w:ascii="宋体" w:hAnsi="宋体" w:cs="宋体" w:hint="eastAsia"/>
        </w:rPr>
        <w:t>数视图</w:t>
      </w:r>
      <w:r w:rsidR="00BE03B8">
        <w:rPr>
          <w:rFonts w:ascii="宋体" w:hAnsi="宋体" w:cs="宋体" w:hint="eastAsia"/>
        </w:rPr>
        <w:t>中出现了不能够匹配的RA维</w:t>
      </w:r>
      <w:proofErr w:type="gramStart"/>
      <w:r w:rsidR="00BE03B8">
        <w:rPr>
          <w:rFonts w:ascii="宋体" w:hAnsi="宋体" w:cs="宋体" w:hint="eastAsia"/>
        </w:rPr>
        <w:t>度或者维</w:t>
      </w:r>
      <w:proofErr w:type="gramEnd"/>
      <w:r w:rsidR="00BE03B8">
        <w:rPr>
          <w:rFonts w:ascii="宋体" w:hAnsi="宋体" w:cs="宋体" w:hint="eastAsia"/>
        </w:rPr>
        <w:t>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9A5704">
      <w:pPr>
        <w:pStyle w:val="a0"/>
        <w:numPr>
          <w:ilvl w:val="0"/>
          <w:numId w:val="5"/>
        </w:numPr>
      </w:pPr>
      <w:r>
        <w:rPr>
          <w:rFonts w:ascii="宋体" w:hAnsi="宋体" w:cs="宋体" w:hint="eastAsia"/>
        </w:rPr>
        <w:t>在本文档中设计了每一个对象的唯一性主键</w:t>
      </w:r>
    </w:p>
    <w:p w:rsidR="00F21142" w:rsidRPr="00F21142" w:rsidRDefault="00F21142" w:rsidP="009A5704">
      <w:pPr>
        <w:pStyle w:val="a0"/>
        <w:numPr>
          <w:ilvl w:val="0"/>
          <w:numId w:val="5"/>
        </w:numPr>
      </w:pPr>
      <w:r>
        <w:rPr>
          <w:rFonts w:ascii="宋体" w:hAnsi="宋体" w:cs="宋体" w:hint="eastAsia"/>
        </w:rPr>
        <w:t>关于接入的接口文件中的内容只能够上传一次（维度除外）</w:t>
      </w:r>
    </w:p>
    <w:p w:rsidR="00F21142" w:rsidRPr="00F21142" w:rsidRDefault="00F21142" w:rsidP="009A5704">
      <w:pPr>
        <w:pStyle w:val="a0"/>
        <w:numPr>
          <w:ilvl w:val="0"/>
          <w:numId w:val="5"/>
        </w:numPr>
      </w:pPr>
      <w:r>
        <w:rPr>
          <w:rFonts w:ascii="宋体" w:hAnsi="宋体" w:cs="宋体" w:hint="eastAsia"/>
        </w:rPr>
        <w:t>维度接口文件中不能包含与RMS原有系统维度相同的ID，如果出现，原有RMS的维度信息会被更新</w:t>
      </w:r>
    </w:p>
    <w:p w:rsidR="00AF0742" w:rsidRDefault="00373DDC" w:rsidP="00AF0742">
      <w:pPr>
        <w:pStyle w:val="2"/>
      </w:pPr>
      <w:bookmarkStart w:id="14" w:name="_Toc384978802"/>
      <w:r>
        <w:rPr>
          <w:rFonts w:ascii="宋体" w:hAnsi="宋体" w:cs="宋体" w:hint="eastAsia"/>
        </w:rPr>
        <w:lastRenderedPageBreak/>
        <w:t>金力商品</w:t>
      </w:r>
      <w:r>
        <w:rPr>
          <w:rFonts w:hint="eastAsia"/>
        </w:rPr>
        <w:t>接口</w:t>
      </w:r>
      <w:bookmarkEnd w:id="14"/>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此接口是将步步高外围系统的商品的信息导入到RA系统中与从RMS得到的商品信息合并，并在RA中进行统一分析</w:t>
      </w:r>
    </w:p>
    <w:p w:rsidR="00F15630" w:rsidRPr="0023295B" w:rsidRDefault="00F15630" w:rsidP="00F15630">
      <w:pPr>
        <w:pStyle w:val="HeadingBar"/>
      </w:pPr>
    </w:p>
    <w:p w:rsidR="00F15630" w:rsidRPr="00AF0742" w:rsidRDefault="0037789D" w:rsidP="00F15630">
      <w:pPr>
        <w:pStyle w:val="3"/>
        <w:rPr>
          <w:rFonts w:ascii="宋体" w:hAnsi="宋体" w:cs="宋体"/>
        </w:rPr>
      </w:pPr>
      <w:bookmarkStart w:id="15" w:name="_Toc384978803"/>
      <w:r>
        <w:rPr>
          <w:rFonts w:ascii="宋体" w:hAnsi="宋体" w:cs="宋体" w:hint="eastAsia"/>
        </w:rPr>
        <w:t>取数视图</w:t>
      </w:r>
      <w:bookmarkEnd w:id="15"/>
    </w:p>
    <w:p w:rsidR="00F15630" w:rsidRDefault="00BE3297" w:rsidP="00BE3297">
      <w:pPr>
        <w:pStyle w:val="a0"/>
        <w:rPr>
          <w:rFonts w:ascii="宋体" w:hAnsi="宋体"/>
        </w:rPr>
      </w:pPr>
      <w:r>
        <w:rPr>
          <w:rFonts w:ascii="宋体" w:hAnsi="宋体" w:hint="eastAsia"/>
        </w:rPr>
        <w:t>源系统创建如下取数逻辑视图：</w:t>
      </w:r>
      <w:r w:rsidR="00175E23">
        <w:rPr>
          <w:rFonts w:ascii="宋体" w:hAnsi="宋体" w:cs="宋体" w:hint="eastAsia"/>
        </w:rPr>
        <w:t>BBG</w:t>
      </w:r>
      <w:r w:rsidR="00CF34C9">
        <w:rPr>
          <w:rFonts w:ascii="宋体" w:hAnsi="宋体" w:cs="宋体" w:hint="eastAsia"/>
        </w:rPr>
        <w:t>_RA_PRODUCT</w:t>
      </w:r>
      <w:r w:rsidR="0084514D">
        <w:rPr>
          <w:rFonts w:ascii="宋体" w:hAnsi="宋体" w:hint="eastAsia"/>
        </w:rPr>
        <w:t>_JL</w:t>
      </w:r>
      <w:r>
        <w:rPr>
          <w:rFonts w:ascii="宋体" w:hAnsi="宋体" w:hint="eastAsia"/>
        </w:rPr>
        <w:t>_V</w:t>
      </w:r>
    </w:p>
    <w:p w:rsidR="00F15630" w:rsidRPr="002069C5" w:rsidRDefault="00F15630" w:rsidP="00F15630">
      <w:pPr>
        <w:pStyle w:val="HeadingBar"/>
        <w:rPr>
          <w:rFonts w:ascii="宋体" w:hAnsi="宋体" w:cs="宋体"/>
        </w:rPr>
      </w:pPr>
    </w:p>
    <w:p w:rsidR="00AF0742" w:rsidRPr="00F15630" w:rsidRDefault="00AD071D" w:rsidP="00AF0742">
      <w:pPr>
        <w:pStyle w:val="3"/>
      </w:pPr>
      <w:bookmarkStart w:id="16" w:name="_Toc384978804"/>
      <w:r>
        <w:rPr>
          <w:rFonts w:hint="eastAsia"/>
        </w:rPr>
        <w:t>字段说明</w:t>
      </w:r>
      <w:bookmarkEnd w:id="1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FD6DDA" w:rsidRPr="00B13F7F" w:rsidTr="001C1660">
        <w:tc>
          <w:tcPr>
            <w:tcW w:w="151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FD6DDA" w:rsidRPr="00B13F7F" w:rsidTr="001C1660">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PRODUCT_TYPE_CODE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默认为</w:t>
            </w:r>
            <w:proofErr w:type="gramStart"/>
            <w:r w:rsidRPr="00505841">
              <w:rPr>
                <w:rFonts w:ascii="宋体" w:hAnsi="宋体" w:cs="宋体"/>
              </w:rPr>
              <w:t>”</w:t>
            </w:r>
            <w:proofErr w:type="gramEnd"/>
            <w:r w:rsidRPr="00505841">
              <w:rPr>
                <w:rFonts w:ascii="宋体" w:hAnsi="宋体" w:cs="宋体" w:hint="eastAsia"/>
              </w:rPr>
              <w:t>ITEM</w:t>
            </w:r>
            <w:proofErr w:type="gramStart"/>
            <w:r w:rsidRPr="00505841">
              <w:rPr>
                <w:rFonts w:ascii="宋体" w:hAnsi="宋体" w:cs="宋体"/>
              </w:rPr>
              <w:t>”</w:t>
            </w:r>
            <w:proofErr w:type="gramEnd"/>
          </w:p>
        </w:tc>
      </w:tr>
      <w:tr w:rsidR="00FD6DDA" w:rsidRPr="00B13F7F" w:rsidTr="001C1660">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UOM_CODE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单位</w:t>
            </w:r>
          </w:p>
        </w:tc>
      </w:tr>
      <w:tr w:rsidR="00FD6DDA" w:rsidRPr="00B13F7F" w:rsidTr="001C1660">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SRC_EFF_FROM_DT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1C1660" w:rsidP="00A263DB">
            <w:pPr>
              <w:pStyle w:val="a0"/>
              <w:spacing w:before="0" w:after="0"/>
              <w:ind w:left="0"/>
              <w:rPr>
                <w:rFonts w:ascii="宋体" w:hAnsi="宋体" w:cs="宋体"/>
              </w:rPr>
            </w:pPr>
            <w:r>
              <w:rPr>
                <w:rFonts w:ascii="宋体" w:hAnsi="宋体" w:cs="宋体" w:hint="eastAsia"/>
              </w:rPr>
              <w:t>商品新增(变更)</w:t>
            </w:r>
            <w:r w:rsidR="00F6731F" w:rsidRPr="00505841">
              <w:rPr>
                <w:rFonts w:ascii="宋体" w:hAnsi="宋体" w:cs="宋体" w:hint="eastAsia"/>
              </w:rPr>
              <w:t>日期</w:t>
            </w:r>
          </w:p>
        </w:tc>
      </w:tr>
      <w:tr w:rsidR="001C1660" w:rsidRPr="00B13F7F"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PROD_CAT5</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商品层级编码拼接字符串，</w:t>
            </w:r>
          </w:p>
          <w:p w:rsidR="001C1660" w:rsidRPr="00505841" w:rsidRDefault="001C1660" w:rsidP="00A263DB">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示例：</w:t>
            </w:r>
          </w:p>
          <w:p w:rsidR="001C1660" w:rsidRPr="00505841" w:rsidRDefault="001C1660" w:rsidP="00A263DB">
            <w:pPr>
              <w:pStyle w:val="a0"/>
              <w:spacing w:before="0" w:after="0"/>
              <w:ind w:left="0"/>
              <w:rPr>
                <w:rFonts w:ascii="宋体" w:hAnsi="宋体" w:cs="宋体"/>
              </w:rPr>
            </w:pPr>
            <w:r w:rsidRPr="00505841">
              <w:rPr>
                <w:rFonts w:ascii="宋体" w:hAnsi="宋体" w:cs="宋体"/>
              </w:rPr>
              <w:t>5~36~36~365~3651</w:t>
            </w:r>
          </w:p>
          <w:p w:rsidR="001C1660" w:rsidRPr="00505841" w:rsidRDefault="001C1660" w:rsidP="00A263DB">
            <w:pPr>
              <w:pStyle w:val="a0"/>
              <w:spacing w:before="0" w:after="0"/>
              <w:ind w:left="0"/>
              <w:rPr>
                <w:rFonts w:ascii="宋体" w:hAnsi="宋体" w:cs="宋体"/>
              </w:rPr>
            </w:pPr>
            <w:r w:rsidRPr="00505841">
              <w:rPr>
                <w:rFonts w:ascii="宋体" w:hAnsi="宋体" w:cs="宋体"/>
              </w:rPr>
              <w:t>3651: subclass</w:t>
            </w:r>
          </w:p>
          <w:p w:rsidR="001C1660" w:rsidRPr="00505841" w:rsidRDefault="001C1660" w:rsidP="00A263DB">
            <w:pPr>
              <w:pStyle w:val="a0"/>
              <w:spacing w:before="0" w:after="0"/>
              <w:ind w:left="0"/>
              <w:rPr>
                <w:rFonts w:ascii="宋体" w:hAnsi="宋体" w:cs="宋体"/>
              </w:rPr>
            </w:pPr>
            <w:r w:rsidRPr="00505841">
              <w:rPr>
                <w:rFonts w:ascii="宋体" w:hAnsi="宋体" w:cs="宋体"/>
              </w:rPr>
              <w:t>365: class</w:t>
            </w:r>
          </w:p>
          <w:p w:rsidR="001C1660" w:rsidRPr="00505841" w:rsidRDefault="001C1660" w:rsidP="00A263DB">
            <w:pPr>
              <w:pStyle w:val="a0"/>
              <w:spacing w:before="0" w:after="0"/>
              <w:ind w:left="0"/>
              <w:rPr>
                <w:rFonts w:ascii="宋体" w:hAnsi="宋体" w:cs="宋体"/>
              </w:rPr>
            </w:pPr>
            <w:r w:rsidRPr="00505841">
              <w:rPr>
                <w:rFonts w:ascii="宋体" w:hAnsi="宋体" w:cs="宋体"/>
              </w:rPr>
              <w:t>36: dept</w:t>
            </w:r>
          </w:p>
          <w:p w:rsidR="001C1660" w:rsidRPr="00505841" w:rsidRDefault="001C1660" w:rsidP="00A263DB">
            <w:pPr>
              <w:pStyle w:val="a0"/>
              <w:spacing w:before="0" w:after="0"/>
              <w:ind w:left="0"/>
              <w:rPr>
                <w:rFonts w:ascii="宋体" w:hAnsi="宋体" w:cs="宋体"/>
              </w:rPr>
            </w:pPr>
            <w:r w:rsidRPr="00505841">
              <w:rPr>
                <w:rFonts w:ascii="宋体" w:hAnsi="宋体" w:cs="宋体"/>
              </w:rPr>
              <w:t>36: group</w:t>
            </w:r>
          </w:p>
          <w:p w:rsidR="001C1660" w:rsidRPr="00505841" w:rsidRDefault="001C1660" w:rsidP="00A263DB">
            <w:pPr>
              <w:pStyle w:val="a0"/>
              <w:spacing w:before="0" w:after="0"/>
              <w:ind w:left="0"/>
              <w:rPr>
                <w:rFonts w:ascii="宋体" w:hAnsi="宋体" w:cs="宋体"/>
              </w:rPr>
            </w:pPr>
            <w:r w:rsidRPr="00505841">
              <w:rPr>
                <w:rFonts w:ascii="宋体" w:hAnsi="宋体" w:cs="宋体"/>
              </w:rPr>
              <w:t>5: division</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PACK_FLG</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 (1)</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是否为打包商品，如果是为Y，否则N</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PROD_CAT5_AS_WAS</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1C1660" w:rsidRPr="00505841" w:rsidRDefault="001C1660" w:rsidP="003A1ABF">
            <w:pPr>
              <w:pStyle w:val="a0"/>
              <w:spacing w:before="0" w:after="0"/>
              <w:ind w:left="0"/>
              <w:rPr>
                <w:rFonts w:ascii="宋体" w:hAnsi="宋体" w:cs="宋体"/>
              </w:rPr>
            </w:pPr>
            <w:r w:rsidRPr="00505841">
              <w:rPr>
                <w:rFonts w:ascii="宋体" w:hAnsi="宋体" w:cs="宋体" w:hint="eastAsia"/>
              </w:rPr>
              <w:t>商品层级编码拼接字符串，</w:t>
            </w:r>
          </w:p>
          <w:p w:rsidR="001C1660" w:rsidRPr="00505841" w:rsidRDefault="001C1660" w:rsidP="003A1ABF">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1C1660" w:rsidRPr="00505841" w:rsidRDefault="001C1660" w:rsidP="003A1ABF">
            <w:pPr>
              <w:pStyle w:val="a0"/>
              <w:spacing w:before="0" w:after="0"/>
              <w:ind w:left="0"/>
              <w:rPr>
                <w:rFonts w:ascii="宋体" w:hAnsi="宋体" w:cs="宋体"/>
              </w:rPr>
            </w:pPr>
            <w:r w:rsidRPr="00505841">
              <w:rPr>
                <w:rFonts w:ascii="宋体" w:hAnsi="宋体" w:cs="宋体" w:hint="eastAsia"/>
              </w:rPr>
              <w:t>示例：</w:t>
            </w:r>
          </w:p>
          <w:p w:rsidR="001C1660" w:rsidRPr="00505841" w:rsidRDefault="001C1660" w:rsidP="00F6731F">
            <w:pPr>
              <w:pStyle w:val="a0"/>
              <w:spacing w:before="0" w:after="0"/>
              <w:ind w:left="0"/>
              <w:rPr>
                <w:rFonts w:ascii="宋体" w:hAnsi="宋体" w:cs="宋体"/>
              </w:rPr>
            </w:pPr>
            <w:r w:rsidRPr="00505841">
              <w:rPr>
                <w:rFonts w:ascii="宋体" w:hAnsi="宋体" w:cs="宋体"/>
              </w:rPr>
              <w:t>5~36~36~365~3651</w:t>
            </w:r>
          </w:p>
          <w:p w:rsidR="001C1660" w:rsidRPr="00505841" w:rsidRDefault="001C1660" w:rsidP="00F6731F">
            <w:pPr>
              <w:pStyle w:val="a0"/>
              <w:spacing w:before="0" w:after="0"/>
              <w:ind w:left="0"/>
              <w:rPr>
                <w:rFonts w:ascii="宋体" w:hAnsi="宋体" w:cs="宋体"/>
              </w:rPr>
            </w:pPr>
            <w:r w:rsidRPr="00505841">
              <w:rPr>
                <w:rFonts w:ascii="宋体" w:hAnsi="宋体" w:cs="宋体"/>
              </w:rPr>
              <w:t>3651: subclass</w:t>
            </w:r>
          </w:p>
          <w:p w:rsidR="001C1660" w:rsidRPr="00505841" w:rsidRDefault="001C1660" w:rsidP="00F6731F">
            <w:pPr>
              <w:pStyle w:val="a0"/>
              <w:spacing w:before="0" w:after="0"/>
              <w:ind w:left="0"/>
              <w:rPr>
                <w:rFonts w:ascii="宋体" w:hAnsi="宋体" w:cs="宋体"/>
              </w:rPr>
            </w:pPr>
            <w:r w:rsidRPr="00505841">
              <w:rPr>
                <w:rFonts w:ascii="宋体" w:hAnsi="宋体" w:cs="宋体"/>
              </w:rPr>
              <w:t>365: class</w:t>
            </w:r>
          </w:p>
          <w:p w:rsidR="001C1660" w:rsidRPr="00505841" w:rsidRDefault="001C1660" w:rsidP="00F6731F">
            <w:pPr>
              <w:pStyle w:val="a0"/>
              <w:spacing w:before="0" w:after="0"/>
              <w:ind w:left="0"/>
              <w:rPr>
                <w:rFonts w:ascii="宋体" w:hAnsi="宋体" w:cs="宋体"/>
              </w:rPr>
            </w:pPr>
            <w:r w:rsidRPr="00505841">
              <w:rPr>
                <w:rFonts w:ascii="宋体" w:hAnsi="宋体" w:cs="宋体"/>
              </w:rPr>
              <w:t>36: dept</w:t>
            </w:r>
          </w:p>
          <w:p w:rsidR="001C1660" w:rsidRPr="00505841" w:rsidRDefault="001C1660" w:rsidP="00F6731F">
            <w:pPr>
              <w:pStyle w:val="a0"/>
              <w:spacing w:before="0" w:after="0"/>
              <w:ind w:left="0"/>
              <w:rPr>
                <w:rFonts w:ascii="宋体" w:hAnsi="宋体" w:cs="宋体"/>
              </w:rPr>
            </w:pPr>
            <w:r w:rsidRPr="00505841">
              <w:rPr>
                <w:rFonts w:ascii="宋体" w:hAnsi="宋体" w:cs="宋体"/>
              </w:rPr>
              <w:t>36: group</w:t>
            </w:r>
          </w:p>
          <w:p w:rsidR="001C1660" w:rsidRPr="00505841" w:rsidRDefault="001C1660" w:rsidP="00F6731F">
            <w:pPr>
              <w:pStyle w:val="a0"/>
              <w:spacing w:before="0" w:after="0"/>
              <w:ind w:left="0"/>
              <w:rPr>
                <w:rFonts w:ascii="宋体" w:hAnsi="宋体" w:cs="宋体"/>
              </w:rPr>
            </w:pPr>
            <w:r w:rsidRPr="00505841">
              <w:rPr>
                <w:rFonts w:ascii="宋体" w:hAnsi="宋体" w:cs="宋体"/>
              </w:rPr>
              <w:t>5: division</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PROD_NUM</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 (30)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商品编码</w:t>
            </w:r>
            <w:r w:rsidR="0078560E">
              <w:rPr>
                <w:rFonts w:ascii="宋体" w:hAnsi="宋体" w:cs="宋体" w:hint="eastAsia"/>
              </w:rPr>
              <w:t>,规则:</w:t>
            </w:r>
            <w:r w:rsidR="0078560E">
              <w:rPr>
                <w:rFonts w:ascii="宋体" w:hAnsi="宋体" w:cs="宋体"/>
              </w:rPr>
              <w:t>’20</w:t>
            </w:r>
            <w:proofErr w:type="gramStart"/>
            <w:r w:rsidR="0078560E">
              <w:rPr>
                <w:rFonts w:ascii="宋体" w:hAnsi="宋体" w:cs="宋体"/>
              </w:rPr>
              <w:t>’</w:t>
            </w:r>
            <w:proofErr w:type="gramEnd"/>
            <w:r w:rsidR="0078560E">
              <w:rPr>
                <w:rFonts w:ascii="宋体" w:hAnsi="宋体" w:cs="宋体"/>
              </w:rPr>
              <w:t>+</w:t>
            </w:r>
            <w:r w:rsidR="0078560E">
              <w:rPr>
                <w:rFonts w:ascii="宋体" w:hAnsi="宋体" w:cs="宋体" w:hint="eastAsia"/>
              </w:rPr>
              <w:t>内码,补足13位</w:t>
            </w:r>
          </w:p>
        </w:tc>
      </w:tr>
      <w:tr w:rsidR="00883D67" w:rsidRPr="00FD6DDA" w:rsidTr="001C1660">
        <w:tc>
          <w:tcPr>
            <w:tcW w:w="1516" w:type="dxa"/>
            <w:shd w:val="clear" w:color="auto" w:fill="auto"/>
            <w:vAlign w:val="center"/>
          </w:tcPr>
          <w:p w:rsidR="00883D67" w:rsidRPr="00177F16" w:rsidRDefault="00883D67" w:rsidP="00A263DB">
            <w:pPr>
              <w:pStyle w:val="a0"/>
              <w:spacing w:before="0" w:after="0"/>
              <w:ind w:left="0"/>
              <w:rPr>
                <w:rFonts w:ascii="宋体" w:hAnsi="宋体" w:cs="宋体"/>
                <w:color w:val="FF0000"/>
              </w:rPr>
            </w:pPr>
            <w:r w:rsidRPr="00177F16">
              <w:rPr>
                <w:rFonts w:ascii="宋体" w:hAnsi="宋体" w:cs="宋体" w:hint="eastAsia"/>
                <w:color w:val="FF0000"/>
              </w:rPr>
              <w:t>ITEM_DESC</w:t>
            </w:r>
          </w:p>
        </w:tc>
        <w:tc>
          <w:tcPr>
            <w:tcW w:w="1606" w:type="dxa"/>
            <w:shd w:val="clear" w:color="auto" w:fill="auto"/>
            <w:vAlign w:val="center"/>
          </w:tcPr>
          <w:p w:rsidR="00883D67" w:rsidRPr="00177F16" w:rsidRDefault="00883D67" w:rsidP="00A263DB">
            <w:pPr>
              <w:pStyle w:val="a0"/>
              <w:spacing w:before="0" w:after="0"/>
              <w:ind w:left="0"/>
              <w:rPr>
                <w:rFonts w:ascii="宋体" w:hAnsi="宋体" w:cs="宋体"/>
                <w:color w:val="FF0000"/>
              </w:rPr>
            </w:pPr>
            <w:r w:rsidRPr="00177F16">
              <w:rPr>
                <w:rFonts w:ascii="宋体" w:hAnsi="宋体" w:cs="宋体" w:hint="eastAsia"/>
                <w:color w:val="FF0000"/>
              </w:rPr>
              <w:t>VARCHAR2(250)</w:t>
            </w:r>
          </w:p>
        </w:tc>
        <w:tc>
          <w:tcPr>
            <w:tcW w:w="987" w:type="dxa"/>
            <w:shd w:val="clear" w:color="auto" w:fill="auto"/>
            <w:vAlign w:val="center"/>
          </w:tcPr>
          <w:p w:rsidR="00883D67" w:rsidRPr="00177F16" w:rsidRDefault="00883D67" w:rsidP="00A263DB">
            <w:pPr>
              <w:pStyle w:val="a0"/>
              <w:spacing w:before="0" w:after="0"/>
              <w:ind w:left="0"/>
              <w:rPr>
                <w:rFonts w:ascii="宋体" w:hAnsi="宋体" w:cs="宋体"/>
                <w:color w:val="FF0000"/>
              </w:rPr>
            </w:pPr>
            <w:r w:rsidRPr="00177F16">
              <w:rPr>
                <w:rFonts w:ascii="宋体" w:hAnsi="宋体" w:cs="宋体" w:hint="eastAsia"/>
                <w:color w:val="FF0000"/>
              </w:rPr>
              <w:t>N</w:t>
            </w:r>
          </w:p>
        </w:tc>
        <w:tc>
          <w:tcPr>
            <w:tcW w:w="3685" w:type="dxa"/>
            <w:shd w:val="clear" w:color="auto" w:fill="auto"/>
            <w:vAlign w:val="center"/>
          </w:tcPr>
          <w:p w:rsidR="00883D67" w:rsidRPr="00177F16" w:rsidRDefault="00883D67" w:rsidP="00A263DB">
            <w:pPr>
              <w:pStyle w:val="a0"/>
              <w:spacing w:before="0" w:after="0"/>
              <w:ind w:left="0"/>
              <w:rPr>
                <w:rFonts w:ascii="宋体" w:hAnsi="宋体" w:cs="宋体" w:hint="eastAsia"/>
                <w:color w:val="FF0000"/>
              </w:rPr>
            </w:pPr>
            <w:r w:rsidRPr="00177F16">
              <w:rPr>
                <w:rFonts w:ascii="宋体" w:hAnsi="宋体" w:cs="宋体" w:hint="eastAsia"/>
                <w:color w:val="FF0000"/>
              </w:rPr>
              <w:t>商品名称</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BBG_ITEM_BRAND</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品牌，如纳爱斯等</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BBG_ITEM_PLACE_OF_ORIGIN</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产地</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BBG_ITEM_UOM_DESC</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VARCHAR2(120)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单位描述，如袋，KG等</w:t>
            </w:r>
          </w:p>
        </w:tc>
      </w:tr>
      <w:tr w:rsidR="00177F16" w:rsidRPr="00FD6DDA" w:rsidTr="001C1660">
        <w:tc>
          <w:tcPr>
            <w:tcW w:w="151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color w:val="FF0000"/>
              </w:rPr>
              <w:t>PRODUCT_ATTR2_NUM_VALUE</w:t>
            </w:r>
          </w:p>
        </w:tc>
        <w:tc>
          <w:tcPr>
            <w:tcW w:w="160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NUMBER(20,4)</w:t>
            </w:r>
          </w:p>
        </w:tc>
        <w:tc>
          <w:tcPr>
            <w:tcW w:w="987" w:type="dxa"/>
            <w:shd w:val="clear" w:color="auto" w:fill="auto"/>
            <w:vAlign w:val="center"/>
          </w:tcPr>
          <w:p w:rsidR="00177F16" w:rsidRPr="00177F16" w:rsidRDefault="00177F16" w:rsidP="00A263DB">
            <w:pPr>
              <w:pStyle w:val="a0"/>
              <w:spacing w:before="0" w:after="0"/>
              <w:ind w:left="0"/>
              <w:rPr>
                <w:rFonts w:ascii="宋体" w:hAnsi="宋体" w:cs="宋体" w:hint="eastAsia"/>
                <w:color w:val="FF0000"/>
              </w:rPr>
            </w:pPr>
            <w:r w:rsidRPr="00177F16">
              <w:rPr>
                <w:rFonts w:ascii="宋体" w:hAnsi="宋体" w:cs="宋体" w:hint="eastAsia"/>
                <w:color w:val="FF0000"/>
              </w:rPr>
              <w:t>N</w:t>
            </w:r>
          </w:p>
        </w:tc>
        <w:tc>
          <w:tcPr>
            <w:tcW w:w="3685" w:type="dxa"/>
            <w:shd w:val="clear" w:color="auto" w:fill="auto"/>
            <w:vAlign w:val="center"/>
          </w:tcPr>
          <w:p w:rsidR="00177F16" w:rsidRPr="00177F16" w:rsidRDefault="00177F16" w:rsidP="00A263DB">
            <w:pPr>
              <w:pStyle w:val="a0"/>
              <w:spacing w:before="0" w:after="0"/>
              <w:ind w:left="0"/>
              <w:rPr>
                <w:rFonts w:ascii="宋体" w:hAnsi="宋体" w:cs="宋体" w:hint="eastAsia"/>
                <w:color w:val="FF0000"/>
              </w:rPr>
            </w:pPr>
            <w:r w:rsidRPr="00177F16">
              <w:rPr>
                <w:rFonts w:ascii="宋体" w:hAnsi="宋体" w:cs="宋体" w:hint="eastAsia"/>
                <w:color w:val="FF0000"/>
              </w:rPr>
              <w:t>标准单位零售价</w:t>
            </w:r>
          </w:p>
        </w:tc>
      </w:tr>
      <w:tr w:rsidR="00177F16" w:rsidRPr="00FD6DDA" w:rsidTr="001C1660">
        <w:tc>
          <w:tcPr>
            <w:tcW w:w="151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color w:val="FF0000"/>
              </w:rPr>
              <w:t>PRODUCT_ATTR3_NUM_VALUE</w:t>
            </w:r>
          </w:p>
        </w:tc>
        <w:tc>
          <w:tcPr>
            <w:tcW w:w="160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NUMBER(20,4)</w:t>
            </w:r>
          </w:p>
        </w:tc>
        <w:tc>
          <w:tcPr>
            <w:tcW w:w="987" w:type="dxa"/>
            <w:shd w:val="clear" w:color="auto" w:fill="auto"/>
            <w:vAlign w:val="center"/>
          </w:tcPr>
          <w:p w:rsidR="00177F16" w:rsidRPr="00177F16" w:rsidRDefault="00177F16" w:rsidP="00A263DB">
            <w:pPr>
              <w:pStyle w:val="a0"/>
              <w:spacing w:before="0" w:after="0"/>
              <w:ind w:left="0"/>
              <w:rPr>
                <w:rFonts w:ascii="宋体" w:hAnsi="宋体" w:cs="宋体" w:hint="eastAsia"/>
                <w:color w:val="FF0000"/>
              </w:rPr>
            </w:pPr>
            <w:r w:rsidRPr="00177F16">
              <w:rPr>
                <w:rFonts w:ascii="宋体" w:hAnsi="宋体" w:cs="宋体" w:hint="eastAsia"/>
                <w:color w:val="FF0000"/>
              </w:rPr>
              <w:t>N</w:t>
            </w:r>
          </w:p>
        </w:tc>
        <w:tc>
          <w:tcPr>
            <w:tcW w:w="3685" w:type="dxa"/>
            <w:shd w:val="clear" w:color="auto" w:fill="auto"/>
            <w:vAlign w:val="center"/>
          </w:tcPr>
          <w:p w:rsidR="00177F16" w:rsidRPr="00177F16" w:rsidRDefault="00177F16" w:rsidP="00A263DB">
            <w:pPr>
              <w:pStyle w:val="a0"/>
              <w:spacing w:before="0" w:after="0"/>
              <w:ind w:left="0"/>
              <w:rPr>
                <w:rFonts w:ascii="宋体" w:hAnsi="宋体" w:cs="宋体" w:hint="eastAsia"/>
                <w:color w:val="FF0000"/>
              </w:rPr>
            </w:pPr>
            <w:r w:rsidRPr="00177F16">
              <w:rPr>
                <w:rFonts w:ascii="宋体" w:hAnsi="宋体" w:cs="宋体" w:hint="eastAsia"/>
                <w:color w:val="FF0000"/>
              </w:rPr>
              <w:t>建议零售价</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BBG_REFERENCE</w:t>
            </w:r>
            <w:r w:rsidRPr="00505841">
              <w:rPr>
                <w:rFonts w:ascii="宋体" w:hAnsi="宋体" w:cs="宋体"/>
              </w:rPr>
              <w:lastRenderedPageBreak/>
              <w:t>_NO1</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lastRenderedPageBreak/>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1</w:t>
            </w:r>
            <w:r w:rsidRPr="00505841">
              <w:rPr>
                <w:rFonts w:ascii="宋体" w:hAnsi="宋体" w:cs="宋体" w:hint="eastAsia"/>
              </w:rPr>
              <w:t>，扩展字段，默认值为Null</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lastRenderedPageBreak/>
              <w:t>BBG_REFERENCE_NO2</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2</w:t>
            </w:r>
            <w:r w:rsidRPr="00505841">
              <w:rPr>
                <w:rFonts w:ascii="宋体" w:hAnsi="宋体" w:cs="宋体" w:hint="eastAsia"/>
              </w:rPr>
              <w:t>，扩展字段，默认值为Null</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BBG_REFERENCE_NO3</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3</w:t>
            </w:r>
            <w:r w:rsidRPr="00505841">
              <w:rPr>
                <w:rFonts w:ascii="宋体" w:hAnsi="宋体" w:cs="宋体" w:hint="eastAsia"/>
              </w:rPr>
              <w:t>，扩展字段，默认值为Null</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BBG_REFERENCE_NO4</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4</w:t>
            </w:r>
            <w:r w:rsidRPr="00505841">
              <w:rPr>
                <w:rFonts w:ascii="宋体" w:hAnsi="宋体" w:cs="宋体" w:hint="eastAsia"/>
              </w:rPr>
              <w:t>，扩展字段，默认值为Null</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p>
        </w:tc>
      </w:tr>
    </w:tbl>
    <w:p w:rsidR="007F5873" w:rsidRPr="0023295B" w:rsidRDefault="007F5873" w:rsidP="007F5873">
      <w:pPr>
        <w:pStyle w:val="HeadingBar"/>
      </w:pPr>
    </w:p>
    <w:p w:rsidR="007F5873" w:rsidRPr="00894118" w:rsidRDefault="00642A56" w:rsidP="007F5873">
      <w:pPr>
        <w:pStyle w:val="3"/>
        <w:rPr>
          <w:rFonts w:ascii="宋体" w:hAnsi="宋体" w:cs="宋体"/>
        </w:rPr>
      </w:pPr>
      <w:bookmarkStart w:id="17" w:name="_Toc384978805"/>
      <w:r>
        <w:rPr>
          <w:rFonts w:ascii="宋体" w:hAnsi="宋体" w:cs="宋体" w:hint="eastAsia"/>
        </w:rPr>
        <w:t>ODI设计</w:t>
      </w:r>
      <w:bookmarkEnd w:id="17"/>
    </w:p>
    <w:p w:rsidR="007F5873" w:rsidRDefault="00BE3297" w:rsidP="009A5704">
      <w:pPr>
        <w:pStyle w:val="a0"/>
        <w:numPr>
          <w:ilvl w:val="0"/>
          <w:numId w:val="3"/>
        </w:numPr>
        <w:rPr>
          <w:rFonts w:ascii="宋体" w:hAnsi="宋体" w:cs="宋体"/>
        </w:rPr>
      </w:pPr>
      <w:r>
        <w:rPr>
          <w:rFonts w:ascii="宋体" w:hAnsi="宋体" w:cs="宋体" w:hint="eastAsia"/>
        </w:rPr>
        <w:t>ODI</w:t>
      </w:r>
      <w:proofErr w:type="gramStart"/>
      <w:r>
        <w:rPr>
          <w:rFonts w:ascii="宋体" w:hAnsi="宋体" w:cs="宋体" w:hint="eastAsia"/>
        </w:rPr>
        <w:t>连接</w:t>
      </w:r>
      <w:r w:rsidR="007F5873">
        <w:rPr>
          <w:rFonts w:ascii="宋体" w:hAnsi="宋体" w:cs="宋体" w:hint="eastAsia"/>
        </w:rPr>
        <w:t>金</w:t>
      </w:r>
      <w:proofErr w:type="gramEnd"/>
      <w:r w:rsidR="007F5873">
        <w:rPr>
          <w:rFonts w:ascii="宋体" w:hAnsi="宋体" w:cs="宋体" w:hint="eastAsia"/>
        </w:rPr>
        <w:t>立系统</w:t>
      </w:r>
      <w:r w:rsidR="005E1137">
        <w:rPr>
          <w:rFonts w:ascii="宋体" w:hAnsi="宋体" w:cs="宋体" w:hint="eastAsia"/>
        </w:rPr>
        <w:t>。</w:t>
      </w:r>
    </w:p>
    <w:p w:rsidR="007F5873" w:rsidRDefault="00AD071D" w:rsidP="009A5704">
      <w:pPr>
        <w:pStyle w:val="a0"/>
        <w:numPr>
          <w:ilvl w:val="0"/>
          <w:numId w:val="3"/>
        </w:numPr>
        <w:rPr>
          <w:rFonts w:ascii="宋体" w:hAnsi="宋体" w:cs="宋体"/>
        </w:rPr>
      </w:pPr>
      <w:r>
        <w:rPr>
          <w:rFonts w:ascii="宋体" w:hAnsi="宋体" w:cs="宋体" w:hint="eastAsia"/>
        </w:rPr>
        <w:t>通过</w:t>
      </w:r>
      <w:r w:rsidR="007F5873">
        <w:rPr>
          <w:rFonts w:ascii="宋体" w:hAnsi="宋体" w:cs="宋体" w:hint="eastAsia"/>
        </w:rPr>
        <w:t>ODI</w:t>
      </w:r>
      <w:r>
        <w:rPr>
          <w:rFonts w:ascii="宋体" w:hAnsi="宋体" w:cs="宋体" w:hint="eastAsia"/>
        </w:rPr>
        <w:t>将</w:t>
      </w:r>
      <w:r w:rsidR="00CF34C9">
        <w:rPr>
          <w:rFonts w:ascii="宋体" w:hAnsi="宋体" w:cs="宋体" w:hint="eastAsia"/>
        </w:rPr>
        <w:t>BBG_RA_PRODUCT</w:t>
      </w:r>
      <w:r w:rsidR="005E1137">
        <w:rPr>
          <w:rFonts w:ascii="宋体" w:hAnsi="宋体" w:hint="eastAsia"/>
        </w:rPr>
        <w:t>_JL</w:t>
      </w:r>
      <w:r w:rsidR="00CF34C9">
        <w:rPr>
          <w:rFonts w:ascii="宋体" w:hAnsi="宋体" w:hint="eastAsia"/>
        </w:rPr>
        <w:t>_V</w:t>
      </w:r>
      <w:r w:rsidR="007F5873">
        <w:rPr>
          <w:rFonts w:ascii="宋体" w:hAnsi="宋体" w:cs="宋体" w:hint="eastAsia"/>
        </w:rPr>
        <w:t>导入到Stage表</w:t>
      </w:r>
      <w:r w:rsidRPr="00AD071D">
        <w:rPr>
          <w:rFonts w:ascii="宋体" w:hAnsi="宋体" w:cs="宋体"/>
        </w:rPr>
        <w:t>W_PRODUCT_DS</w:t>
      </w:r>
      <w:r w:rsidR="007F5873">
        <w:rPr>
          <w:rFonts w:ascii="宋体" w:hAnsi="宋体" w:cs="宋体" w:hint="eastAsia"/>
        </w:rPr>
        <w:t>中</w:t>
      </w:r>
    </w:p>
    <w:p w:rsidR="007F5873" w:rsidRPr="0023295B" w:rsidRDefault="007F5873" w:rsidP="007F5873">
      <w:pPr>
        <w:pStyle w:val="HeadingBar"/>
      </w:pPr>
    </w:p>
    <w:p w:rsidR="007F5873" w:rsidRDefault="007F5873" w:rsidP="007F5873">
      <w:pPr>
        <w:pStyle w:val="3"/>
      </w:pPr>
      <w:bookmarkStart w:id="18" w:name="_Toc384978806"/>
      <w:r>
        <w:rPr>
          <w:rFonts w:hint="eastAsia"/>
        </w:rPr>
        <w:t>客户化技术设计</w:t>
      </w:r>
      <w:bookmarkEnd w:id="18"/>
    </w:p>
    <w:p w:rsidR="007F5873" w:rsidRPr="00DC65D4" w:rsidRDefault="007F5873" w:rsidP="007F5873">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7F5873" w:rsidRPr="00CF6696" w:rsidRDefault="007F5873" w:rsidP="007F5873">
      <w:pPr>
        <w:pStyle w:val="a0"/>
        <w:rPr>
          <w:rFonts w:ascii="宋体" w:hAnsi="宋体"/>
          <w:sz w:val="18"/>
          <w:szCs w:val="18"/>
        </w:rPr>
      </w:pPr>
    </w:p>
    <w:p w:rsidR="00396D05" w:rsidRPr="00396D05" w:rsidRDefault="00396D05" w:rsidP="00DC65D4">
      <w:pPr>
        <w:pStyle w:val="a0"/>
        <w:rPr>
          <w:rFonts w:ascii="宋体" w:hAnsi="宋体" w:cs="宋体"/>
        </w:rPr>
      </w:pPr>
    </w:p>
    <w:p w:rsidR="00706179" w:rsidRDefault="00706179" w:rsidP="00706179">
      <w:pPr>
        <w:pStyle w:val="2"/>
      </w:pPr>
      <w:bookmarkStart w:id="19" w:name="_Toc384978807"/>
      <w:r>
        <w:rPr>
          <w:rFonts w:ascii="宋体" w:hAnsi="宋体" w:cs="宋体" w:hint="eastAsia"/>
        </w:rPr>
        <w:lastRenderedPageBreak/>
        <w:t>金力商品地点</w:t>
      </w:r>
      <w:r>
        <w:rPr>
          <w:rFonts w:hint="eastAsia"/>
        </w:rPr>
        <w:t>接口</w:t>
      </w:r>
      <w:bookmarkEnd w:id="19"/>
    </w:p>
    <w:p w:rsidR="00706179" w:rsidRPr="00BD6F8C" w:rsidRDefault="00706179" w:rsidP="00706179">
      <w:pPr>
        <w:pStyle w:val="a0"/>
        <w:rPr>
          <w:rFonts w:ascii="宋体" w:hAnsi="宋体" w:cs="宋体"/>
        </w:rPr>
      </w:pPr>
      <w:r>
        <w:rPr>
          <w:rFonts w:ascii="宋体" w:hAnsi="宋体" w:cs="宋体" w:hint="eastAsia"/>
        </w:rPr>
        <w:t>此接口是将步步高金力系统的商品地点的信息导入到RA系统中与从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706179" w:rsidRPr="0023295B" w:rsidRDefault="00706179" w:rsidP="00706179">
      <w:pPr>
        <w:pStyle w:val="HeadingBar"/>
      </w:pPr>
    </w:p>
    <w:p w:rsidR="00706179" w:rsidRPr="00AF0742" w:rsidRDefault="00706179" w:rsidP="00706179">
      <w:pPr>
        <w:pStyle w:val="3"/>
        <w:rPr>
          <w:rFonts w:ascii="宋体" w:hAnsi="宋体" w:cs="宋体"/>
        </w:rPr>
      </w:pPr>
      <w:bookmarkStart w:id="20" w:name="_Toc384978808"/>
      <w:r>
        <w:rPr>
          <w:rFonts w:ascii="宋体" w:hAnsi="宋体" w:cs="宋体" w:hint="eastAsia"/>
        </w:rPr>
        <w:t>取数视图</w:t>
      </w:r>
      <w:bookmarkEnd w:id="20"/>
    </w:p>
    <w:p w:rsidR="00706179" w:rsidRDefault="00706179" w:rsidP="00706179">
      <w:pPr>
        <w:pStyle w:val="a0"/>
        <w:rPr>
          <w:rFonts w:ascii="宋体" w:hAnsi="宋体"/>
        </w:rPr>
      </w:pPr>
      <w:r>
        <w:rPr>
          <w:rFonts w:ascii="宋体" w:hAnsi="宋体" w:hint="eastAsia"/>
        </w:rPr>
        <w:t>源系统创建如下取数逻辑视图：</w:t>
      </w:r>
      <w:r>
        <w:rPr>
          <w:rFonts w:ascii="宋体" w:hAnsi="宋体" w:cs="宋体" w:hint="eastAsia"/>
        </w:rPr>
        <w:t>BBG_RA_ITEM_LOC</w:t>
      </w:r>
      <w:r>
        <w:rPr>
          <w:rFonts w:ascii="宋体" w:hAnsi="宋体" w:hint="eastAsia"/>
        </w:rPr>
        <w:t>_JL_V</w:t>
      </w:r>
    </w:p>
    <w:p w:rsidR="00706179" w:rsidRPr="002069C5" w:rsidRDefault="00706179" w:rsidP="00706179">
      <w:pPr>
        <w:pStyle w:val="HeadingBar"/>
        <w:rPr>
          <w:rFonts w:ascii="宋体" w:hAnsi="宋体" w:cs="宋体"/>
        </w:rPr>
      </w:pPr>
    </w:p>
    <w:p w:rsidR="00706179" w:rsidRPr="00211B32" w:rsidRDefault="00706179" w:rsidP="00706179">
      <w:pPr>
        <w:pStyle w:val="3"/>
      </w:pPr>
      <w:bookmarkStart w:id="21" w:name="_Toc384978809"/>
      <w:r>
        <w:rPr>
          <w:rFonts w:hint="eastAsia"/>
        </w:rPr>
        <w:t>字段说明</w:t>
      </w:r>
      <w:bookmarkEnd w:id="2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706179" w:rsidRPr="00B13F7F" w:rsidTr="00597F82">
        <w:tc>
          <w:tcPr>
            <w:tcW w:w="1516" w:type="dxa"/>
            <w:shd w:val="clear" w:color="auto" w:fill="92CDDC"/>
          </w:tcPr>
          <w:p w:rsidR="00706179" w:rsidRPr="00B13F7F" w:rsidRDefault="00706179" w:rsidP="00597F82">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706179" w:rsidRPr="00B13F7F" w:rsidRDefault="00706179" w:rsidP="00597F82">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706179" w:rsidRPr="00B13F7F" w:rsidRDefault="00706179" w:rsidP="00597F82">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706179" w:rsidRPr="00B13F7F" w:rsidRDefault="00706179" w:rsidP="00597F82">
            <w:pPr>
              <w:pStyle w:val="a0"/>
              <w:spacing w:before="0" w:after="0"/>
              <w:ind w:left="0"/>
              <w:rPr>
                <w:rFonts w:ascii="宋体" w:hAnsi="宋体"/>
                <w:b/>
              </w:rPr>
            </w:pPr>
            <w:r w:rsidRPr="00B13F7F">
              <w:rPr>
                <w:rFonts w:ascii="宋体" w:hAnsi="宋体" w:hint="eastAsia"/>
                <w:b/>
              </w:rPr>
              <w:t>说明</w:t>
            </w:r>
          </w:p>
        </w:tc>
      </w:tr>
      <w:tr w:rsidR="00706179" w:rsidRPr="00B13F7F" w:rsidTr="00597F82">
        <w:tc>
          <w:tcPr>
            <w:tcW w:w="1516" w:type="dxa"/>
            <w:shd w:val="clear" w:color="auto" w:fill="auto"/>
            <w:vAlign w:val="center"/>
          </w:tcPr>
          <w:p w:rsidR="00706179" w:rsidRPr="00C921A9" w:rsidRDefault="00597F82" w:rsidP="00597F82">
            <w:pPr>
              <w:pStyle w:val="a0"/>
              <w:spacing w:before="0" w:after="0"/>
              <w:ind w:left="0"/>
              <w:rPr>
                <w:rFonts w:ascii="宋体" w:hAnsi="宋体" w:cs="宋体"/>
              </w:rPr>
            </w:pPr>
            <w:r>
              <w:rPr>
                <w:rFonts w:ascii="宋体" w:hAnsi="宋体" w:cs="宋体" w:hint="eastAsia"/>
              </w:rPr>
              <w:t>ITEM</w:t>
            </w:r>
          </w:p>
        </w:tc>
        <w:tc>
          <w:tcPr>
            <w:tcW w:w="1606" w:type="dxa"/>
            <w:shd w:val="clear" w:color="auto" w:fill="auto"/>
            <w:vAlign w:val="center"/>
          </w:tcPr>
          <w:p w:rsidR="00706179" w:rsidRPr="00C921A9" w:rsidRDefault="00F31D16" w:rsidP="00597F82">
            <w:pPr>
              <w:pStyle w:val="a0"/>
              <w:spacing w:before="0" w:after="0"/>
              <w:ind w:left="0"/>
              <w:rPr>
                <w:rFonts w:ascii="宋体" w:hAnsi="宋体" w:cs="宋体"/>
              </w:rPr>
            </w:pPr>
            <w:r>
              <w:rPr>
                <w:rFonts w:ascii="宋体" w:hAnsi="宋体" w:cs="宋体" w:hint="eastAsia"/>
              </w:rPr>
              <w:t>VARCHAR2（25）</w:t>
            </w:r>
          </w:p>
        </w:tc>
        <w:tc>
          <w:tcPr>
            <w:tcW w:w="987" w:type="dxa"/>
            <w:shd w:val="clear" w:color="auto" w:fill="auto"/>
            <w:vAlign w:val="center"/>
          </w:tcPr>
          <w:p w:rsidR="00706179" w:rsidRPr="00C921A9" w:rsidRDefault="004F69F7" w:rsidP="00597F8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597F82" w:rsidRPr="00C921A9" w:rsidRDefault="00597F82" w:rsidP="00597F82">
            <w:pPr>
              <w:pStyle w:val="a0"/>
              <w:spacing w:before="0" w:after="0"/>
              <w:ind w:left="0"/>
              <w:rPr>
                <w:rFonts w:ascii="宋体" w:hAnsi="宋体" w:cs="宋体"/>
              </w:rPr>
            </w:pPr>
            <w:r>
              <w:rPr>
                <w:rFonts w:ascii="宋体" w:hAnsi="宋体" w:cs="宋体" w:hint="eastAsia"/>
              </w:rPr>
              <w:t>商品编码</w:t>
            </w:r>
          </w:p>
        </w:tc>
      </w:tr>
      <w:tr w:rsidR="00706179" w:rsidRPr="00B13F7F" w:rsidTr="00597F82">
        <w:tc>
          <w:tcPr>
            <w:tcW w:w="1516" w:type="dxa"/>
            <w:shd w:val="clear" w:color="auto" w:fill="auto"/>
            <w:vAlign w:val="center"/>
          </w:tcPr>
          <w:p w:rsidR="00706179" w:rsidRPr="00C921A9" w:rsidRDefault="00597F82" w:rsidP="00597F82">
            <w:pPr>
              <w:pStyle w:val="a0"/>
              <w:spacing w:before="0" w:after="0"/>
              <w:ind w:left="0"/>
              <w:rPr>
                <w:rFonts w:ascii="宋体" w:hAnsi="宋体" w:cs="宋体"/>
              </w:rPr>
            </w:pPr>
            <w:r>
              <w:rPr>
                <w:rFonts w:ascii="宋体" w:hAnsi="宋体" w:cs="宋体" w:hint="eastAsia"/>
              </w:rPr>
              <w:t>LOC</w:t>
            </w:r>
          </w:p>
        </w:tc>
        <w:tc>
          <w:tcPr>
            <w:tcW w:w="1606" w:type="dxa"/>
            <w:shd w:val="clear" w:color="auto" w:fill="auto"/>
            <w:vAlign w:val="center"/>
          </w:tcPr>
          <w:p w:rsidR="00706179" w:rsidRPr="00C921A9" w:rsidRDefault="00F31D16" w:rsidP="00597F82">
            <w:pPr>
              <w:pStyle w:val="a0"/>
              <w:spacing w:before="0" w:after="0"/>
              <w:ind w:left="0"/>
              <w:rPr>
                <w:rFonts w:ascii="宋体" w:hAnsi="宋体" w:cs="宋体"/>
              </w:rPr>
            </w:pPr>
            <w:r>
              <w:rPr>
                <w:rFonts w:ascii="宋体" w:hAnsi="宋体" w:cs="宋体" w:hint="eastAsia"/>
              </w:rPr>
              <w:t>NUMBER（10）</w:t>
            </w:r>
          </w:p>
        </w:tc>
        <w:tc>
          <w:tcPr>
            <w:tcW w:w="987" w:type="dxa"/>
            <w:shd w:val="clear" w:color="auto" w:fill="auto"/>
            <w:vAlign w:val="center"/>
          </w:tcPr>
          <w:p w:rsidR="00706179" w:rsidRPr="00C921A9" w:rsidRDefault="004F69F7" w:rsidP="00597F8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706179" w:rsidRPr="00C921A9" w:rsidRDefault="00597F82" w:rsidP="00597F82">
            <w:pPr>
              <w:pStyle w:val="a0"/>
              <w:spacing w:before="0" w:after="0"/>
              <w:ind w:left="0"/>
              <w:rPr>
                <w:rFonts w:ascii="宋体" w:hAnsi="宋体" w:cs="宋体"/>
              </w:rPr>
            </w:pPr>
            <w:r>
              <w:rPr>
                <w:rFonts w:ascii="宋体" w:hAnsi="宋体" w:cs="宋体" w:hint="eastAsia"/>
              </w:rPr>
              <w:t>地点编码</w:t>
            </w:r>
          </w:p>
        </w:tc>
      </w:tr>
      <w:tr w:rsidR="0037430A" w:rsidRPr="00B13F7F" w:rsidTr="00177F16">
        <w:tc>
          <w:tcPr>
            <w:tcW w:w="1516" w:type="dxa"/>
            <w:shd w:val="clear" w:color="auto" w:fill="auto"/>
          </w:tcPr>
          <w:p w:rsidR="0037430A" w:rsidRPr="00505841" w:rsidRDefault="0037430A" w:rsidP="00177F16">
            <w:pPr>
              <w:pStyle w:val="a0"/>
              <w:spacing w:before="0" w:after="0"/>
              <w:ind w:left="0"/>
              <w:rPr>
                <w:rFonts w:ascii="宋体" w:hAnsi="宋体" w:cs="宋体"/>
              </w:rPr>
            </w:pPr>
            <w:r w:rsidRPr="00505841">
              <w:rPr>
                <w:rFonts w:ascii="宋体" w:hAnsi="宋体" w:cs="宋体" w:hint="eastAsia"/>
              </w:rPr>
              <w:t>SRC_EFF_FROM_DT</w:t>
            </w:r>
          </w:p>
        </w:tc>
        <w:tc>
          <w:tcPr>
            <w:tcW w:w="1606" w:type="dxa"/>
            <w:shd w:val="clear" w:color="auto" w:fill="auto"/>
          </w:tcPr>
          <w:p w:rsidR="0037430A" w:rsidRPr="00505841" w:rsidRDefault="0037430A" w:rsidP="00177F16">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37430A" w:rsidRPr="00505841" w:rsidRDefault="0037430A" w:rsidP="00177F16">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37430A" w:rsidRPr="00505841" w:rsidRDefault="0037430A" w:rsidP="00177F16">
            <w:pPr>
              <w:pStyle w:val="a0"/>
              <w:spacing w:before="0" w:after="0"/>
              <w:ind w:left="0"/>
              <w:rPr>
                <w:rFonts w:ascii="宋体" w:hAnsi="宋体" w:cs="宋体"/>
              </w:rPr>
            </w:pPr>
            <w:r>
              <w:rPr>
                <w:rFonts w:ascii="宋体" w:hAnsi="宋体" w:cs="宋体" w:hint="eastAsia"/>
              </w:rPr>
              <w:t>商品新增(变更)</w:t>
            </w:r>
            <w:r w:rsidRPr="00505841">
              <w:rPr>
                <w:rFonts w:ascii="宋体" w:hAnsi="宋体" w:cs="宋体" w:hint="eastAsia"/>
              </w:rPr>
              <w:t>日期</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NBB</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永不言</w:t>
            </w:r>
            <w:proofErr w:type="gramStart"/>
            <w:r>
              <w:rPr>
                <w:rFonts w:ascii="宋体" w:hAnsi="宋体" w:cs="宋体" w:hint="eastAsia"/>
              </w:rPr>
              <w:t>败商品</w:t>
            </w:r>
            <w:proofErr w:type="gramEnd"/>
            <w:r>
              <w:rPr>
                <w:rFonts w:ascii="宋体" w:hAnsi="宋体" w:cs="宋体" w:hint="eastAsia"/>
              </w:rPr>
              <w:t>标志：Y/N</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NBO</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永不缺货商品标志：Y/N</w:t>
            </w:r>
          </w:p>
        </w:tc>
      </w:tr>
      <w:tr w:rsidR="0037430A" w:rsidRPr="00E64A4D"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SALE_TYPE</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VARCHAR2(6)</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快慢销类型：快销(ASS)，</w:t>
            </w:r>
            <w:proofErr w:type="gramStart"/>
            <w:r>
              <w:rPr>
                <w:rFonts w:ascii="宋体" w:hAnsi="宋体" w:cs="宋体" w:hint="eastAsia"/>
              </w:rPr>
              <w:t>慢销</w:t>
            </w:r>
            <w:proofErr w:type="gramEnd"/>
            <w:r>
              <w:rPr>
                <w:rFonts w:ascii="宋体" w:hAnsi="宋体" w:cs="宋体" w:hint="eastAsia"/>
              </w:rPr>
              <w:t>(STD，滞销(TP)，其他。</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STANDARD_GROSS_MARGIN</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NUMBER(20,4)</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标准毛利率</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PROMO_GROSS_MARGIN</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NUMBER(20,4)</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促销毛利率</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BUSINESS_MODE</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VARCHAR2(6)</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经营模式：经销(JX)，代销(DX)，联营(LY)，租赁(ZL)</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ZC_IND</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自采标志：Y/N</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BBG_ZG_IND</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是否专柜：Y/N</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HERO_ITEM_IND</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是否火车头商品：Y/N</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START_DATE</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DATE</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促销开始日期</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END_DATE</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DATE</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促销结束日期</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NEW_ITEM_FLAG</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是否新品：Y/N</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REF_NO1</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VARCHAR2(250)</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备注字段1</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REF_NO2</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VARCHAR2(250)</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所属物流仓库</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REF_NO3</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VARCHAR2(250)</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备注字段3</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REF_NO4</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VARCHAR2(250)</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备注字段4</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bl>
    <w:p w:rsidR="00706179" w:rsidRPr="0023295B" w:rsidRDefault="00706179" w:rsidP="00706179">
      <w:pPr>
        <w:pStyle w:val="HeadingBar"/>
      </w:pPr>
    </w:p>
    <w:p w:rsidR="00706179" w:rsidRPr="00894118" w:rsidRDefault="00706179" w:rsidP="00706179">
      <w:pPr>
        <w:pStyle w:val="3"/>
        <w:rPr>
          <w:rFonts w:ascii="宋体" w:hAnsi="宋体" w:cs="宋体"/>
        </w:rPr>
      </w:pPr>
      <w:bookmarkStart w:id="22" w:name="_Toc384978810"/>
      <w:r>
        <w:rPr>
          <w:rFonts w:ascii="宋体" w:hAnsi="宋体" w:cs="宋体" w:hint="eastAsia"/>
        </w:rPr>
        <w:t>ODI设计</w:t>
      </w:r>
      <w:bookmarkEnd w:id="22"/>
    </w:p>
    <w:p w:rsidR="00706179" w:rsidRDefault="00706179" w:rsidP="00706179">
      <w:pPr>
        <w:pStyle w:val="a0"/>
        <w:numPr>
          <w:ilvl w:val="0"/>
          <w:numId w:val="6"/>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706179" w:rsidRDefault="00706179" w:rsidP="00706179">
      <w:pPr>
        <w:pStyle w:val="a0"/>
        <w:numPr>
          <w:ilvl w:val="0"/>
          <w:numId w:val="6"/>
        </w:numPr>
        <w:rPr>
          <w:rFonts w:ascii="宋体" w:hAnsi="宋体" w:cs="宋体"/>
        </w:rPr>
      </w:pPr>
      <w:r>
        <w:rPr>
          <w:rFonts w:ascii="宋体" w:hAnsi="宋体" w:cs="宋体" w:hint="eastAsia"/>
        </w:rPr>
        <w:t>通过ODI将</w:t>
      </w:r>
      <w:r w:rsidR="00B25BD3">
        <w:rPr>
          <w:rFonts w:ascii="宋体" w:hAnsi="宋体" w:cs="宋体" w:hint="eastAsia"/>
        </w:rPr>
        <w:t>BBG_RA_ITEM_LOC</w:t>
      </w:r>
      <w:r w:rsidR="00B25BD3">
        <w:rPr>
          <w:rFonts w:ascii="宋体" w:hAnsi="宋体" w:hint="eastAsia"/>
        </w:rPr>
        <w:t>_JL_V</w:t>
      </w:r>
      <w:r>
        <w:rPr>
          <w:rFonts w:ascii="宋体" w:hAnsi="宋体" w:cs="宋体" w:hint="eastAsia"/>
        </w:rPr>
        <w:t>导入到Stage表</w:t>
      </w:r>
      <w:r w:rsidR="00B25BD3">
        <w:rPr>
          <w:rFonts w:ascii="宋体" w:hAnsi="宋体" w:cs="宋体" w:hint="eastAsia"/>
        </w:rPr>
        <w:t>BBG_RA_ITEM_LOC_DS</w:t>
      </w:r>
      <w:r>
        <w:rPr>
          <w:rFonts w:ascii="宋体" w:hAnsi="宋体" w:cs="宋体" w:hint="eastAsia"/>
        </w:rPr>
        <w:t>中</w:t>
      </w:r>
    </w:p>
    <w:p w:rsidR="00706179" w:rsidRDefault="00706179" w:rsidP="00706179">
      <w:pPr>
        <w:pStyle w:val="a0"/>
      </w:pPr>
    </w:p>
    <w:p w:rsidR="00706179" w:rsidRPr="0023295B" w:rsidRDefault="00706179" w:rsidP="00706179">
      <w:pPr>
        <w:pStyle w:val="HeadingBar"/>
      </w:pPr>
    </w:p>
    <w:p w:rsidR="00706179" w:rsidRDefault="00706179" w:rsidP="00706179">
      <w:pPr>
        <w:pStyle w:val="3"/>
      </w:pPr>
      <w:bookmarkStart w:id="23" w:name="_Toc384978811"/>
      <w:r>
        <w:rPr>
          <w:rFonts w:hint="eastAsia"/>
        </w:rPr>
        <w:t>客户化技术设计</w:t>
      </w:r>
      <w:bookmarkEnd w:id="23"/>
    </w:p>
    <w:p w:rsidR="00706179" w:rsidRPr="00DC65D4" w:rsidRDefault="00706179" w:rsidP="00706179">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DC65D4" w:rsidRPr="00706179" w:rsidRDefault="00DC65D4" w:rsidP="00DC65D4">
      <w:pPr>
        <w:pStyle w:val="a0"/>
      </w:pPr>
    </w:p>
    <w:p w:rsidR="00C921A9" w:rsidRDefault="006E744A" w:rsidP="00C921A9">
      <w:pPr>
        <w:pStyle w:val="2"/>
      </w:pPr>
      <w:bookmarkStart w:id="24" w:name="_Toc384978812"/>
      <w:r>
        <w:rPr>
          <w:rFonts w:ascii="宋体" w:hAnsi="宋体" w:cs="宋体" w:hint="eastAsia"/>
        </w:rPr>
        <w:lastRenderedPageBreak/>
        <w:t>金力销售</w:t>
      </w:r>
      <w:r>
        <w:rPr>
          <w:rFonts w:hint="eastAsia"/>
        </w:rPr>
        <w:t>接口</w:t>
      </w:r>
      <w:bookmarkEnd w:id="24"/>
    </w:p>
    <w:p w:rsidR="00C921A9" w:rsidRPr="00BD6F8C" w:rsidRDefault="00C921A9" w:rsidP="00C921A9">
      <w:pPr>
        <w:pStyle w:val="a0"/>
        <w:rPr>
          <w:rFonts w:ascii="宋体" w:hAnsi="宋体" w:cs="宋体"/>
        </w:rPr>
      </w:pPr>
      <w:r>
        <w:rPr>
          <w:rFonts w:ascii="宋体" w:hAnsi="宋体" w:cs="宋体" w:hint="eastAsia"/>
        </w:rPr>
        <w:t>此接口是将步步高外围系统的销售的信息导入到RA系统中与从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25" w:name="_Toc384978813"/>
      <w:r>
        <w:rPr>
          <w:rFonts w:ascii="宋体" w:hAnsi="宋体" w:cs="宋体" w:hint="eastAsia"/>
        </w:rPr>
        <w:t>取数视图</w:t>
      </w:r>
      <w:bookmarkEnd w:id="25"/>
    </w:p>
    <w:p w:rsidR="00F15630" w:rsidRDefault="00642A56" w:rsidP="00F13A11">
      <w:pPr>
        <w:pStyle w:val="a0"/>
        <w:rPr>
          <w:rFonts w:ascii="宋体" w:hAnsi="宋体"/>
        </w:rPr>
      </w:pPr>
      <w:r>
        <w:rPr>
          <w:rFonts w:ascii="宋体" w:hAnsi="宋体" w:hint="eastAsia"/>
        </w:rPr>
        <w:t>源系统创建如下取数逻辑视图：</w:t>
      </w:r>
      <w:r>
        <w:rPr>
          <w:rFonts w:ascii="宋体" w:hAnsi="宋体" w:cs="宋体" w:hint="eastAsia"/>
        </w:rPr>
        <w:t>BBG_RA_SLS_TRX</w:t>
      </w:r>
      <w:r>
        <w:rPr>
          <w:rFonts w:ascii="宋体" w:hAnsi="宋体" w:hint="eastAsia"/>
        </w:rPr>
        <w:t>_</w:t>
      </w:r>
      <w:r w:rsidR="00F13A11">
        <w:rPr>
          <w:rFonts w:ascii="宋体" w:hAnsi="宋体" w:hint="eastAsia"/>
        </w:rPr>
        <w:t>JL</w:t>
      </w:r>
      <w:r>
        <w:rPr>
          <w:rFonts w:ascii="宋体" w:hAnsi="宋体" w:hint="eastAsia"/>
        </w:rPr>
        <w:t>_V</w:t>
      </w:r>
    </w:p>
    <w:p w:rsidR="00F15630" w:rsidRPr="002069C5" w:rsidRDefault="00F15630" w:rsidP="00F15630">
      <w:pPr>
        <w:pStyle w:val="HeadingBar"/>
        <w:rPr>
          <w:rFonts w:ascii="宋体" w:hAnsi="宋体" w:cs="宋体"/>
        </w:rPr>
      </w:pPr>
    </w:p>
    <w:p w:rsidR="00C921A9" w:rsidRPr="00211B32" w:rsidRDefault="00F15630" w:rsidP="00C921A9">
      <w:pPr>
        <w:pStyle w:val="3"/>
      </w:pPr>
      <w:bookmarkStart w:id="26" w:name="_Toc384978814"/>
      <w:r>
        <w:rPr>
          <w:rFonts w:hint="eastAsia"/>
        </w:rPr>
        <w:t>字段说明</w:t>
      </w:r>
      <w:bookmarkEnd w:id="2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C921A9" w:rsidRPr="00B13F7F" w:rsidTr="00A263DB">
        <w:tc>
          <w:tcPr>
            <w:tcW w:w="151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C921A9"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说明</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SLS_TRX_ID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源系统中记录商店销售事务的唯一标识</w:t>
            </w:r>
            <w:r w:rsidR="006E0017">
              <w:rPr>
                <w:rFonts w:ascii="宋体" w:hAnsi="宋体" w:cs="宋体" w:hint="eastAsia"/>
              </w:rPr>
              <w:t>,即交易小票号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PROD_IT_NUM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商品编号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地点编号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日期</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VOUCHER_ID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凭据ID：源系统中记录凭据的唯一标识。</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RTL_TYPE_CODE</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VARCHAR2(50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单价类型编码('</w:t>
            </w:r>
            <w:proofErr w:type="spellStart"/>
            <w:r w:rsidRPr="00C921A9">
              <w:rPr>
                <w:rFonts w:ascii="宋体" w:hAnsi="宋体" w:cs="宋体" w:hint="eastAsia"/>
              </w:rPr>
              <w:t>R'egular</w:t>
            </w:r>
            <w:proofErr w:type="spellEnd"/>
            <w:r w:rsidRPr="00C921A9">
              <w:rPr>
                <w:rFonts w:ascii="宋体" w:hAnsi="宋体" w:cs="宋体" w:hint="eastAsia"/>
              </w:rPr>
              <w:t>, '</w:t>
            </w:r>
            <w:proofErr w:type="spellStart"/>
            <w:r w:rsidRPr="00C921A9">
              <w:rPr>
                <w:rFonts w:ascii="宋体" w:hAnsi="宋体" w:cs="宋体" w:hint="eastAsia"/>
              </w:rPr>
              <w:t>P'romotion</w:t>
            </w:r>
            <w:proofErr w:type="spellEnd"/>
            <w:r w:rsidRPr="00C921A9">
              <w:rPr>
                <w:rFonts w:ascii="宋体" w:hAnsi="宋体" w:cs="宋体" w:hint="eastAsia"/>
              </w:rPr>
              <w:t>, '</w:t>
            </w:r>
            <w:proofErr w:type="spellStart"/>
            <w:r w:rsidRPr="00C921A9">
              <w:rPr>
                <w:rFonts w:ascii="宋体" w:hAnsi="宋体" w:cs="宋体" w:hint="eastAsia"/>
              </w:rPr>
              <w:t>C'learance</w:t>
            </w:r>
            <w:proofErr w:type="spellEnd"/>
            <w:r w:rsidRPr="00C921A9">
              <w:rPr>
                <w:rFonts w:ascii="宋体" w:hAnsi="宋体" w:cs="宋体" w:hint="eastAsia"/>
              </w:rPr>
              <w:t>, '</w:t>
            </w:r>
            <w:proofErr w:type="spellStart"/>
            <w:r w:rsidRPr="00C921A9">
              <w:rPr>
                <w:rFonts w:ascii="宋体" w:hAnsi="宋体" w:cs="宋体" w:hint="eastAsia"/>
              </w:rPr>
              <w:t>I'ntercompany</w:t>
            </w:r>
            <w:proofErr w:type="spellEnd"/>
            <w:r w:rsidRPr="00C921A9">
              <w:rPr>
                <w:rFonts w:ascii="宋体" w:hAnsi="宋体" w:cs="宋体" w:hint="eastAsia"/>
              </w:rPr>
              <w:t>)</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MIN_NUM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分钟</w:t>
            </w:r>
            <w:r w:rsidR="006E0017">
              <w:rPr>
                <w:rFonts w:ascii="宋体" w:hAnsi="宋体" w:cs="宋体" w:hint="eastAsia"/>
              </w:rPr>
              <w:t>，如19：20为1920</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销售数量</w:t>
            </w:r>
            <w:r w:rsidR="00AE41A7">
              <w:rPr>
                <w:rFonts w:ascii="宋体" w:hAnsi="宋体" w:cs="宋体" w:hint="eastAsia"/>
              </w:rPr>
              <w:t>，未扣除退货数量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3E7A91" w:rsidP="003E7A91">
            <w:pPr>
              <w:pStyle w:val="a0"/>
              <w:spacing w:before="0" w:after="0"/>
              <w:ind w:left="0"/>
              <w:rPr>
                <w:rFonts w:ascii="宋体" w:hAnsi="宋体" w:cs="宋体"/>
              </w:rPr>
            </w:pPr>
            <w:r>
              <w:rPr>
                <w:rFonts w:ascii="宋体" w:hAnsi="宋体" w:cs="宋体" w:hint="eastAsia"/>
              </w:rPr>
              <w:t>含税销售金额，未扣除退货金额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3E7A91">
            <w:pPr>
              <w:pStyle w:val="a0"/>
              <w:spacing w:before="0" w:after="0"/>
              <w:ind w:left="0"/>
              <w:rPr>
                <w:rFonts w:ascii="宋体" w:hAnsi="宋体" w:cs="宋体"/>
              </w:rPr>
            </w:pPr>
            <w:r w:rsidRPr="00C921A9">
              <w:rPr>
                <w:rFonts w:ascii="宋体" w:hAnsi="宋体" w:cs="宋体" w:hint="eastAsia"/>
              </w:rPr>
              <w:t>销售利润：</w:t>
            </w:r>
            <w:r w:rsidR="00AE41A7">
              <w:rPr>
                <w:rFonts w:ascii="宋体" w:hAnsi="宋体" w:cs="宋体" w:hint="eastAsia"/>
              </w:rPr>
              <w:t>(含税</w:t>
            </w:r>
            <w:r w:rsidRPr="00C921A9">
              <w:rPr>
                <w:rFonts w:ascii="宋体" w:hAnsi="宋体" w:cs="宋体" w:hint="eastAsia"/>
              </w:rPr>
              <w:t>销售金额</w:t>
            </w:r>
            <w:r w:rsidR="00AE41A7">
              <w:rPr>
                <w:rFonts w:ascii="宋体" w:hAnsi="宋体" w:cs="宋体" w:hint="eastAsia"/>
              </w:rPr>
              <w:t>-销售税额)</w:t>
            </w:r>
            <w:r w:rsidRPr="00C921A9">
              <w:rPr>
                <w:rFonts w:ascii="宋体" w:hAnsi="宋体" w:cs="宋体" w:hint="eastAsia"/>
              </w:rPr>
              <w:t>-</w:t>
            </w:r>
            <w:r w:rsidR="00AE41A7">
              <w:rPr>
                <w:rFonts w:ascii="宋体" w:hAnsi="宋体" w:cs="宋体" w:hint="eastAsia"/>
              </w:rPr>
              <w:t>(含税</w:t>
            </w:r>
            <w:r w:rsidR="003E7A91">
              <w:rPr>
                <w:rFonts w:ascii="宋体" w:hAnsi="宋体" w:cs="宋体" w:hint="eastAsia"/>
              </w:rPr>
              <w:t>退货金额</w:t>
            </w:r>
            <w:r w:rsidR="00AE41A7">
              <w:rPr>
                <w:rFonts w:ascii="宋体" w:hAnsi="宋体" w:cs="宋体" w:hint="eastAsia"/>
              </w:rPr>
              <w:t>-退货税额)</w:t>
            </w:r>
            <w:r w:rsidR="003E7A91">
              <w:rPr>
                <w:rFonts w:ascii="宋体" w:hAnsi="宋体" w:cs="宋体" w:hint="eastAsia"/>
              </w:rPr>
              <w:t>-销售成本</w:t>
            </w:r>
            <w:r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销售税</w:t>
            </w:r>
            <w:r w:rsidR="00C921A9" w:rsidRPr="00C921A9">
              <w:rPr>
                <w:rFonts w:ascii="宋体" w:hAnsi="宋体" w:cs="宋体" w:hint="eastAsia"/>
              </w:rPr>
              <w:t>额：销售产生的税收</w:t>
            </w:r>
            <w:r>
              <w:rPr>
                <w:rFonts w:ascii="宋体" w:hAnsi="宋体" w:cs="宋体" w:hint="eastAsia"/>
              </w:rPr>
              <w:t>，未扣除退货税额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折扣金额：由于员工折扣销售产生的折扣金额。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人工输入的销售数量：由收银员手工输入的销售数量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的销售数量：由收银员电子扫描的销售数量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退货数量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含税退货金额</w:t>
            </w:r>
            <w:r w:rsidR="00C921A9"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退货利润：</w:t>
            </w:r>
            <w:r w:rsidR="00AE41A7">
              <w:rPr>
                <w:rFonts w:ascii="宋体" w:hAnsi="宋体" w:cs="宋体" w:hint="eastAsia"/>
              </w:rPr>
              <w:t>含税</w:t>
            </w:r>
            <w:r w:rsidRPr="00C921A9">
              <w:rPr>
                <w:rFonts w:ascii="宋体" w:hAnsi="宋体" w:cs="宋体" w:hint="eastAsia"/>
              </w:rPr>
              <w:t>退货金额-退货成本</w:t>
            </w:r>
            <w:r w:rsidR="00AE41A7">
              <w:rPr>
                <w:rFonts w:ascii="宋体" w:hAnsi="宋体" w:cs="宋体" w:hint="eastAsia"/>
              </w:rPr>
              <w:t>-退货税额</w:t>
            </w:r>
            <w:r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退货</w:t>
            </w:r>
            <w:r w:rsidR="00C921A9" w:rsidRPr="00C921A9">
              <w:rPr>
                <w:rFonts w:ascii="宋体" w:hAnsi="宋体" w:cs="宋体" w:hint="eastAsia"/>
              </w:rPr>
              <w:t>税额：退货产生的税收。本位币存储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折扣金额：由于员工折扣销售产生的退货折扣金额。本位币存储。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人工输入的退货数量：由收银员手工输入的销售数量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的退货数量：由收银员电子扫描的销售数量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lastRenderedPageBreak/>
              <w:t>SLS_MANUAL_MKDN_AMT_LCL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原始的经销商经过官方调整后的价格-实际销售给客户的金额。该</w:t>
            </w:r>
            <w:proofErr w:type="gramStart"/>
            <w:r w:rsidRPr="00C921A9">
              <w:rPr>
                <w:rFonts w:ascii="宋体" w:hAnsi="宋体" w:cs="宋体" w:hint="eastAsia"/>
              </w:rPr>
              <w:t>值表明</w:t>
            </w:r>
            <w:proofErr w:type="gramEnd"/>
            <w:r w:rsidRPr="00C921A9">
              <w:rPr>
                <w:rFonts w:ascii="宋体" w:hAnsi="宋体" w:cs="宋体" w:hint="eastAsia"/>
              </w:rPr>
              <w:t>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实际销售给客户的金额-原始经销商经过官方价格调整后的金额。该</w:t>
            </w:r>
            <w:proofErr w:type="gramStart"/>
            <w:r w:rsidRPr="00C921A9">
              <w:rPr>
                <w:rFonts w:ascii="宋体" w:hAnsi="宋体" w:cs="宋体" w:hint="eastAsia"/>
              </w:rPr>
              <w:t>值表明</w:t>
            </w:r>
            <w:proofErr w:type="gramEnd"/>
            <w:r w:rsidRPr="00C921A9">
              <w:rPr>
                <w:rFonts w:ascii="宋体" w:hAnsi="宋体" w:cs="宋体" w:hint="eastAsia"/>
              </w:rPr>
              <w:t>进过所有官方价格调整后的手动升价也被应用到原始零售商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原始的经销商经过官方调整后的价格-实际退给</w:t>
            </w:r>
            <w:proofErr w:type="gramStart"/>
            <w:r w:rsidRPr="00C921A9">
              <w:rPr>
                <w:rFonts w:ascii="宋体" w:hAnsi="宋体" w:cs="宋体" w:hint="eastAsia"/>
              </w:rPr>
              <w:t>给</w:t>
            </w:r>
            <w:proofErr w:type="gramEnd"/>
            <w:r w:rsidRPr="00C921A9">
              <w:rPr>
                <w:rFonts w:ascii="宋体" w:hAnsi="宋体" w:cs="宋体" w:hint="eastAsia"/>
              </w:rPr>
              <w:t>客户的金额。该</w:t>
            </w:r>
            <w:proofErr w:type="gramStart"/>
            <w:r w:rsidRPr="00C921A9">
              <w:rPr>
                <w:rFonts w:ascii="宋体" w:hAnsi="宋体" w:cs="宋体" w:hint="eastAsia"/>
              </w:rPr>
              <w:t>值表明</w:t>
            </w:r>
            <w:proofErr w:type="gramEnd"/>
            <w:r w:rsidRPr="00C921A9">
              <w:rPr>
                <w:rFonts w:ascii="宋体" w:hAnsi="宋体" w:cs="宋体" w:hint="eastAsia"/>
              </w:rPr>
              <w:t>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实际退给</w:t>
            </w:r>
            <w:proofErr w:type="gramStart"/>
            <w:r w:rsidRPr="00C921A9">
              <w:rPr>
                <w:rFonts w:ascii="宋体" w:hAnsi="宋体" w:cs="宋体" w:hint="eastAsia"/>
              </w:rPr>
              <w:t>给</w:t>
            </w:r>
            <w:proofErr w:type="gramEnd"/>
            <w:r w:rsidRPr="00C921A9">
              <w:rPr>
                <w:rFonts w:ascii="宋体" w:hAnsi="宋体" w:cs="宋体" w:hint="eastAsia"/>
              </w:rPr>
              <w:t>客户的金额-原始经销商经过官方价格调整后的金额。该</w:t>
            </w:r>
            <w:proofErr w:type="gramStart"/>
            <w:r w:rsidRPr="00C921A9">
              <w:rPr>
                <w:rFonts w:ascii="宋体" w:hAnsi="宋体" w:cs="宋体" w:hint="eastAsia"/>
              </w:rPr>
              <w:t>值表明</w:t>
            </w:r>
            <w:proofErr w:type="gramEnd"/>
            <w:r w:rsidRPr="00C921A9">
              <w:rPr>
                <w:rFonts w:ascii="宋体" w:hAnsi="宋体" w:cs="宋体" w:hint="eastAsia"/>
              </w:rPr>
              <w:t>进过所有官方价格调整后的手动升价也被应用到原始零售商</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BBG_RETAIL_TYPE_ID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w:t>
            </w:r>
          </w:p>
        </w:tc>
        <w:tc>
          <w:tcPr>
            <w:tcW w:w="987" w:type="dxa"/>
            <w:shd w:val="clear" w:color="auto" w:fill="auto"/>
            <w:vAlign w:val="center"/>
          </w:tcPr>
          <w:p w:rsidR="00C921A9" w:rsidRPr="00C921A9" w:rsidRDefault="00A2200E"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4B5FB3" w:rsidP="00A263DB">
            <w:pPr>
              <w:pStyle w:val="a0"/>
              <w:spacing w:before="0" w:after="0"/>
              <w:ind w:left="0"/>
              <w:rPr>
                <w:rFonts w:ascii="宋体" w:hAnsi="宋体" w:cs="宋体"/>
              </w:rPr>
            </w:pPr>
            <w:r>
              <w:rPr>
                <w:rFonts w:ascii="宋体" w:hAnsi="宋体" w:cs="宋体" w:hint="eastAsia"/>
              </w:rPr>
              <w:t>零售类型ID</w:t>
            </w:r>
            <w:r w:rsidR="00716942">
              <w:rPr>
                <w:rFonts w:ascii="宋体" w:hAnsi="宋体" w:cs="宋体" w:hint="eastAsia"/>
              </w:rPr>
              <w:t>,正常销售=1</w:t>
            </w:r>
          </w:p>
        </w:tc>
      </w:tr>
    </w:tbl>
    <w:p w:rsidR="00C921A9" w:rsidRPr="0023295B" w:rsidRDefault="00C921A9" w:rsidP="00C921A9">
      <w:pPr>
        <w:pStyle w:val="HeadingBar"/>
      </w:pPr>
    </w:p>
    <w:p w:rsidR="00C921A9" w:rsidRPr="00894118" w:rsidRDefault="00BB0D8B" w:rsidP="00C921A9">
      <w:pPr>
        <w:pStyle w:val="3"/>
        <w:rPr>
          <w:rFonts w:ascii="宋体" w:hAnsi="宋体" w:cs="宋体"/>
        </w:rPr>
      </w:pPr>
      <w:bookmarkStart w:id="27" w:name="_Toc384978815"/>
      <w:r>
        <w:rPr>
          <w:rFonts w:ascii="宋体" w:hAnsi="宋体" w:cs="宋体" w:hint="eastAsia"/>
        </w:rPr>
        <w:t>ODI设计</w:t>
      </w:r>
      <w:bookmarkEnd w:id="27"/>
    </w:p>
    <w:p w:rsidR="00642A56" w:rsidRDefault="00642A56" w:rsidP="009A5704">
      <w:pPr>
        <w:pStyle w:val="a0"/>
        <w:numPr>
          <w:ilvl w:val="0"/>
          <w:numId w:val="6"/>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642A56" w:rsidRDefault="00642A56" w:rsidP="009A5704">
      <w:pPr>
        <w:pStyle w:val="a0"/>
        <w:numPr>
          <w:ilvl w:val="0"/>
          <w:numId w:val="6"/>
        </w:numPr>
        <w:rPr>
          <w:rFonts w:ascii="宋体" w:hAnsi="宋体" w:cs="宋体"/>
        </w:rPr>
      </w:pPr>
      <w:r>
        <w:rPr>
          <w:rFonts w:ascii="宋体" w:hAnsi="宋体" w:cs="宋体" w:hint="eastAsia"/>
        </w:rPr>
        <w:t>通过ODI将BBG_RA_SLS_TRX</w:t>
      </w:r>
      <w:r>
        <w:rPr>
          <w:rFonts w:ascii="宋体" w:hAnsi="宋体" w:hint="eastAsia"/>
        </w:rPr>
        <w:t>_</w:t>
      </w:r>
      <w:r w:rsidR="00F13A11">
        <w:rPr>
          <w:rFonts w:ascii="宋体" w:hAnsi="宋体" w:hint="eastAsia"/>
        </w:rPr>
        <w:t>JL</w:t>
      </w:r>
      <w:r>
        <w:rPr>
          <w:rFonts w:ascii="宋体" w:hAnsi="宋体" w:hint="eastAsia"/>
        </w:rPr>
        <w:t>_V</w:t>
      </w:r>
      <w:r>
        <w:rPr>
          <w:rFonts w:ascii="宋体" w:hAnsi="宋体" w:cs="宋体" w:hint="eastAsia"/>
        </w:rPr>
        <w:t>导入到Stage表</w:t>
      </w:r>
      <w:r w:rsidRPr="00642A56">
        <w:rPr>
          <w:rFonts w:ascii="宋体" w:hAnsi="宋体" w:cs="宋体"/>
        </w:rPr>
        <w:t>W_RTL_SLS_TRX_IT_LC_DY_FS</w:t>
      </w:r>
      <w:r>
        <w:rPr>
          <w:rFonts w:ascii="宋体" w:hAnsi="宋体" w:cs="宋体" w:hint="eastAsia"/>
        </w:rPr>
        <w:t>中</w:t>
      </w:r>
    </w:p>
    <w:p w:rsidR="00C921A9" w:rsidRDefault="00C921A9" w:rsidP="00C921A9">
      <w:pPr>
        <w:pStyle w:val="a0"/>
      </w:pPr>
    </w:p>
    <w:p w:rsidR="00C921A9" w:rsidRPr="0023295B" w:rsidRDefault="00C921A9" w:rsidP="00C921A9">
      <w:pPr>
        <w:pStyle w:val="HeadingBar"/>
      </w:pPr>
    </w:p>
    <w:p w:rsidR="00C921A9" w:rsidRDefault="00C921A9" w:rsidP="00C921A9">
      <w:pPr>
        <w:pStyle w:val="3"/>
      </w:pPr>
      <w:bookmarkStart w:id="28" w:name="_Toc384978816"/>
      <w:r>
        <w:rPr>
          <w:rFonts w:hint="eastAsia"/>
        </w:rPr>
        <w:t>客户化技术设计</w:t>
      </w:r>
      <w:bookmarkEnd w:id="28"/>
    </w:p>
    <w:p w:rsidR="00C921A9" w:rsidRPr="00DC65D4" w:rsidRDefault="00C921A9" w:rsidP="00C921A9">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845F38" w:rsidRDefault="00455491" w:rsidP="00845F38">
      <w:pPr>
        <w:pStyle w:val="2"/>
      </w:pPr>
      <w:bookmarkStart w:id="29" w:name="_Toc384978817"/>
      <w:r>
        <w:rPr>
          <w:rFonts w:ascii="宋体" w:hAnsi="宋体" w:cs="宋体" w:hint="eastAsia"/>
        </w:rPr>
        <w:lastRenderedPageBreak/>
        <w:t>金力供应商销售</w:t>
      </w:r>
      <w:r>
        <w:rPr>
          <w:rFonts w:hint="eastAsia"/>
        </w:rPr>
        <w:t>接口</w:t>
      </w:r>
      <w:bookmarkEnd w:id="29"/>
    </w:p>
    <w:p w:rsidR="00845F38" w:rsidRPr="00BD6F8C" w:rsidRDefault="00845F38" w:rsidP="00845F38">
      <w:pPr>
        <w:pStyle w:val="a0"/>
        <w:rPr>
          <w:rFonts w:ascii="宋体" w:hAnsi="宋体" w:cs="宋体"/>
        </w:rPr>
      </w:pPr>
      <w:r>
        <w:rPr>
          <w:rFonts w:ascii="宋体" w:hAnsi="宋体" w:cs="宋体" w:hint="eastAsia"/>
        </w:rPr>
        <w:t>此接口是将步步高外围系统的商品调拨信息导入到RA系统中与从RMS得到的供应商销售合并，并在RA中进行统一分析</w:t>
      </w:r>
    </w:p>
    <w:p w:rsidR="00845F38" w:rsidRPr="0023295B" w:rsidRDefault="00845F38" w:rsidP="00845F38">
      <w:pPr>
        <w:pStyle w:val="HeadingBar"/>
      </w:pPr>
    </w:p>
    <w:p w:rsidR="00845F38" w:rsidRPr="00AF0742" w:rsidRDefault="00845F38" w:rsidP="00845F38">
      <w:pPr>
        <w:pStyle w:val="3"/>
        <w:rPr>
          <w:rFonts w:ascii="宋体" w:hAnsi="宋体" w:cs="宋体"/>
        </w:rPr>
      </w:pPr>
      <w:bookmarkStart w:id="30" w:name="_Toc384978818"/>
      <w:r>
        <w:rPr>
          <w:rFonts w:ascii="宋体" w:hAnsi="宋体" w:cs="宋体" w:hint="eastAsia"/>
        </w:rPr>
        <w:t>取数视图</w:t>
      </w:r>
      <w:bookmarkEnd w:id="30"/>
    </w:p>
    <w:p w:rsidR="00845F38" w:rsidRDefault="00845F38" w:rsidP="00845F38">
      <w:pPr>
        <w:pStyle w:val="a0"/>
        <w:rPr>
          <w:rFonts w:ascii="宋体" w:hAnsi="宋体"/>
        </w:rPr>
      </w:pPr>
      <w:r>
        <w:rPr>
          <w:rFonts w:ascii="宋体" w:hAnsi="宋体" w:hint="eastAsia"/>
        </w:rPr>
        <w:t>源系统创建如下取数逻辑视图：</w:t>
      </w:r>
      <w:r>
        <w:rPr>
          <w:rFonts w:ascii="宋体" w:hAnsi="宋体" w:cs="宋体" w:hint="eastAsia"/>
        </w:rPr>
        <w:t>BBG_RA_SUPP_SLS</w:t>
      </w:r>
      <w:r>
        <w:rPr>
          <w:rFonts w:ascii="宋体" w:hAnsi="宋体" w:hint="eastAsia"/>
        </w:rPr>
        <w:t>_</w:t>
      </w:r>
      <w:r w:rsidR="00F13A11">
        <w:rPr>
          <w:rFonts w:ascii="宋体" w:hAnsi="宋体" w:hint="eastAsia"/>
        </w:rPr>
        <w:t>JL</w:t>
      </w:r>
      <w:r>
        <w:rPr>
          <w:rFonts w:ascii="宋体" w:hAnsi="宋体" w:hint="eastAsia"/>
        </w:rPr>
        <w:t>_V</w:t>
      </w:r>
    </w:p>
    <w:p w:rsidR="00845F38" w:rsidRPr="002069C5" w:rsidRDefault="00845F38" w:rsidP="00845F38">
      <w:pPr>
        <w:pStyle w:val="HeadingBar"/>
        <w:rPr>
          <w:rFonts w:ascii="宋体" w:hAnsi="宋体" w:cs="宋体"/>
        </w:rPr>
      </w:pPr>
    </w:p>
    <w:p w:rsidR="00845F38" w:rsidRPr="00211B32" w:rsidRDefault="00845F38" w:rsidP="00845F38">
      <w:pPr>
        <w:pStyle w:val="3"/>
      </w:pPr>
      <w:bookmarkStart w:id="31" w:name="_Toc384978819"/>
      <w:r>
        <w:rPr>
          <w:rFonts w:hint="eastAsia"/>
        </w:rPr>
        <w:t>文件字段</w:t>
      </w:r>
      <w:bookmarkEnd w:id="3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4"/>
        <w:gridCol w:w="1701"/>
        <w:gridCol w:w="1418"/>
        <w:gridCol w:w="2551"/>
      </w:tblGrid>
      <w:tr w:rsidR="00845F38" w:rsidRPr="00B13F7F" w:rsidTr="0060110D">
        <w:tc>
          <w:tcPr>
            <w:tcW w:w="2124"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类型</w:t>
            </w:r>
          </w:p>
        </w:tc>
        <w:tc>
          <w:tcPr>
            <w:tcW w:w="1418" w:type="dxa"/>
            <w:shd w:val="clear" w:color="auto" w:fill="92CDDC"/>
          </w:tcPr>
          <w:p w:rsidR="00845F38" w:rsidRPr="00B13F7F" w:rsidRDefault="009734CE" w:rsidP="002F2EDF">
            <w:pPr>
              <w:pStyle w:val="a0"/>
              <w:spacing w:before="0" w:after="0"/>
              <w:ind w:left="0"/>
              <w:rPr>
                <w:rFonts w:ascii="宋体" w:hAnsi="宋体"/>
                <w:b/>
              </w:rPr>
            </w:pPr>
            <w:r>
              <w:rPr>
                <w:rFonts w:ascii="宋体" w:hAnsi="宋体" w:hint="eastAsia"/>
                <w:b/>
              </w:rPr>
              <w:t>是否可为空</w:t>
            </w:r>
          </w:p>
        </w:tc>
        <w:tc>
          <w:tcPr>
            <w:tcW w:w="2551"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说明</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DAY_DT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DATE</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日期</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bookmarkStart w:id="32" w:name="RANGE!A2"/>
            <w:r w:rsidRPr="0060110D">
              <w:rPr>
                <w:rFonts w:ascii="宋体" w:hAnsi="宋体" w:cs="宋体" w:hint="eastAsia"/>
              </w:rPr>
              <w:t>PROD_IT_NUM</w:t>
            </w:r>
            <w:bookmarkEnd w:id="32"/>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商品编码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ORG_NUM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门店编码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SUPPLIER_NUM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VARCHAR2(80)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SUPP_SALES_QTY</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供应商销售数量</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SUPP_SALES_COST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供应商销售成本</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SUPP_SALES_AMT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r>
              <w:rPr>
                <w:rFonts w:ascii="宋体" w:hAnsi="宋体" w:cs="宋体" w:hint="eastAsia"/>
              </w:rPr>
              <w:t>供应商</w:t>
            </w:r>
            <w:proofErr w:type="gramStart"/>
            <w:r>
              <w:rPr>
                <w:rFonts w:ascii="宋体" w:hAnsi="宋体" w:cs="宋体" w:hint="eastAsia"/>
              </w:rPr>
              <w:t>未税</w:t>
            </w:r>
            <w:r w:rsidR="00845F38" w:rsidRPr="0060110D">
              <w:rPr>
                <w:rFonts w:ascii="宋体" w:hAnsi="宋体" w:cs="宋体" w:hint="eastAsia"/>
              </w:rPr>
              <w:t>销售</w:t>
            </w:r>
            <w:proofErr w:type="gramEnd"/>
            <w:r w:rsidR="00845F38" w:rsidRPr="0060110D">
              <w:rPr>
                <w:rFonts w:ascii="宋体" w:hAnsi="宋体" w:cs="宋体" w:hint="eastAsia"/>
              </w:rPr>
              <w:t>金额</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BBG_REFERENCE_FO1</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r>
              <w:rPr>
                <w:rFonts w:ascii="宋体" w:hAnsi="宋体" w:cs="宋体" w:hint="eastAsia"/>
              </w:rPr>
              <w:t>供应商含税</w:t>
            </w:r>
            <w:r w:rsidR="00845F38" w:rsidRPr="0060110D">
              <w:rPr>
                <w:rFonts w:ascii="宋体" w:hAnsi="宋体" w:cs="宋体" w:hint="eastAsia"/>
              </w:rPr>
              <w:t>销售金额</w:t>
            </w:r>
          </w:p>
        </w:tc>
      </w:tr>
    </w:tbl>
    <w:p w:rsidR="00845F38" w:rsidRPr="0023295B" w:rsidRDefault="00845F38" w:rsidP="00845F38">
      <w:pPr>
        <w:pStyle w:val="HeadingBar"/>
      </w:pPr>
    </w:p>
    <w:p w:rsidR="00845F38" w:rsidRPr="00894118" w:rsidRDefault="00845F38" w:rsidP="00845F38">
      <w:pPr>
        <w:pStyle w:val="3"/>
        <w:rPr>
          <w:rFonts w:ascii="宋体" w:hAnsi="宋体" w:cs="宋体"/>
        </w:rPr>
      </w:pPr>
      <w:bookmarkStart w:id="33" w:name="_Toc384978820"/>
      <w:r>
        <w:rPr>
          <w:rFonts w:ascii="宋体" w:hAnsi="宋体" w:cs="宋体" w:hint="eastAsia"/>
        </w:rPr>
        <w:t>ODI设计</w:t>
      </w:r>
      <w:bookmarkEnd w:id="33"/>
    </w:p>
    <w:p w:rsidR="00845F38" w:rsidRDefault="00845F38" w:rsidP="00845F38">
      <w:pPr>
        <w:pStyle w:val="a0"/>
        <w:numPr>
          <w:ilvl w:val="0"/>
          <w:numId w:val="11"/>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45F38" w:rsidRDefault="00845F38" w:rsidP="00057840">
      <w:pPr>
        <w:pStyle w:val="a0"/>
        <w:numPr>
          <w:ilvl w:val="0"/>
          <w:numId w:val="11"/>
        </w:numPr>
        <w:rPr>
          <w:rFonts w:ascii="宋体" w:hAnsi="宋体" w:cs="宋体"/>
        </w:rPr>
      </w:pPr>
      <w:r>
        <w:rPr>
          <w:rFonts w:ascii="宋体" w:hAnsi="宋体" w:cs="宋体" w:hint="eastAsia"/>
        </w:rPr>
        <w:t>通过ODI将BBG_RA_</w:t>
      </w:r>
      <w:r w:rsidR="00057840">
        <w:rPr>
          <w:rFonts w:ascii="宋体" w:hAnsi="宋体" w:cs="宋体" w:hint="eastAsia"/>
        </w:rPr>
        <w:t>SUPP_SLS</w:t>
      </w:r>
      <w:r>
        <w:rPr>
          <w:rFonts w:ascii="宋体" w:hAnsi="宋体" w:hint="eastAsia"/>
        </w:rPr>
        <w:t>_</w:t>
      </w:r>
      <w:r w:rsidR="00F13A11">
        <w:rPr>
          <w:rFonts w:ascii="宋体" w:hAnsi="宋体" w:hint="eastAsia"/>
        </w:rPr>
        <w:t>JL</w:t>
      </w:r>
      <w:r>
        <w:rPr>
          <w:rFonts w:ascii="宋体" w:hAnsi="宋体" w:hint="eastAsia"/>
        </w:rPr>
        <w:t>_V</w:t>
      </w:r>
      <w:r>
        <w:rPr>
          <w:rFonts w:ascii="宋体" w:hAnsi="宋体" w:cs="宋体" w:hint="eastAsia"/>
        </w:rPr>
        <w:t>导入到Stage表</w:t>
      </w:r>
      <w:r w:rsidR="00057840" w:rsidRPr="00057840">
        <w:rPr>
          <w:rFonts w:ascii="宋体" w:hAnsi="宋体" w:cs="宋体"/>
        </w:rPr>
        <w:t>BBG_RA_SLS_IT_LC_DY_FS</w:t>
      </w:r>
      <w:r>
        <w:rPr>
          <w:rFonts w:ascii="宋体" w:hAnsi="宋体" w:cs="宋体" w:hint="eastAsia"/>
        </w:rPr>
        <w:t>中</w:t>
      </w:r>
    </w:p>
    <w:p w:rsidR="00845F38" w:rsidRDefault="00845F38" w:rsidP="00845F38">
      <w:pPr>
        <w:pStyle w:val="3"/>
      </w:pPr>
      <w:bookmarkStart w:id="34" w:name="_Toc384978821"/>
      <w:r>
        <w:rPr>
          <w:rFonts w:hint="eastAsia"/>
        </w:rPr>
        <w:t>客户化技术设计</w:t>
      </w:r>
      <w:bookmarkEnd w:id="34"/>
    </w:p>
    <w:p w:rsidR="00845F38" w:rsidRPr="00DC65D4" w:rsidRDefault="00845F38" w:rsidP="00845F38">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845F38" w:rsidRDefault="00845F38" w:rsidP="00845F38">
      <w:pPr>
        <w:pStyle w:val="a0"/>
        <w:rPr>
          <w:rFonts w:ascii="宋体" w:hAnsi="宋体"/>
          <w:sz w:val="18"/>
          <w:szCs w:val="18"/>
        </w:rPr>
      </w:pPr>
    </w:p>
    <w:p w:rsidR="002F2EDF" w:rsidRDefault="002F2EDF" w:rsidP="00845F38">
      <w:pPr>
        <w:pStyle w:val="a0"/>
        <w:rPr>
          <w:rFonts w:ascii="宋体" w:hAnsi="宋体"/>
          <w:sz w:val="18"/>
          <w:szCs w:val="18"/>
        </w:rPr>
      </w:pPr>
    </w:p>
    <w:p w:rsidR="00C07A5A" w:rsidRPr="00C07A5A" w:rsidRDefault="00C07A5A" w:rsidP="00C07A5A">
      <w:pPr>
        <w:rPr>
          <w:rFonts w:ascii="宋体" w:hAnsi="宋体" w:cs="宋体"/>
          <w:color w:val="000000"/>
          <w:sz w:val="22"/>
          <w:szCs w:val="22"/>
        </w:rPr>
      </w:pPr>
    </w:p>
    <w:p w:rsidR="004307FD" w:rsidRPr="0054710B" w:rsidRDefault="004307FD" w:rsidP="004307FD">
      <w:pPr>
        <w:pStyle w:val="2"/>
        <w:rPr>
          <w:szCs w:val="28"/>
        </w:rPr>
      </w:pPr>
      <w:bookmarkStart w:id="35" w:name="_Toc99787248"/>
      <w:bookmarkStart w:id="36" w:name="_Toc162766875"/>
      <w:bookmarkStart w:id="37" w:name="_Toc265233664"/>
      <w:bookmarkStart w:id="38" w:name="_Toc266865096"/>
      <w:bookmarkStart w:id="39" w:name="_Toc384978822"/>
      <w:r w:rsidRPr="0054710B">
        <w:rPr>
          <w:rFonts w:hint="eastAsia"/>
          <w:szCs w:val="28"/>
        </w:rPr>
        <w:lastRenderedPageBreak/>
        <w:t>已解决及未解决的问题</w:t>
      </w:r>
      <w:bookmarkEnd w:id="35"/>
      <w:bookmarkEnd w:id="36"/>
      <w:bookmarkEnd w:id="37"/>
      <w:bookmarkEnd w:id="38"/>
      <w:bookmarkEnd w:id="39"/>
    </w:p>
    <w:p w:rsidR="004307FD" w:rsidRPr="0054710B" w:rsidRDefault="004307FD" w:rsidP="004307FD">
      <w:pPr>
        <w:pStyle w:val="HeadingBar"/>
        <w:rPr>
          <w:color w:val="auto"/>
        </w:rPr>
      </w:pPr>
    </w:p>
    <w:p w:rsidR="004307FD" w:rsidRPr="0054710B" w:rsidRDefault="004307FD" w:rsidP="004307FD">
      <w:pPr>
        <w:pStyle w:val="3"/>
      </w:pPr>
      <w:bookmarkStart w:id="40" w:name="_Toc86997485"/>
      <w:bookmarkStart w:id="41" w:name="_Toc99787249"/>
      <w:bookmarkStart w:id="42" w:name="_Toc162766876"/>
      <w:bookmarkStart w:id="43" w:name="_Toc265233665"/>
      <w:bookmarkStart w:id="44" w:name="_Toc266865097"/>
      <w:bookmarkStart w:id="45" w:name="_Toc384978823"/>
      <w:r w:rsidRPr="0054710B">
        <w:rPr>
          <w:rFonts w:hint="eastAsia"/>
        </w:rPr>
        <w:t>未解决的问题</w:t>
      </w:r>
      <w:bookmarkEnd w:id="40"/>
      <w:bookmarkEnd w:id="41"/>
      <w:bookmarkEnd w:id="42"/>
      <w:bookmarkEnd w:id="43"/>
      <w:bookmarkEnd w:id="44"/>
      <w:bookmarkEnd w:id="45"/>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46" w:name="_Toc86997486"/>
      <w:bookmarkStart w:id="47" w:name="_Toc99787250"/>
      <w:bookmarkStart w:id="48" w:name="_Toc162766877"/>
      <w:bookmarkStart w:id="49" w:name="_Toc265233666"/>
      <w:bookmarkStart w:id="50" w:name="_Toc266865098"/>
      <w:bookmarkStart w:id="51" w:name="_Toc384978824"/>
      <w:r w:rsidRPr="0054710B">
        <w:rPr>
          <w:rFonts w:hint="eastAsia"/>
        </w:rPr>
        <w:t>已解决的问题</w:t>
      </w:r>
      <w:bookmarkEnd w:id="46"/>
      <w:bookmarkEnd w:id="47"/>
      <w:bookmarkEnd w:id="48"/>
      <w:bookmarkEnd w:id="49"/>
      <w:bookmarkEnd w:id="50"/>
      <w:bookmarkEnd w:id="51"/>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52" w:name="_Toc266865099"/>
      <w:bookmarkStart w:id="53" w:name="_Toc384978825"/>
      <w:r>
        <w:rPr>
          <w:rFonts w:hint="eastAsia"/>
        </w:rPr>
        <w:lastRenderedPageBreak/>
        <w:t>附录</w:t>
      </w:r>
      <w:r>
        <w:rPr>
          <w:rFonts w:hint="eastAsia"/>
        </w:rPr>
        <w:t xml:space="preserve"> A</w:t>
      </w:r>
      <w:bookmarkEnd w:id="52"/>
      <w:bookmarkEnd w:id="53"/>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F16" w:rsidRDefault="00177F16">
      <w:r>
        <w:separator/>
      </w:r>
    </w:p>
  </w:endnote>
  <w:endnote w:type="continuationSeparator" w:id="0">
    <w:p w:rsidR="00177F16" w:rsidRDefault="00177F1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16" w:rsidRPr="000B0CD8" w:rsidRDefault="00177F16"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EF2961">
      <w:rPr>
        <w:rStyle w:val="ab"/>
        <w:b/>
        <w:bCs/>
        <w:noProof/>
      </w:rPr>
      <w:t>6</w:t>
    </w:r>
    <w:r>
      <w:rPr>
        <w:rStyle w:val="ab"/>
        <w:b/>
        <w:bCs/>
      </w:rPr>
      <w:fldChar w:fldCharType="end"/>
    </w:r>
    <w:proofErr w:type="gramStart"/>
    <w:r>
      <w:rPr>
        <w:rStyle w:val="ab"/>
        <w:rFonts w:hint="eastAsia"/>
        <w:b/>
        <w:bCs/>
      </w:rPr>
      <w:t>页共</w:t>
    </w:r>
    <w:proofErr w:type="gramEnd"/>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EF2961">
      <w:rPr>
        <w:rStyle w:val="ab"/>
        <w:b/>
        <w:bCs/>
        <w:noProof/>
      </w:rPr>
      <w:t>13</w:t>
    </w:r>
    <w:r w:rsidRPr="003D2AEE">
      <w:rPr>
        <w:rStyle w:val="ab"/>
        <w:b/>
        <w:bCs/>
      </w:rPr>
      <w:fldChar w:fldCharType="end"/>
    </w:r>
    <w:r>
      <w:rPr>
        <w:rStyle w:val="ab"/>
        <w:rFonts w:hint="eastAsia"/>
        <w:b/>
        <w:bCs/>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16" w:rsidRDefault="00177F16">
    <w:pPr>
      <w:pStyle w:val="a5"/>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16" w:rsidRDefault="00177F16">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177F16" w:rsidRDefault="00177F16">
    <w:pPr>
      <w:pStyle w:val="a5"/>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16" w:rsidRDefault="00177F16">
    <w:pPr>
      <w:pStyle w:val="a5"/>
      <w:tabs>
        <w:tab w:val="clear" w:pos="7920"/>
        <w:tab w:val="right" w:pos="104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F16" w:rsidRDefault="00177F16">
      <w:r>
        <w:separator/>
      </w:r>
    </w:p>
  </w:footnote>
  <w:footnote w:type="continuationSeparator" w:id="0">
    <w:p w:rsidR="00177F16" w:rsidRDefault="00177F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16" w:rsidRDefault="00177F16" w:rsidP="0032603A">
    <w:pPr>
      <w:pStyle w:val="a6"/>
    </w:pPr>
    <w:r>
      <w:rPr>
        <w:noProof/>
      </w:rPr>
      <w:pict>
        <v:shapetype id="_x0000_t202" coordsize="21600,21600" o:spt="202" path="m,l,21600r21600,l21600,xe">
          <v:stroke joinstyle="miter"/>
          <v:path gradientshapeok="t" o:connecttype="rect"/>
        </v:shapetype>
        <v:shape id="Text Box 9" o:spid="_x0000_s2057" type="#_x0000_t202" style="position:absolute;margin-left:363.9pt;margin-top:26.15pt;width:149.25pt;height:23.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5ugtg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" filled="f" stroked="f">
          <v:textbox>
            <w:txbxContent>
              <w:p w:rsidR="00177F16" w:rsidRPr="00B22235" w:rsidRDefault="00177F16"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
          <v:imagedata r:id="rId1" o:title=""/>
        </v:shape>
        <o:OLEObject Type="Embed" ProgID="Word.Picture.8" ShapeID="_x0000_s2056" DrawAspect="Content" ObjectID="_1459089099" r:id="rId2"/>
      </w:pict>
    </w:r>
    <w:r>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6600" cy="368300"/>
                  </a:xfrm>
                  <a:prstGeom prst="rect">
                    <a:avLst/>
                  </a:prstGeom>
                  <a:noFill/>
                  <a:ln>
                    <a:noFill/>
                  </a:ln>
                </pic:spPr>
              </pic:pic>
            </a:graphicData>
          </a:graphic>
        </wp:inline>
      </w:drawing>
    </w:r>
    <w:r>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7900" cy="330200"/>
                  </a:xfrm>
                  <a:prstGeom prst="rect">
                    <a:avLst/>
                  </a:prstGeom>
                  <a:noFill/>
                  <a:ln>
                    <a:noFill/>
                  </a:ln>
                </pic:spPr>
              </pic:pic>
            </a:graphicData>
          </a:graphic>
        </wp:inline>
      </w:drawing>
    </w:r>
  </w:p>
  <w:p w:rsidR="00177F16" w:rsidRDefault="00177F16" w:rsidP="0032603A">
    <w:pPr>
      <w:pStyle w:val="a6"/>
      <w:rPr>
        <w:b/>
        <w:sz w:val="18"/>
        <w:szCs w:val="18"/>
      </w:rPr>
    </w:pPr>
    <w:r w:rsidRPr="007F55D1">
      <w:rPr>
        <w:rFonts w:hint="eastAsia"/>
        <w:b/>
        <w:sz w:val="18"/>
        <w:szCs w:val="18"/>
      </w:rPr>
      <w:t>步步高商业连锁股份有限公司</w:t>
    </w:r>
  </w:p>
  <w:p w:rsidR="00177F16" w:rsidRPr="007F55D1" w:rsidRDefault="00177F16" w:rsidP="0032603A">
    <w:pPr>
      <w:pStyle w:val="a6"/>
      <w:rPr>
        <w:b/>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94635"/>
    <w:multiLevelType w:val="hybridMultilevel"/>
    <w:tmpl w:val="661CCA62"/>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2">
    <w:nsid w:val="14F94D28"/>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3">
    <w:nsid w:val="16666BEE"/>
    <w:multiLevelType w:val="singleLevel"/>
    <w:tmpl w:val="A90473DC"/>
    <w:lvl w:ilvl="0">
      <w:start w:val="1"/>
      <w:numFmt w:val="decimal"/>
      <w:lvlText w:val="%1"/>
      <w:legacy w:legacy="1" w:legacySpace="0" w:legacyIndent="360"/>
      <w:lvlJc w:val="left"/>
      <w:pPr>
        <w:ind w:left="360" w:hanging="360"/>
      </w:pPr>
    </w:lvl>
  </w:abstractNum>
  <w:abstractNum w:abstractNumId="4">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5">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7">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8">
    <w:nsid w:val="69547D7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0">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1">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2">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11"/>
  </w:num>
  <w:num w:numId="2">
    <w:abstractNumId w:val="3"/>
  </w:num>
  <w:num w:numId="3">
    <w:abstractNumId w:val="4"/>
  </w:num>
  <w:num w:numId="4">
    <w:abstractNumId w:val="7"/>
  </w:num>
  <w:num w:numId="5">
    <w:abstractNumId w:val="0"/>
  </w:num>
  <w:num w:numId="6">
    <w:abstractNumId w:val="10"/>
  </w:num>
  <w:num w:numId="7">
    <w:abstractNumId w:val="5"/>
  </w:num>
  <w:num w:numId="8">
    <w:abstractNumId w:val="9"/>
  </w:num>
  <w:num w:numId="9">
    <w:abstractNumId w:val="1"/>
  </w:num>
  <w:num w:numId="10">
    <w:abstractNumId w:val="12"/>
  </w:num>
  <w:num w:numId="11">
    <w:abstractNumId w:val="6"/>
  </w:num>
  <w:num w:numId="12">
    <w:abstractNumId w:val="8"/>
  </w:num>
  <w:num w:numId="13">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embedSystemFonts/>
  <w:bordersDoNotSurroundHeader/>
  <w:bordersDoNotSurroundFooter/>
  <w:hideSpellingErrors/>
  <w:proofState w:spelling="clean" w:grammar="clean"/>
  <w:attachedTemplate r:id="rId1"/>
  <w:linkStyles/>
  <w:stylePaneFormatFilter w:val="3F01"/>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6B12"/>
    <w:rsid w:val="00026E48"/>
    <w:rsid w:val="0002734D"/>
    <w:rsid w:val="00030AFC"/>
    <w:rsid w:val="00032AF9"/>
    <w:rsid w:val="00033536"/>
    <w:rsid w:val="0003455A"/>
    <w:rsid w:val="000357DC"/>
    <w:rsid w:val="00036C5C"/>
    <w:rsid w:val="00036D9F"/>
    <w:rsid w:val="0004122D"/>
    <w:rsid w:val="00043E26"/>
    <w:rsid w:val="0004534E"/>
    <w:rsid w:val="00045C84"/>
    <w:rsid w:val="00046298"/>
    <w:rsid w:val="00050A2C"/>
    <w:rsid w:val="00050D38"/>
    <w:rsid w:val="00051FFC"/>
    <w:rsid w:val="00054A00"/>
    <w:rsid w:val="00054FC6"/>
    <w:rsid w:val="00055AFF"/>
    <w:rsid w:val="00056A49"/>
    <w:rsid w:val="00057840"/>
    <w:rsid w:val="000579E8"/>
    <w:rsid w:val="0006308E"/>
    <w:rsid w:val="00065D3A"/>
    <w:rsid w:val="00070FE8"/>
    <w:rsid w:val="00071FA3"/>
    <w:rsid w:val="000749F3"/>
    <w:rsid w:val="000755C4"/>
    <w:rsid w:val="00077429"/>
    <w:rsid w:val="0008204C"/>
    <w:rsid w:val="00083D11"/>
    <w:rsid w:val="000858F4"/>
    <w:rsid w:val="0009040F"/>
    <w:rsid w:val="00090F26"/>
    <w:rsid w:val="00091100"/>
    <w:rsid w:val="00093F40"/>
    <w:rsid w:val="000954A5"/>
    <w:rsid w:val="00096361"/>
    <w:rsid w:val="000975EB"/>
    <w:rsid w:val="000A48F0"/>
    <w:rsid w:val="000B014E"/>
    <w:rsid w:val="000B0CD8"/>
    <w:rsid w:val="000C118D"/>
    <w:rsid w:val="000C5329"/>
    <w:rsid w:val="000C66FD"/>
    <w:rsid w:val="000C7A42"/>
    <w:rsid w:val="000D35BF"/>
    <w:rsid w:val="000D413F"/>
    <w:rsid w:val="000D6D6A"/>
    <w:rsid w:val="000D7160"/>
    <w:rsid w:val="000E3FDB"/>
    <w:rsid w:val="000E55B4"/>
    <w:rsid w:val="000E59E9"/>
    <w:rsid w:val="000E668C"/>
    <w:rsid w:val="000F76E9"/>
    <w:rsid w:val="00104C75"/>
    <w:rsid w:val="001056B8"/>
    <w:rsid w:val="0010591D"/>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6C7"/>
    <w:rsid w:val="00143FB6"/>
    <w:rsid w:val="00144177"/>
    <w:rsid w:val="00150157"/>
    <w:rsid w:val="00164BAC"/>
    <w:rsid w:val="00170264"/>
    <w:rsid w:val="00170428"/>
    <w:rsid w:val="00170A72"/>
    <w:rsid w:val="00174F9E"/>
    <w:rsid w:val="00175E23"/>
    <w:rsid w:val="00177F16"/>
    <w:rsid w:val="00180D69"/>
    <w:rsid w:val="00184A4A"/>
    <w:rsid w:val="00185034"/>
    <w:rsid w:val="00185900"/>
    <w:rsid w:val="00187FEA"/>
    <w:rsid w:val="00194257"/>
    <w:rsid w:val="00196229"/>
    <w:rsid w:val="00196A58"/>
    <w:rsid w:val="001A0809"/>
    <w:rsid w:val="001A207A"/>
    <w:rsid w:val="001A3B64"/>
    <w:rsid w:val="001A5F4D"/>
    <w:rsid w:val="001B0C6A"/>
    <w:rsid w:val="001B1771"/>
    <w:rsid w:val="001C0234"/>
    <w:rsid w:val="001C1660"/>
    <w:rsid w:val="001C1A36"/>
    <w:rsid w:val="001E0AF5"/>
    <w:rsid w:val="001E6D48"/>
    <w:rsid w:val="001E7D70"/>
    <w:rsid w:val="001F09A6"/>
    <w:rsid w:val="001F2536"/>
    <w:rsid w:val="001F2CFF"/>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361A5"/>
    <w:rsid w:val="00241D0F"/>
    <w:rsid w:val="0025012B"/>
    <w:rsid w:val="002529C9"/>
    <w:rsid w:val="0025481B"/>
    <w:rsid w:val="002548CA"/>
    <w:rsid w:val="00256264"/>
    <w:rsid w:val="002634C7"/>
    <w:rsid w:val="002639F0"/>
    <w:rsid w:val="00266241"/>
    <w:rsid w:val="00270B26"/>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D1917"/>
    <w:rsid w:val="002D456D"/>
    <w:rsid w:val="002D6BAB"/>
    <w:rsid w:val="002E1008"/>
    <w:rsid w:val="002E1FAD"/>
    <w:rsid w:val="002E3789"/>
    <w:rsid w:val="002E3C3D"/>
    <w:rsid w:val="002E41B3"/>
    <w:rsid w:val="002E5655"/>
    <w:rsid w:val="002E5E58"/>
    <w:rsid w:val="002F0C18"/>
    <w:rsid w:val="002F2C2B"/>
    <w:rsid w:val="002F2EDF"/>
    <w:rsid w:val="002F354A"/>
    <w:rsid w:val="002F5935"/>
    <w:rsid w:val="002F657B"/>
    <w:rsid w:val="002F7004"/>
    <w:rsid w:val="00302664"/>
    <w:rsid w:val="003056CF"/>
    <w:rsid w:val="00305EBF"/>
    <w:rsid w:val="003070CE"/>
    <w:rsid w:val="003116D4"/>
    <w:rsid w:val="00312085"/>
    <w:rsid w:val="00312E85"/>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5A19"/>
    <w:rsid w:val="00346689"/>
    <w:rsid w:val="00354DAF"/>
    <w:rsid w:val="003567E6"/>
    <w:rsid w:val="0036141E"/>
    <w:rsid w:val="00361560"/>
    <w:rsid w:val="00372F66"/>
    <w:rsid w:val="00373DDC"/>
    <w:rsid w:val="0037430A"/>
    <w:rsid w:val="00375A5F"/>
    <w:rsid w:val="00375AAE"/>
    <w:rsid w:val="003774F9"/>
    <w:rsid w:val="00377545"/>
    <w:rsid w:val="0037789D"/>
    <w:rsid w:val="0038009C"/>
    <w:rsid w:val="003806EA"/>
    <w:rsid w:val="00381F25"/>
    <w:rsid w:val="00385E12"/>
    <w:rsid w:val="00390415"/>
    <w:rsid w:val="00392808"/>
    <w:rsid w:val="00393BFF"/>
    <w:rsid w:val="00396D05"/>
    <w:rsid w:val="003A1ABF"/>
    <w:rsid w:val="003A3B63"/>
    <w:rsid w:val="003A5371"/>
    <w:rsid w:val="003B5373"/>
    <w:rsid w:val="003B7785"/>
    <w:rsid w:val="003C237B"/>
    <w:rsid w:val="003C2608"/>
    <w:rsid w:val="003C2FE2"/>
    <w:rsid w:val="003C6FFC"/>
    <w:rsid w:val="003D2D19"/>
    <w:rsid w:val="003D5AE6"/>
    <w:rsid w:val="003E6217"/>
    <w:rsid w:val="003E622D"/>
    <w:rsid w:val="003E66EF"/>
    <w:rsid w:val="003E7A91"/>
    <w:rsid w:val="003F0ED8"/>
    <w:rsid w:val="003F3BEA"/>
    <w:rsid w:val="003F416C"/>
    <w:rsid w:val="003F50E4"/>
    <w:rsid w:val="003F6688"/>
    <w:rsid w:val="00401D61"/>
    <w:rsid w:val="00404CE6"/>
    <w:rsid w:val="004058B5"/>
    <w:rsid w:val="00411D77"/>
    <w:rsid w:val="00411EDF"/>
    <w:rsid w:val="00421ADA"/>
    <w:rsid w:val="004260DC"/>
    <w:rsid w:val="004307FD"/>
    <w:rsid w:val="004334A9"/>
    <w:rsid w:val="0044185F"/>
    <w:rsid w:val="00447CC8"/>
    <w:rsid w:val="00453FE1"/>
    <w:rsid w:val="00455491"/>
    <w:rsid w:val="00461811"/>
    <w:rsid w:val="004625FB"/>
    <w:rsid w:val="004631DB"/>
    <w:rsid w:val="00463583"/>
    <w:rsid w:val="00463E66"/>
    <w:rsid w:val="004646CE"/>
    <w:rsid w:val="004650F8"/>
    <w:rsid w:val="0047039F"/>
    <w:rsid w:val="004717DB"/>
    <w:rsid w:val="00471B65"/>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C249C"/>
    <w:rsid w:val="004C26DB"/>
    <w:rsid w:val="004C41FE"/>
    <w:rsid w:val="004C424E"/>
    <w:rsid w:val="004C47B9"/>
    <w:rsid w:val="004C53FF"/>
    <w:rsid w:val="004D37D6"/>
    <w:rsid w:val="004D5A0E"/>
    <w:rsid w:val="004E13EF"/>
    <w:rsid w:val="004E2881"/>
    <w:rsid w:val="004E5647"/>
    <w:rsid w:val="004E6271"/>
    <w:rsid w:val="004F0CAA"/>
    <w:rsid w:val="004F0CBF"/>
    <w:rsid w:val="004F1C4E"/>
    <w:rsid w:val="004F3E75"/>
    <w:rsid w:val="004F5F51"/>
    <w:rsid w:val="004F6119"/>
    <w:rsid w:val="004F69F7"/>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66661"/>
    <w:rsid w:val="005755C4"/>
    <w:rsid w:val="00576222"/>
    <w:rsid w:val="005762EB"/>
    <w:rsid w:val="00576C3B"/>
    <w:rsid w:val="005777B6"/>
    <w:rsid w:val="0058116D"/>
    <w:rsid w:val="005812D6"/>
    <w:rsid w:val="005849B1"/>
    <w:rsid w:val="00585797"/>
    <w:rsid w:val="00586570"/>
    <w:rsid w:val="005871D0"/>
    <w:rsid w:val="00587D34"/>
    <w:rsid w:val="00593FCA"/>
    <w:rsid w:val="00597F82"/>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7F88"/>
    <w:rsid w:val="005C051F"/>
    <w:rsid w:val="005C3396"/>
    <w:rsid w:val="005C59E1"/>
    <w:rsid w:val="005D154D"/>
    <w:rsid w:val="005D3A56"/>
    <w:rsid w:val="005D4407"/>
    <w:rsid w:val="005D78B1"/>
    <w:rsid w:val="005E03D6"/>
    <w:rsid w:val="005E1137"/>
    <w:rsid w:val="005E4EC1"/>
    <w:rsid w:val="005E5C4A"/>
    <w:rsid w:val="005F3BDA"/>
    <w:rsid w:val="005F7C8E"/>
    <w:rsid w:val="006003EC"/>
    <w:rsid w:val="0060110D"/>
    <w:rsid w:val="00601F54"/>
    <w:rsid w:val="006033AD"/>
    <w:rsid w:val="00603557"/>
    <w:rsid w:val="00612E35"/>
    <w:rsid w:val="00620E6E"/>
    <w:rsid w:val="00621660"/>
    <w:rsid w:val="0062270E"/>
    <w:rsid w:val="0062274F"/>
    <w:rsid w:val="006232A4"/>
    <w:rsid w:val="0062524E"/>
    <w:rsid w:val="0062618F"/>
    <w:rsid w:val="00626863"/>
    <w:rsid w:val="00632D7E"/>
    <w:rsid w:val="00635C88"/>
    <w:rsid w:val="006372DE"/>
    <w:rsid w:val="006375D9"/>
    <w:rsid w:val="00637F4F"/>
    <w:rsid w:val="0064005F"/>
    <w:rsid w:val="00642A56"/>
    <w:rsid w:val="00642DF4"/>
    <w:rsid w:val="006475E9"/>
    <w:rsid w:val="00653027"/>
    <w:rsid w:val="00656255"/>
    <w:rsid w:val="00656A5C"/>
    <w:rsid w:val="006579B6"/>
    <w:rsid w:val="0067164A"/>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1185"/>
    <w:rsid w:val="006E572F"/>
    <w:rsid w:val="006E744A"/>
    <w:rsid w:val="006E7AA5"/>
    <w:rsid w:val="006F030A"/>
    <w:rsid w:val="006F2DFD"/>
    <w:rsid w:val="006F3A4B"/>
    <w:rsid w:val="007005F5"/>
    <w:rsid w:val="007018A2"/>
    <w:rsid w:val="007056D3"/>
    <w:rsid w:val="00706179"/>
    <w:rsid w:val="00712501"/>
    <w:rsid w:val="0071346D"/>
    <w:rsid w:val="00715B27"/>
    <w:rsid w:val="00716942"/>
    <w:rsid w:val="00720140"/>
    <w:rsid w:val="007211C7"/>
    <w:rsid w:val="00722BD8"/>
    <w:rsid w:val="00724262"/>
    <w:rsid w:val="00725FEF"/>
    <w:rsid w:val="007274D0"/>
    <w:rsid w:val="007312E6"/>
    <w:rsid w:val="00731B91"/>
    <w:rsid w:val="00732180"/>
    <w:rsid w:val="0073398C"/>
    <w:rsid w:val="00736DF7"/>
    <w:rsid w:val="007423BD"/>
    <w:rsid w:val="0075078E"/>
    <w:rsid w:val="007538CD"/>
    <w:rsid w:val="00753CA1"/>
    <w:rsid w:val="0076605B"/>
    <w:rsid w:val="0076654F"/>
    <w:rsid w:val="007679B5"/>
    <w:rsid w:val="00771229"/>
    <w:rsid w:val="00772516"/>
    <w:rsid w:val="00773A83"/>
    <w:rsid w:val="00777AE0"/>
    <w:rsid w:val="00783D86"/>
    <w:rsid w:val="00784069"/>
    <w:rsid w:val="0078560E"/>
    <w:rsid w:val="00786293"/>
    <w:rsid w:val="007957AC"/>
    <w:rsid w:val="00796A04"/>
    <w:rsid w:val="007A6184"/>
    <w:rsid w:val="007A6429"/>
    <w:rsid w:val="007A7E2E"/>
    <w:rsid w:val="007B3D78"/>
    <w:rsid w:val="007B6602"/>
    <w:rsid w:val="007B7EC7"/>
    <w:rsid w:val="007C23C4"/>
    <w:rsid w:val="007C2A21"/>
    <w:rsid w:val="007C6EC8"/>
    <w:rsid w:val="007D23CB"/>
    <w:rsid w:val="007D749E"/>
    <w:rsid w:val="007E363E"/>
    <w:rsid w:val="007E3D25"/>
    <w:rsid w:val="007E4191"/>
    <w:rsid w:val="007E481B"/>
    <w:rsid w:val="007E4E9B"/>
    <w:rsid w:val="007E5380"/>
    <w:rsid w:val="007E5552"/>
    <w:rsid w:val="007E5A01"/>
    <w:rsid w:val="007F2899"/>
    <w:rsid w:val="007F2E84"/>
    <w:rsid w:val="007F3C07"/>
    <w:rsid w:val="007F5873"/>
    <w:rsid w:val="007F7E62"/>
    <w:rsid w:val="00801535"/>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4514D"/>
    <w:rsid w:val="00845F38"/>
    <w:rsid w:val="008531EF"/>
    <w:rsid w:val="00855348"/>
    <w:rsid w:val="00863B3A"/>
    <w:rsid w:val="00872DA0"/>
    <w:rsid w:val="0087442D"/>
    <w:rsid w:val="008745D6"/>
    <w:rsid w:val="00881545"/>
    <w:rsid w:val="00883D67"/>
    <w:rsid w:val="008842E6"/>
    <w:rsid w:val="00887480"/>
    <w:rsid w:val="00887EBA"/>
    <w:rsid w:val="00890EA1"/>
    <w:rsid w:val="00894118"/>
    <w:rsid w:val="008A7838"/>
    <w:rsid w:val="008B1350"/>
    <w:rsid w:val="008B1F42"/>
    <w:rsid w:val="008B4820"/>
    <w:rsid w:val="008B63CE"/>
    <w:rsid w:val="008B663D"/>
    <w:rsid w:val="008B756D"/>
    <w:rsid w:val="008C1E09"/>
    <w:rsid w:val="008C439A"/>
    <w:rsid w:val="008C79B2"/>
    <w:rsid w:val="008D166B"/>
    <w:rsid w:val="008D3D03"/>
    <w:rsid w:val="008D686C"/>
    <w:rsid w:val="008D7B60"/>
    <w:rsid w:val="008E023E"/>
    <w:rsid w:val="008E1007"/>
    <w:rsid w:val="008E3DDB"/>
    <w:rsid w:val="008E47E8"/>
    <w:rsid w:val="008E6CE2"/>
    <w:rsid w:val="008E7AE8"/>
    <w:rsid w:val="008F36E4"/>
    <w:rsid w:val="008F4680"/>
    <w:rsid w:val="008F5297"/>
    <w:rsid w:val="009020C2"/>
    <w:rsid w:val="00905A72"/>
    <w:rsid w:val="00911128"/>
    <w:rsid w:val="00916F09"/>
    <w:rsid w:val="009175F3"/>
    <w:rsid w:val="00925B7B"/>
    <w:rsid w:val="00926224"/>
    <w:rsid w:val="00927013"/>
    <w:rsid w:val="00937595"/>
    <w:rsid w:val="00941086"/>
    <w:rsid w:val="00941BA5"/>
    <w:rsid w:val="00944C12"/>
    <w:rsid w:val="009455A2"/>
    <w:rsid w:val="00951F36"/>
    <w:rsid w:val="00957199"/>
    <w:rsid w:val="00964CFC"/>
    <w:rsid w:val="00965ACB"/>
    <w:rsid w:val="00965BE9"/>
    <w:rsid w:val="0096716F"/>
    <w:rsid w:val="009700C2"/>
    <w:rsid w:val="00971F61"/>
    <w:rsid w:val="009734CE"/>
    <w:rsid w:val="00976F25"/>
    <w:rsid w:val="00982D8C"/>
    <w:rsid w:val="009836A1"/>
    <w:rsid w:val="00985264"/>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D37F1"/>
    <w:rsid w:val="009E3E88"/>
    <w:rsid w:val="009E4AFC"/>
    <w:rsid w:val="009E778A"/>
    <w:rsid w:val="009F1E77"/>
    <w:rsid w:val="009F5650"/>
    <w:rsid w:val="009F6D80"/>
    <w:rsid w:val="009F7CA6"/>
    <w:rsid w:val="00A0100B"/>
    <w:rsid w:val="00A0477E"/>
    <w:rsid w:val="00A058D6"/>
    <w:rsid w:val="00A07109"/>
    <w:rsid w:val="00A118D2"/>
    <w:rsid w:val="00A2200E"/>
    <w:rsid w:val="00A223E6"/>
    <w:rsid w:val="00A24621"/>
    <w:rsid w:val="00A263DB"/>
    <w:rsid w:val="00A26F4E"/>
    <w:rsid w:val="00A34675"/>
    <w:rsid w:val="00A36285"/>
    <w:rsid w:val="00A40F39"/>
    <w:rsid w:val="00A43B97"/>
    <w:rsid w:val="00A461EA"/>
    <w:rsid w:val="00A4709C"/>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7DC"/>
    <w:rsid w:val="00AA32E1"/>
    <w:rsid w:val="00AA41EB"/>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031"/>
    <w:rsid w:val="00AE6DFF"/>
    <w:rsid w:val="00AE7DC0"/>
    <w:rsid w:val="00AF0742"/>
    <w:rsid w:val="00AF5112"/>
    <w:rsid w:val="00B00470"/>
    <w:rsid w:val="00B0207A"/>
    <w:rsid w:val="00B10384"/>
    <w:rsid w:val="00B13F7F"/>
    <w:rsid w:val="00B150C2"/>
    <w:rsid w:val="00B1680B"/>
    <w:rsid w:val="00B17F7E"/>
    <w:rsid w:val="00B239A6"/>
    <w:rsid w:val="00B25BD3"/>
    <w:rsid w:val="00B27218"/>
    <w:rsid w:val="00B30633"/>
    <w:rsid w:val="00B32BC4"/>
    <w:rsid w:val="00B3418F"/>
    <w:rsid w:val="00B366D1"/>
    <w:rsid w:val="00B41D26"/>
    <w:rsid w:val="00B430CB"/>
    <w:rsid w:val="00B54448"/>
    <w:rsid w:val="00B544DF"/>
    <w:rsid w:val="00B5779C"/>
    <w:rsid w:val="00B57A3C"/>
    <w:rsid w:val="00B63E95"/>
    <w:rsid w:val="00B646AC"/>
    <w:rsid w:val="00B704EB"/>
    <w:rsid w:val="00B74651"/>
    <w:rsid w:val="00B75DDD"/>
    <w:rsid w:val="00B7621B"/>
    <w:rsid w:val="00B76FFD"/>
    <w:rsid w:val="00B77C44"/>
    <w:rsid w:val="00B84DC1"/>
    <w:rsid w:val="00B85093"/>
    <w:rsid w:val="00B929B9"/>
    <w:rsid w:val="00BA5108"/>
    <w:rsid w:val="00BB0D8B"/>
    <w:rsid w:val="00BB1097"/>
    <w:rsid w:val="00BB2763"/>
    <w:rsid w:val="00BB45AB"/>
    <w:rsid w:val="00BB46FC"/>
    <w:rsid w:val="00BB7297"/>
    <w:rsid w:val="00BC141F"/>
    <w:rsid w:val="00BC4558"/>
    <w:rsid w:val="00BC5294"/>
    <w:rsid w:val="00BC78D4"/>
    <w:rsid w:val="00BD4890"/>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07A5A"/>
    <w:rsid w:val="00C10AF0"/>
    <w:rsid w:val="00C12544"/>
    <w:rsid w:val="00C15FB2"/>
    <w:rsid w:val="00C16166"/>
    <w:rsid w:val="00C1785B"/>
    <w:rsid w:val="00C2043B"/>
    <w:rsid w:val="00C2281B"/>
    <w:rsid w:val="00C24C35"/>
    <w:rsid w:val="00C24D04"/>
    <w:rsid w:val="00C26281"/>
    <w:rsid w:val="00C3017E"/>
    <w:rsid w:val="00C3353B"/>
    <w:rsid w:val="00C343FA"/>
    <w:rsid w:val="00C40395"/>
    <w:rsid w:val="00C43DEA"/>
    <w:rsid w:val="00C44B15"/>
    <w:rsid w:val="00C4592E"/>
    <w:rsid w:val="00C45AB3"/>
    <w:rsid w:val="00C45E6F"/>
    <w:rsid w:val="00C465A9"/>
    <w:rsid w:val="00C46A4B"/>
    <w:rsid w:val="00C47202"/>
    <w:rsid w:val="00C50544"/>
    <w:rsid w:val="00C605AB"/>
    <w:rsid w:val="00C60B26"/>
    <w:rsid w:val="00C61D93"/>
    <w:rsid w:val="00C62D50"/>
    <w:rsid w:val="00C63465"/>
    <w:rsid w:val="00C64D00"/>
    <w:rsid w:val="00C65ECB"/>
    <w:rsid w:val="00C675A9"/>
    <w:rsid w:val="00C70B1E"/>
    <w:rsid w:val="00C72312"/>
    <w:rsid w:val="00C7705B"/>
    <w:rsid w:val="00C77F47"/>
    <w:rsid w:val="00C8147E"/>
    <w:rsid w:val="00C8398E"/>
    <w:rsid w:val="00C86A2A"/>
    <w:rsid w:val="00C86D68"/>
    <w:rsid w:val="00C8727F"/>
    <w:rsid w:val="00C9184D"/>
    <w:rsid w:val="00C921A9"/>
    <w:rsid w:val="00CA30F5"/>
    <w:rsid w:val="00CA5067"/>
    <w:rsid w:val="00CB004F"/>
    <w:rsid w:val="00CB28DE"/>
    <w:rsid w:val="00CC0012"/>
    <w:rsid w:val="00CD174A"/>
    <w:rsid w:val="00CD289A"/>
    <w:rsid w:val="00CD3F60"/>
    <w:rsid w:val="00CD55F2"/>
    <w:rsid w:val="00CD75B4"/>
    <w:rsid w:val="00CE197F"/>
    <w:rsid w:val="00CE7872"/>
    <w:rsid w:val="00CE7A1A"/>
    <w:rsid w:val="00CF0388"/>
    <w:rsid w:val="00CF060B"/>
    <w:rsid w:val="00CF0D5F"/>
    <w:rsid w:val="00CF20C8"/>
    <w:rsid w:val="00CF34C9"/>
    <w:rsid w:val="00CF4629"/>
    <w:rsid w:val="00CF64E3"/>
    <w:rsid w:val="00CF6696"/>
    <w:rsid w:val="00D009AD"/>
    <w:rsid w:val="00D021CA"/>
    <w:rsid w:val="00D07DCB"/>
    <w:rsid w:val="00D11446"/>
    <w:rsid w:val="00D167F0"/>
    <w:rsid w:val="00D20C81"/>
    <w:rsid w:val="00D22AD2"/>
    <w:rsid w:val="00D2527B"/>
    <w:rsid w:val="00D27BF7"/>
    <w:rsid w:val="00D32A09"/>
    <w:rsid w:val="00D330B3"/>
    <w:rsid w:val="00D35B04"/>
    <w:rsid w:val="00D36D10"/>
    <w:rsid w:val="00D4471F"/>
    <w:rsid w:val="00D46D2B"/>
    <w:rsid w:val="00D47521"/>
    <w:rsid w:val="00D512C8"/>
    <w:rsid w:val="00D52D66"/>
    <w:rsid w:val="00D56EF4"/>
    <w:rsid w:val="00D5713E"/>
    <w:rsid w:val="00D61F6B"/>
    <w:rsid w:val="00D62A72"/>
    <w:rsid w:val="00D64A2C"/>
    <w:rsid w:val="00D64C93"/>
    <w:rsid w:val="00D664D4"/>
    <w:rsid w:val="00D7073A"/>
    <w:rsid w:val="00D72DBD"/>
    <w:rsid w:val="00D838B7"/>
    <w:rsid w:val="00D85677"/>
    <w:rsid w:val="00D874B9"/>
    <w:rsid w:val="00DA15F6"/>
    <w:rsid w:val="00DA60CB"/>
    <w:rsid w:val="00DA7F04"/>
    <w:rsid w:val="00DB07B0"/>
    <w:rsid w:val="00DB1C42"/>
    <w:rsid w:val="00DB7D99"/>
    <w:rsid w:val="00DC65D4"/>
    <w:rsid w:val="00DC6C8F"/>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13885"/>
    <w:rsid w:val="00E138A5"/>
    <w:rsid w:val="00E1400C"/>
    <w:rsid w:val="00E14A68"/>
    <w:rsid w:val="00E177C0"/>
    <w:rsid w:val="00E233D8"/>
    <w:rsid w:val="00E30A5E"/>
    <w:rsid w:val="00E31428"/>
    <w:rsid w:val="00E32BE2"/>
    <w:rsid w:val="00E330E9"/>
    <w:rsid w:val="00E354A1"/>
    <w:rsid w:val="00E36C38"/>
    <w:rsid w:val="00E3736D"/>
    <w:rsid w:val="00E43779"/>
    <w:rsid w:val="00E46A97"/>
    <w:rsid w:val="00E500B6"/>
    <w:rsid w:val="00E522F1"/>
    <w:rsid w:val="00E54672"/>
    <w:rsid w:val="00E628D0"/>
    <w:rsid w:val="00E637D3"/>
    <w:rsid w:val="00E63C54"/>
    <w:rsid w:val="00E64A4D"/>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C2C1C"/>
    <w:rsid w:val="00ED0476"/>
    <w:rsid w:val="00ED6E12"/>
    <w:rsid w:val="00EE27A8"/>
    <w:rsid w:val="00EE51EC"/>
    <w:rsid w:val="00EE79DF"/>
    <w:rsid w:val="00EF1D75"/>
    <w:rsid w:val="00EF287B"/>
    <w:rsid w:val="00EF2961"/>
    <w:rsid w:val="00EF39C8"/>
    <w:rsid w:val="00EF55BD"/>
    <w:rsid w:val="00EF5E98"/>
    <w:rsid w:val="00EF70C9"/>
    <w:rsid w:val="00F00222"/>
    <w:rsid w:val="00F03702"/>
    <w:rsid w:val="00F0493A"/>
    <w:rsid w:val="00F04B10"/>
    <w:rsid w:val="00F10451"/>
    <w:rsid w:val="00F11582"/>
    <w:rsid w:val="00F122BA"/>
    <w:rsid w:val="00F13A11"/>
    <w:rsid w:val="00F14767"/>
    <w:rsid w:val="00F15630"/>
    <w:rsid w:val="00F17695"/>
    <w:rsid w:val="00F17BD1"/>
    <w:rsid w:val="00F21142"/>
    <w:rsid w:val="00F22CCA"/>
    <w:rsid w:val="00F247C3"/>
    <w:rsid w:val="00F30AA1"/>
    <w:rsid w:val="00F318AA"/>
    <w:rsid w:val="00F31D16"/>
    <w:rsid w:val="00F325DE"/>
    <w:rsid w:val="00F3415C"/>
    <w:rsid w:val="00F3596F"/>
    <w:rsid w:val="00F37732"/>
    <w:rsid w:val="00F43FD8"/>
    <w:rsid w:val="00F4731A"/>
    <w:rsid w:val="00F522C2"/>
    <w:rsid w:val="00F540AB"/>
    <w:rsid w:val="00F54875"/>
    <w:rsid w:val="00F56E3A"/>
    <w:rsid w:val="00F6224A"/>
    <w:rsid w:val="00F66551"/>
    <w:rsid w:val="00F66AD7"/>
    <w:rsid w:val="00F6731F"/>
    <w:rsid w:val="00F716D2"/>
    <w:rsid w:val="00F7269E"/>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1E39"/>
    <w:rsid w:val="00FC11C8"/>
    <w:rsid w:val="00FC20BD"/>
    <w:rsid w:val="00FC30E5"/>
    <w:rsid w:val="00FC51B2"/>
    <w:rsid w:val="00FC5D3B"/>
    <w:rsid w:val="00FC5DDC"/>
    <w:rsid w:val="00FD2EA3"/>
    <w:rsid w:val="00FD5213"/>
    <w:rsid w:val="00FD6DDA"/>
    <w:rsid w:val="00FE06EF"/>
    <w:rsid w:val="00FE29D4"/>
    <w:rsid w:val="00FE34B5"/>
    <w:rsid w:val="00FE3D1F"/>
    <w:rsid w:val="00FE5780"/>
    <w:rsid w:val="00FE7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C605AB"/>
    <w:rPr>
      <w:position w:val="6"/>
      <w:sz w:val="16"/>
    </w:rPr>
  </w:style>
  <w:style w:type="paragraph" w:styleId="a8">
    <w:name w:val="footnote text"/>
    <w:basedOn w:val="a"/>
    <w:semiHidden/>
    <w:rsid w:val="00C605AB"/>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C605AB"/>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C605AB"/>
  </w:style>
  <w:style w:type="paragraph" w:customStyle="1" w:styleId="Legal">
    <w:name w:val="Legal"/>
    <w:basedOn w:val="a"/>
    <w:rsid w:val="00C605AB"/>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C605A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C605AB"/>
    <w:pPr>
      <w:ind w:left="2880"/>
    </w:pPr>
    <w:rPr>
      <w:sz w:val="18"/>
    </w:rPr>
  </w:style>
  <w:style w:type="paragraph" w:customStyle="1" w:styleId="ICONHand">
    <w:name w:val="ICON Hand"/>
    <w:rsid w:val="00C605AB"/>
    <w:pPr>
      <w:keepNext/>
      <w:keepLines/>
    </w:pPr>
    <w:rPr>
      <w:rFonts w:ascii="Times New Roman" w:hAnsi="Times New Roman"/>
    </w:rPr>
  </w:style>
  <w:style w:type="paragraph" w:customStyle="1" w:styleId="11">
    <w:name w:val="标题1"/>
    <w:rsid w:val="00C605AB"/>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C605AB"/>
    <w:pPr>
      <w:pBdr>
        <w:top w:val="single" w:sz="24" w:space="1" w:color="auto"/>
      </w:pBdr>
    </w:pPr>
    <w:rPr>
      <w:rFonts w:ascii="Helvetica" w:hAnsi="Helvetica"/>
      <w:b/>
      <w:sz w:val="36"/>
    </w:rPr>
  </w:style>
  <w:style w:type="paragraph" w:styleId="ac">
    <w:name w:val="Date"/>
    <w:basedOn w:val="a"/>
    <w:next w:val="1"/>
    <w:rsid w:val="00C605AB"/>
    <w:pPr>
      <w:spacing w:after="480"/>
    </w:pPr>
    <w:rPr>
      <w:rFonts w:ascii="Helvetica" w:hAnsi="Helvetica"/>
      <w:sz w:val="32"/>
    </w:rPr>
  </w:style>
  <w:style w:type="paragraph" w:customStyle="1" w:styleId="ModuleTitle">
    <w:name w:val="Module Title"/>
    <w:basedOn w:val="a"/>
    <w:next w:val="ModuleSub-title"/>
    <w:rsid w:val="00C605AB"/>
    <w:pPr>
      <w:spacing w:before="1200" w:after="1200"/>
      <w:jc w:val="right"/>
    </w:pPr>
    <w:rPr>
      <w:rFonts w:ascii="Helvetica" w:hAnsi="Helvetica"/>
      <w:sz w:val="52"/>
    </w:rPr>
  </w:style>
  <w:style w:type="paragraph" w:customStyle="1" w:styleId="ModuleSub-title">
    <w:name w:val="Module Sub-title"/>
    <w:basedOn w:val="a"/>
    <w:next w:val="2"/>
    <w:rsid w:val="00C605AB"/>
    <w:pPr>
      <w:jc w:val="center"/>
    </w:pPr>
    <w:rPr>
      <w:rFonts w:ascii="Helvetica" w:hAnsi="Helvetica"/>
      <w:sz w:val="36"/>
    </w:rPr>
  </w:style>
  <w:style w:type="paragraph" w:customStyle="1" w:styleId="BulletShade">
    <w:name w:val="Bullet Shade"/>
    <w:basedOn w:val="Bullet"/>
    <w:rsid w:val="00C605AB"/>
    <w:pPr>
      <w:shd w:val="pct10" w:color="auto" w:fill="auto"/>
      <w:spacing w:before="240" w:after="0"/>
      <w:ind w:left="720" w:hanging="720"/>
    </w:pPr>
    <w:rPr>
      <w:rFonts w:ascii="Helvetica" w:hAnsi="Helvetica"/>
      <w:sz w:val="36"/>
    </w:rPr>
  </w:style>
  <w:style w:type="paragraph" w:customStyle="1" w:styleId="Sub-Bullet">
    <w:name w:val="Sub-Bullet"/>
    <w:basedOn w:val="a"/>
    <w:rsid w:val="00C605AB"/>
    <w:pPr>
      <w:keepLines/>
      <w:spacing w:before="240"/>
      <w:ind w:left="1440" w:hanging="720"/>
    </w:pPr>
    <w:rPr>
      <w:rFonts w:ascii="Helvetica" w:hAnsi="Helvetica"/>
      <w:b/>
      <w:sz w:val="32"/>
    </w:rPr>
  </w:style>
  <w:style w:type="paragraph" w:customStyle="1" w:styleId="Definition">
    <w:name w:val="Definition"/>
    <w:basedOn w:val="a"/>
    <w:rsid w:val="00C605AB"/>
    <w:pPr>
      <w:keepLines/>
      <w:spacing w:before="480"/>
      <w:ind w:left="2880" w:hanging="2880"/>
    </w:pPr>
    <w:rPr>
      <w:rFonts w:ascii="Helvetica" w:hAnsi="Helvetica"/>
      <w:sz w:val="36"/>
    </w:rPr>
  </w:style>
  <w:style w:type="paragraph" w:customStyle="1" w:styleId="ClassTitle">
    <w:name w:val="Class Title"/>
    <w:basedOn w:val="1"/>
    <w:next w:val="ModuleSub-title"/>
    <w:rsid w:val="00C605AB"/>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C605AB"/>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C605AB"/>
    <w:pPr>
      <w:ind w:left="0" w:right="1800"/>
    </w:pPr>
  </w:style>
  <w:style w:type="paragraph" w:customStyle="1" w:styleId="ICONLightBulb">
    <w:name w:val="ICON LightBulb"/>
    <w:rsid w:val="00C605AB"/>
    <w:pPr>
      <w:keepNext/>
      <w:keepLines/>
    </w:pPr>
    <w:rPr>
      <w:rFonts w:ascii="Times New Roman" w:hAnsi="Times New Roman"/>
    </w:rPr>
  </w:style>
  <w:style w:type="paragraph" w:customStyle="1" w:styleId="ICONDocument">
    <w:name w:val="ICON Document"/>
    <w:rsid w:val="00C605AB"/>
    <w:pPr>
      <w:keepNext/>
      <w:keepLines/>
    </w:pPr>
    <w:rPr>
      <w:rFonts w:ascii="Times New Roman" w:hAnsi="Times New Roman"/>
    </w:rPr>
  </w:style>
  <w:style w:type="paragraph" w:customStyle="1" w:styleId="ICONForm">
    <w:name w:val="ICON Form"/>
    <w:rsid w:val="00C605AB"/>
    <w:pPr>
      <w:keepNext/>
      <w:keepLines/>
    </w:pPr>
    <w:rPr>
      <w:rFonts w:ascii="Times New Roman" w:hAnsi="Times New Roman"/>
    </w:rPr>
  </w:style>
  <w:style w:type="paragraph" w:customStyle="1" w:styleId="ICONWarningSign1">
    <w:name w:val="ICON WarningSign1"/>
    <w:rsid w:val="00C605AB"/>
    <w:pPr>
      <w:keepNext/>
      <w:keepLines/>
    </w:pPr>
    <w:rPr>
      <w:rFonts w:ascii="Times New Roman" w:hAnsi="Times New Roman"/>
    </w:rPr>
  </w:style>
  <w:style w:type="paragraph" w:customStyle="1" w:styleId="ICONReport">
    <w:name w:val="ICON Report"/>
    <w:rsid w:val="00C605AB"/>
    <w:pPr>
      <w:keepNext/>
      <w:keepLines/>
    </w:pPr>
    <w:rPr>
      <w:rFonts w:ascii="Times New Roman" w:hAnsi="Times New Roman"/>
    </w:rPr>
  </w:style>
  <w:style w:type="paragraph" w:customStyle="1" w:styleId="PICArrow">
    <w:name w:val="PIC Arrow"/>
    <w:rsid w:val="00C605AB"/>
    <w:pPr>
      <w:spacing w:before="120" w:after="120"/>
      <w:ind w:left="2520"/>
    </w:pPr>
    <w:rPr>
      <w:rFonts w:ascii="Book Antiqua" w:hAnsi="Book Antiqua"/>
    </w:rPr>
  </w:style>
  <w:style w:type="paragraph" w:customStyle="1" w:styleId="PICMgmtandControl">
    <w:name w:val="PIC Mgmt and Control"/>
    <w:rsid w:val="00C605AB"/>
    <w:pPr>
      <w:spacing w:before="120" w:after="120"/>
      <w:ind w:left="2520"/>
    </w:pPr>
    <w:rPr>
      <w:rFonts w:ascii="Book Antiqua" w:hAnsi="Book Antiqua"/>
    </w:rPr>
  </w:style>
  <w:style w:type="paragraph" w:customStyle="1" w:styleId="BMPDownArrow">
    <w:name w:val="BMP Down Arrow"/>
    <w:rsid w:val="00C605AB"/>
    <w:pPr>
      <w:spacing w:before="120" w:after="120"/>
      <w:ind w:left="2520"/>
    </w:pPr>
    <w:rPr>
      <w:rFonts w:ascii="Book Antiqua" w:hAnsi="Book Antiqua"/>
    </w:rPr>
  </w:style>
  <w:style w:type="paragraph" w:customStyle="1" w:styleId="BMPUpArrow">
    <w:name w:val="BMP Up Arrow"/>
    <w:rsid w:val="00C605AB"/>
    <w:pPr>
      <w:spacing w:before="120" w:after="120"/>
      <w:ind w:left="2520"/>
    </w:pPr>
    <w:rPr>
      <w:rFonts w:ascii="Book Antiqua" w:hAnsi="Book Antiqua"/>
    </w:rPr>
  </w:style>
  <w:style w:type="paragraph" w:customStyle="1" w:styleId="BMPDownArrow1">
    <w:name w:val="BMP Down Arrow1"/>
    <w:rsid w:val="00C605AB"/>
    <w:pPr>
      <w:spacing w:before="120" w:after="120"/>
      <w:ind w:left="2520"/>
    </w:pPr>
    <w:rPr>
      <w:rFonts w:ascii="Book Antiqua" w:hAnsi="Book Antiqua"/>
    </w:rPr>
  </w:style>
  <w:style w:type="paragraph" w:customStyle="1" w:styleId="BMPUpArrow1">
    <w:name w:val="BMP Up Arrow1"/>
    <w:rsid w:val="00C605AB"/>
    <w:pPr>
      <w:spacing w:before="120" w:after="120"/>
      <w:ind w:left="2520"/>
    </w:pPr>
    <w:rPr>
      <w:rFonts w:ascii="Book Antiqua" w:hAnsi="Book Antiqua"/>
    </w:rPr>
  </w:style>
  <w:style w:type="paragraph" w:customStyle="1" w:styleId="ICONDocument1">
    <w:name w:val="ICON Document1"/>
    <w:rsid w:val="00C605AB"/>
    <w:pPr>
      <w:spacing w:before="120" w:after="120"/>
      <w:ind w:left="2520"/>
    </w:pPr>
    <w:rPr>
      <w:rFonts w:ascii="Book Antiqua" w:hAnsi="Book Antiqua"/>
    </w:rPr>
  </w:style>
  <w:style w:type="paragraph" w:customStyle="1" w:styleId="ICONReport1">
    <w:name w:val="ICON Report1"/>
    <w:rsid w:val="00C605AB"/>
    <w:pPr>
      <w:spacing w:before="120" w:after="120"/>
      <w:ind w:left="2520"/>
    </w:pPr>
    <w:rPr>
      <w:rFonts w:ascii="Book Antiqua" w:hAnsi="Book Antiqua"/>
    </w:rPr>
  </w:style>
  <w:style w:type="paragraph" w:customStyle="1" w:styleId="ICONWarningSign">
    <w:name w:val="ICON WarningSign"/>
    <w:rsid w:val="00C605AB"/>
    <w:pPr>
      <w:spacing w:before="120" w:after="120"/>
      <w:ind w:left="2520"/>
    </w:pPr>
    <w:rPr>
      <w:rFonts w:ascii="Book Antiqua" w:hAnsi="Book Antiqua"/>
    </w:rPr>
  </w:style>
  <w:style w:type="paragraph" w:customStyle="1" w:styleId="ICONWarningSign2">
    <w:name w:val="ICON WarningSign2"/>
    <w:rsid w:val="00C605AB"/>
    <w:pPr>
      <w:spacing w:before="120" w:after="120"/>
      <w:ind w:left="2520"/>
    </w:pPr>
    <w:rPr>
      <w:rFonts w:ascii="Book Antiqua" w:hAnsi="Book Antiqua"/>
    </w:rPr>
  </w:style>
  <w:style w:type="paragraph" w:customStyle="1" w:styleId="ICONWarningSign3">
    <w:name w:val="ICON WarningSign3"/>
    <w:rsid w:val="00C605AB"/>
    <w:pPr>
      <w:keepLines/>
    </w:pPr>
    <w:rPr>
      <w:rFonts w:ascii="Book Antiqua" w:hAnsi="Book Antiqua"/>
      <w:sz w:val="16"/>
    </w:rPr>
  </w:style>
  <w:style w:type="paragraph" w:customStyle="1" w:styleId="Sub-topic">
    <w:name w:val="Sub-topic"/>
    <w:basedOn w:val="a"/>
    <w:rsid w:val="00C605AB"/>
    <w:pPr>
      <w:ind w:left="720"/>
    </w:pPr>
    <w:rPr>
      <w:sz w:val="24"/>
    </w:rPr>
  </w:style>
  <w:style w:type="paragraph" w:customStyle="1" w:styleId="BMPCopyrightNotice">
    <w:name w:val="BMP Copyright Notice"/>
    <w:rsid w:val="00C605AB"/>
    <w:rPr>
      <w:rFonts w:ascii="Book Antiqua" w:hAnsi="Book Antiqua"/>
    </w:rPr>
  </w:style>
  <w:style w:type="paragraph" w:customStyle="1" w:styleId="PICOracleServices">
    <w:name w:val="PIC Oracle Services"/>
    <w:rsid w:val="00C605AB"/>
    <w:rPr>
      <w:rFonts w:ascii="Times New Roman" w:hAnsi="Times New Roman"/>
    </w:rPr>
  </w:style>
  <w:style w:type="paragraph" w:customStyle="1" w:styleId="PICOracleLogo">
    <w:name w:val="PIC Oracle Logo"/>
    <w:rsid w:val="00C605AB"/>
    <w:rPr>
      <w:rFonts w:ascii="Book Antiqua" w:hAnsi="Book Antiqua"/>
    </w:rPr>
  </w:style>
  <w:style w:type="paragraph" w:customStyle="1" w:styleId="PICCopyrightNotice">
    <w:name w:val="PIC Copyright Notice"/>
    <w:rsid w:val="00C605AB"/>
    <w:rPr>
      <w:rFonts w:ascii="Times New Roman" w:hAnsi="Times New Roman"/>
    </w:rPr>
  </w:style>
  <w:style w:type="paragraph" w:customStyle="1" w:styleId="Heading3">
    <w:name w:val="Heading3"/>
    <w:basedOn w:val="a"/>
    <w:rsid w:val="00C605AB"/>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rPr>
      <w:lang w:val="x-none" w:eastAsia="x-none"/>
    </w:r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Pr>
      <w:position w:val="6"/>
      <w:sz w:val="16"/>
    </w:rPr>
  </w:style>
  <w:style w:type="paragraph" w:styleId="a8">
    <w:name w:val="footnote text"/>
    <w:basedOn w:val="a"/>
    <w:semiHidden/>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style>
  <w:style w:type="paragraph" w:customStyle="1" w:styleId="Legal">
    <w:name w:val="Legal"/>
    <w:basedOn w:val="a"/>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pPr>
      <w:ind w:left="2880"/>
    </w:pPr>
    <w:rPr>
      <w:sz w:val="18"/>
    </w:rPr>
  </w:style>
  <w:style w:type="paragraph" w:customStyle="1" w:styleId="ICONHand">
    <w:name w:val="ICON Hand"/>
    <w:pPr>
      <w:keepNext/>
      <w:keepLines/>
    </w:pPr>
    <w:rPr>
      <w:rFonts w:ascii="Times New Roman" w:hAnsi="Times New Roman"/>
    </w:rPr>
  </w:style>
  <w:style w:type="paragraph" w:customStyle="1" w:styleId="11">
    <w:name w:val="标题1"/>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480"/>
    </w:pPr>
    <w:rPr>
      <w:rFonts w:ascii="Helvetica" w:hAnsi="Helvetica"/>
      <w:sz w:val="32"/>
    </w:rPr>
  </w:style>
  <w:style w:type="paragraph" w:customStyle="1" w:styleId="ModuleTitle">
    <w:name w:val="Module Title"/>
    <w:basedOn w:val="a"/>
    <w:next w:val="ModuleSub-title"/>
    <w:pPr>
      <w:spacing w:before="1200" w:after="1200"/>
      <w:jc w:val="right"/>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240" w:after="0"/>
      <w:ind w:left="720" w:hanging="720"/>
    </w:pPr>
    <w:rPr>
      <w:rFonts w:ascii="Helvetica" w:hAnsi="Helvetica"/>
      <w:sz w:val="36"/>
    </w:rPr>
  </w:style>
  <w:style w:type="paragraph" w:customStyle="1" w:styleId="Sub-Bullet">
    <w:name w:val="Sub-Bullet"/>
    <w:basedOn w:val="a"/>
    <w:pPr>
      <w:keepLines/>
      <w:spacing w:before="240"/>
      <w:ind w:left="1440" w:hanging="720"/>
    </w:pPr>
    <w:rPr>
      <w:rFonts w:ascii="Helvetica" w:hAnsi="Helvetica"/>
      <w:b/>
      <w:sz w:val="32"/>
    </w:rPr>
  </w:style>
  <w:style w:type="paragraph" w:customStyle="1" w:styleId="Definition">
    <w:name w:val="Definition"/>
    <w:basedOn w:val="a"/>
    <w:pPr>
      <w:keepLines/>
      <w:spacing w:before="480"/>
      <w:ind w:left="2880" w:hanging="2880"/>
    </w:pPr>
    <w:rPr>
      <w:rFonts w:ascii="Helvetica" w:hAnsi="Helvetica"/>
      <w:sz w:val="36"/>
    </w:rPr>
  </w:style>
  <w:style w:type="paragraph" w:customStyle="1" w:styleId="ClassTitle">
    <w:name w:val="Class Title"/>
    <w:basedOn w:val="1"/>
    <w:next w:val="ModuleSub-title"/>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pPr>
      <w:ind w:left="0" w:right="1800"/>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120" w:after="120"/>
      <w:ind w:left="2520"/>
    </w:pPr>
    <w:rPr>
      <w:rFonts w:ascii="Book Antiqua" w:hAnsi="Book Antiqua"/>
    </w:rPr>
  </w:style>
  <w:style w:type="paragraph" w:customStyle="1" w:styleId="PICMgmtandControl">
    <w:name w:val="PIC Mgmt and Control"/>
    <w:pPr>
      <w:spacing w:before="120" w:after="120"/>
      <w:ind w:left="2520"/>
    </w:pPr>
    <w:rPr>
      <w:rFonts w:ascii="Book Antiqua" w:hAnsi="Book Antiqua"/>
    </w:rPr>
  </w:style>
  <w:style w:type="paragraph" w:customStyle="1" w:styleId="BMPDownArrow">
    <w:name w:val="BMP Down Arrow"/>
    <w:pPr>
      <w:spacing w:before="120" w:after="120"/>
      <w:ind w:left="2520"/>
    </w:pPr>
    <w:rPr>
      <w:rFonts w:ascii="Book Antiqua" w:hAnsi="Book Antiqua"/>
    </w:rPr>
  </w:style>
  <w:style w:type="paragraph" w:customStyle="1" w:styleId="BMPUpArrow">
    <w:name w:val="BMP Up Arrow"/>
    <w:pPr>
      <w:spacing w:before="120" w:after="120"/>
      <w:ind w:left="2520"/>
    </w:pPr>
    <w:rPr>
      <w:rFonts w:ascii="Book Antiqua" w:hAnsi="Book Antiqua"/>
    </w:rPr>
  </w:style>
  <w:style w:type="paragraph" w:customStyle="1" w:styleId="BMPDownArrow1">
    <w:name w:val="BMP Down Arrow1"/>
    <w:pPr>
      <w:spacing w:before="120" w:after="120"/>
      <w:ind w:left="2520"/>
    </w:pPr>
    <w:rPr>
      <w:rFonts w:ascii="Book Antiqua" w:hAnsi="Book Antiqua"/>
    </w:rPr>
  </w:style>
  <w:style w:type="paragraph" w:customStyle="1" w:styleId="BMPUpArrow1">
    <w:name w:val="BMP Up Arrow1"/>
    <w:pPr>
      <w:spacing w:before="120" w:after="120"/>
      <w:ind w:left="2520"/>
    </w:pPr>
    <w:rPr>
      <w:rFonts w:ascii="Book Antiqua" w:hAnsi="Book Antiqua"/>
    </w:rPr>
  </w:style>
  <w:style w:type="paragraph" w:customStyle="1" w:styleId="ICONDocument1">
    <w:name w:val="ICON Document1"/>
    <w:pPr>
      <w:spacing w:before="120" w:after="120"/>
      <w:ind w:left="2520"/>
    </w:pPr>
    <w:rPr>
      <w:rFonts w:ascii="Book Antiqua" w:hAnsi="Book Antiqua"/>
    </w:rPr>
  </w:style>
  <w:style w:type="paragraph" w:customStyle="1" w:styleId="ICONReport1">
    <w:name w:val="ICON Report1"/>
    <w:pPr>
      <w:spacing w:before="120" w:after="120"/>
      <w:ind w:left="2520"/>
    </w:pPr>
    <w:rPr>
      <w:rFonts w:ascii="Book Antiqua" w:hAnsi="Book Antiqua"/>
    </w:rPr>
  </w:style>
  <w:style w:type="paragraph" w:customStyle="1" w:styleId="ICONWarningSign">
    <w:name w:val="ICON WarningSign"/>
    <w:pPr>
      <w:spacing w:before="120" w:after="120"/>
      <w:ind w:left="2520"/>
    </w:pPr>
    <w:rPr>
      <w:rFonts w:ascii="Book Antiqua" w:hAnsi="Book Antiqua"/>
    </w:rPr>
  </w:style>
  <w:style w:type="paragraph" w:customStyle="1" w:styleId="ICONWarningSign2">
    <w:name w:val="ICON WarningSign2"/>
    <w:pPr>
      <w:spacing w:before="120" w:after="120"/>
      <w:ind w:left="2520"/>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left="720"/>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lang w:val="x-none" w:eastAsia="x-none"/>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lang w:val="x-none" w:eastAsia="x-none"/>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lang w:val="x-none" w:eastAsia="x-none"/>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r="http://schemas.openxmlformats.org/officeDocument/2006/relationships" xmlns:w="http://schemas.openxmlformats.org/wordprocessingml/2006/main">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08480071">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445007529">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1282168">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809788933">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931091251">
      <w:bodyDiv w:val="1"/>
      <w:marLeft w:val="0"/>
      <w:marRight w:val="0"/>
      <w:marTop w:val="0"/>
      <w:marBottom w:val="0"/>
      <w:divBdr>
        <w:top w:val="none" w:sz="0" w:space="0" w:color="auto"/>
        <w:left w:val="none" w:sz="0" w:space="0" w:color="auto"/>
        <w:bottom w:val="none" w:sz="0" w:space="0" w:color="auto"/>
        <w:right w:val="none" w:sz="0" w:space="0" w:color="auto"/>
      </w:divBdr>
    </w:div>
    <w:div w:id="1003437472">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373110628">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3.xml><?xml version="1.0" encoding="utf-8"?>
<ds:datastoreItem xmlns:ds="http://schemas.openxmlformats.org/officeDocument/2006/customXml" ds:itemID="{DD51C491-8C54-4432-BE18-DD9C6216F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611</TotalTime>
  <Pages>13</Pages>
  <Words>2383</Words>
  <Characters>5117</Characters>
  <Application>Microsoft Office Word</Application>
  <DocSecurity>0</DocSecurity>
  <Lines>42</Lines>
  <Paragraphs>14</Paragraphs>
  <ScaleCrop>false</ScaleCrop>
  <Company>Oracle Corporation</Company>
  <LinksUpToDate>false</LinksUpToDate>
  <CharactersWithSpaces>7486</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creator>QILIN</dc:creator>
  <cp:keywords>AIM</cp:keywords>
  <dc:description>Copyright © 1999, Oracle Corporation.  All rights reserved.</dc:description>
  <cp:lastModifiedBy>Windows 用户</cp:lastModifiedBy>
  <cp:revision>27</cp:revision>
  <dcterms:created xsi:type="dcterms:W3CDTF">2014-04-10T08:59:00Z</dcterms:created>
  <dcterms:modified xsi:type="dcterms:W3CDTF">2014-04-15T09:45:00Z</dcterms:modified>
</cp:coreProperties>
</file>