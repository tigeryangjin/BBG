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BBB88" w14:textId="77777777" w:rsidR="00CA30F5" w:rsidRDefault="00CA30F5">
      <w:pPr>
        <w:pStyle w:val="TitleBar"/>
      </w:pPr>
    </w:p>
    <w:p w14:paraId="457642F9" w14:textId="77777777" w:rsidR="005431DB" w:rsidRDefault="000D785C" w:rsidP="005431DB">
      <w:pPr>
        <w:pStyle w:val="BodyText"/>
        <w:rPr>
          <w:sz w:val="48"/>
        </w:rPr>
      </w:pPr>
      <w:bookmarkStart w:id="0" w:name="Subject"/>
      <w:r>
        <w:rPr>
          <w:rStyle w:val="HighlightedVariable"/>
          <w:rFonts w:hint="eastAsia"/>
          <w:sz w:val="48"/>
        </w:rPr>
        <w:t>步步高</w:t>
      </w:r>
      <w:r w:rsidR="00F7389B" w:rsidRPr="00AD3CB9">
        <w:rPr>
          <w:rStyle w:val="HighlightedVariable"/>
          <w:rFonts w:hint="eastAsia"/>
          <w:sz w:val="48"/>
        </w:rPr>
        <w:t>Oracle MOM</w:t>
      </w:r>
      <w:r w:rsidR="00F7389B" w:rsidRPr="00AD3CB9">
        <w:rPr>
          <w:rStyle w:val="HighlightedVariable"/>
          <w:sz w:val="48"/>
        </w:rPr>
        <w:t>系统</w:t>
      </w:r>
      <w:r w:rsidR="00F7389B" w:rsidRPr="00AD3CB9">
        <w:rPr>
          <w:rStyle w:val="HighlightedVariable"/>
          <w:rFonts w:hint="eastAsia"/>
          <w:sz w:val="48"/>
        </w:rPr>
        <w:t>实施</w:t>
      </w:r>
      <w:r w:rsidR="00F7389B" w:rsidRPr="00AD3CB9">
        <w:rPr>
          <w:rStyle w:val="HighlightedVariable"/>
          <w:sz w:val="48"/>
        </w:rPr>
        <w:t>项目</w:t>
      </w:r>
    </w:p>
    <w:p w14:paraId="64F419E1" w14:textId="77777777" w:rsidR="005E5C4A" w:rsidRDefault="005E5C4A" w:rsidP="002A0539">
      <w:pPr>
        <w:pStyle w:val="Title-Major"/>
      </w:pPr>
    </w:p>
    <w:p w14:paraId="0391BB43" w14:textId="56DD1F74" w:rsidR="002A0539" w:rsidRDefault="00BA4E13" w:rsidP="002A0539">
      <w:pPr>
        <w:pStyle w:val="Title-Major"/>
      </w:pPr>
      <w:r>
        <w:rPr>
          <w:rFonts w:hint="eastAsia"/>
        </w:rPr>
        <w:t>零售系统权限功能</w:t>
      </w:r>
      <w:r w:rsidR="00A97110">
        <w:rPr>
          <w:rFonts w:hint="eastAsia"/>
        </w:rPr>
        <w:t>技术</w:t>
      </w:r>
      <w:bookmarkStart w:id="1" w:name="_GoBack"/>
      <w:bookmarkEnd w:id="1"/>
      <w:r>
        <w:rPr>
          <w:rFonts w:hint="eastAsia"/>
        </w:rPr>
        <w:t>设计</w:t>
      </w:r>
    </w:p>
    <w:bookmarkEnd w:id="0"/>
    <w:p w14:paraId="08C9A9BF" w14:textId="5F1A00B7" w:rsidR="00CA30F5" w:rsidRDefault="00CA30F5" w:rsidP="002A0539">
      <w:pPr>
        <w:pStyle w:val="BodyText"/>
        <w:rPr>
          <w:sz w:val="48"/>
        </w:rPr>
      </w:pPr>
    </w:p>
    <w:p w14:paraId="3B81C4E7" w14:textId="77777777" w:rsidR="00CA30F5" w:rsidRPr="00302C48" w:rsidRDefault="00CA30F5"/>
    <w:p w14:paraId="7C6B9473" w14:textId="77777777" w:rsidR="00CA30F5" w:rsidRPr="00C342CF" w:rsidRDefault="00CA30F5">
      <w:pPr>
        <w:pStyle w:val="BodyText"/>
      </w:pPr>
    </w:p>
    <w:p w14:paraId="462B0B5E" w14:textId="77777777" w:rsidR="005E5C4A" w:rsidRDefault="005E5C4A">
      <w:pPr>
        <w:pStyle w:val="BodyText"/>
      </w:pPr>
    </w:p>
    <w:p w14:paraId="7C5FFE45" w14:textId="77777777" w:rsidR="005E5C4A" w:rsidRDefault="005E5C4A">
      <w:pPr>
        <w:pStyle w:val="BodyText"/>
      </w:pPr>
    </w:p>
    <w:p w14:paraId="09AA9734" w14:textId="77777777" w:rsidR="00CA30F5" w:rsidRDefault="00CA30F5">
      <w:pPr>
        <w:pStyle w:val="BodyText"/>
      </w:pPr>
    </w:p>
    <w:p w14:paraId="70775C5C" w14:textId="77777777" w:rsidR="00CA30F5" w:rsidRDefault="00CA30F5">
      <w:pPr>
        <w:pStyle w:val="BodyText"/>
      </w:pPr>
    </w:p>
    <w:p w14:paraId="2E1F37A6" w14:textId="77777777" w:rsidR="00115F17" w:rsidRDefault="00115F17" w:rsidP="00115F17">
      <w:pPr>
        <w:pStyle w:val="BodyText"/>
        <w:tabs>
          <w:tab w:val="left" w:pos="4320"/>
        </w:tabs>
        <w:spacing w:after="0"/>
      </w:pPr>
      <w:r>
        <w:rPr>
          <w:rFonts w:hint="eastAsia"/>
        </w:rPr>
        <w:t>文档作者</w:t>
      </w:r>
      <w:r>
        <w:t>:</w:t>
      </w:r>
      <w:r>
        <w:tab/>
      </w:r>
      <w:r>
        <w:rPr>
          <w:rStyle w:val="HighlightedVariable"/>
        </w:rPr>
        <w:t>&lt;</w:t>
      </w:r>
      <w:r w:rsidR="00F7389B">
        <w:rPr>
          <w:rStyle w:val="HighlightedVariable"/>
          <w:rFonts w:hint="eastAsia"/>
        </w:rPr>
        <w:t>IBM</w:t>
      </w:r>
      <w:r>
        <w:rPr>
          <w:rStyle w:val="HighlightedVariable"/>
        </w:rPr>
        <w:t>&gt;</w:t>
      </w:r>
    </w:p>
    <w:p w14:paraId="7EA6A974" w14:textId="4E31DCF1" w:rsidR="005855D7" w:rsidRDefault="00115F17" w:rsidP="005855D7">
      <w:pPr>
        <w:pStyle w:val="BodyText"/>
        <w:tabs>
          <w:tab w:val="left" w:pos="4320"/>
        </w:tabs>
        <w:spacing w:after="0"/>
      </w:pPr>
      <w:r>
        <w:rPr>
          <w:rFonts w:hint="eastAsia"/>
        </w:rPr>
        <w:t>创建日期</w:t>
      </w:r>
      <w:r>
        <w:t>:</w:t>
      </w:r>
      <w:r>
        <w:tab/>
      </w:r>
      <w:r w:rsidR="00F7389B">
        <w:t>20</w:t>
      </w:r>
      <w:r w:rsidR="00BA4E13">
        <w:rPr>
          <w:rFonts w:hint="eastAsia"/>
        </w:rPr>
        <w:t>13</w:t>
      </w:r>
      <w:r w:rsidR="00131B44">
        <w:t>/</w:t>
      </w:r>
      <w:r w:rsidR="00BA4E13">
        <w:rPr>
          <w:rFonts w:hint="eastAsia"/>
        </w:rPr>
        <w:t>05</w:t>
      </w:r>
      <w:r w:rsidR="00131B44">
        <w:t>/</w:t>
      </w:r>
      <w:r w:rsidR="00BA4E13">
        <w:rPr>
          <w:rFonts w:hint="eastAsia"/>
        </w:rPr>
        <w:t>06</w:t>
      </w:r>
    </w:p>
    <w:p w14:paraId="5ABFB249" w14:textId="77777777" w:rsidR="00115F17" w:rsidRDefault="00115F17" w:rsidP="00115F17">
      <w:pPr>
        <w:pStyle w:val="BodyText"/>
        <w:tabs>
          <w:tab w:val="left" w:pos="4320"/>
        </w:tabs>
        <w:spacing w:after="0"/>
      </w:pPr>
      <w:r>
        <w:rPr>
          <w:rFonts w:hint="eastAsia"/>
        </w:rPr>
        <w:t>更新日期</w:t>
      </w:r>
      <w:r>
        <w:t>:</w:t>
      </w:r>
      <w:r>
        <w:tab/>
      </w:r>
    </w:p>
    <w:p w14:paraId="07279123" w14:textId="77777777" w:rsidR="00115F17" w:rsidRDefault="00115F17" w:rsidP="00115F17">
      <w:pPr>
        <w:pStyle w:val="BodyText"/>
        <w:tabs>
          <w:tab w:val="left" w:pos="4320"/>
        </w:tabs>
        <w:spacing w:after="0"/>
      </w:pPr>
      <w:r>
        <w:rPr>
          <w:rFonts w:hint="eastAsia"/>
        </w:rPr>
        <w:t>文档编号</w:t>
      </w:r>
      <w:r>
        <w:t>:</w:t>
      </w:r>
      <w:r>
        <w:tab/>
      </w:r>
      <w:bookmarkStart w:id="2" w:name="DocRefNumber"/>
      <w:r>
        <w:rPr>
          <w:rStyle w:val="HighlightedVariable"/>
        </w:rPr>
        <w:t>&lt;</w:t>
      </w:r>
      <w:r>
        <w:rPr>
          <w:rStyle w:val="HighlightedVariable"/>
          <w:rFonts w:hint="eastAsia"/>
        </w:rPr>
        <w:t>文档编号</w:t>
      </w:r>
      <w:r>
        <w:rPr>
          <w:rStyle w:val="HighlightedVariable"/>
        </w:rPr>
        <w:t>&gt;</w:t>
      </w:r>
      <w:r>
        <w:t xml:space="preserve"> </w:t>
      </w:r>
      <w:bookmarkEnd w:id="2"/>
    </w:p>
    <w:p w14:paraId="13F78D70" w14:textId="77777777" w:rsidR="00115F17" w:rsidRDefault="00115F17" w:rsidP="00115F17">
      <w:pPr>
        <w:pStyle w:val="BodyText"/>
        <w:tabs>
          <w:tab w:val="left" w:pos="4320"/>
        </w:tabs>
        <w:spacing w:after="0"/>
      </w:pPr>
      <w:r>
        <w:rPr>
          <w:rFonts w:hint="eastAsia"/>
        </w:rPr>
        <w:t>当前版本</w:t>
      </w:r>
      <w:r>
        <w:t>:</w:t>
      </w:r>
      <w:r>
        <w:tab/>
      </w:r>
    </w:p>
    <w:p w14:paraId="1AF9AB20" w14:textId="77777777" w:rsidR="00115F17" w:rsidRDefault="00115F17" w:rsidP="00115F17">
      <w:pPr>
        <w:pStyle w:val="BodyText"/>
        <w:tabs>
          <w:tab w:val="left" w:pos="4230"/>
        </w:tabs>
        <w:spacing w:after="0"/>
      </w:pPr>
    </w:p>
    <w:p w14:paraId="7726AF42" w14:textId="77777777" w:rsidR="00115F17" w:rsidRDefault="00115F17" w:rsidP="00087AD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221E5F81" w14:textId="77777777" w:rsidR="00115F17" w:rsidRDefault="00115F17" w:rsidP="00115F17">
      <w:pPr>
        <w:pStyle w:val="BodyText"/>
        <w:tabs>
          <w:tab w:val="left" w:pos="4320"/>
        </w:tabs>
        <w:spacing w:after="0"/>
      </w:pPr>
    </w:p>
    <w:p w14:paraId="02429A54" w14:textId="77777777" w:rsidR="00115F17" w:rsidRDefault="00115F17" w:rsidP="00115F17">
      <w:pPr>
        <w:pStyle w:val="BodyText"/>
      </w:pPr>
    </w:p>
    <w:p w14:paraId="50274069" w14:textId="77777777" w:rsidR="00115F17" w:rsidRDefault="00115F17" w:rsidP="00115F17">
      <w:pPr>
        <w:pStyle w:val="BodyText"/>
        <w:tabs>
          <w:tab w:val="left" w:pos="4320"/>
        </w:tabs>
      </w:pPr>
      <w:r>
        <w:rPr>
          <w:rFonts w:hint="eastAsia"/>
          <w:b/>
        </w:rPr>
        <w:t>审批签字</w:t>
      </w:r>
      <w:r>
        <w:rPr>
          <w:b/>
        </w:rPr>
        <w:t>:</w:t>
      </w:r>
    </w:p>
    <w:tbl>
      <w:tblPr>
        <w:tblW w:w="0" w:type="auto"/>
        <w:tblInd w:w="2520" w:type="dxa"/>
        <w:tblLayout w:type="fixed"/>
        <w:tblLook w:val="0000" w:firstRow="0" w:lastRow="0" w:firstColumn="0" w:lastColumn="0" w:noHBand="0" w:noVBand="0"/>
      </w:tblPr>
      <w:tblGrid>
        <w:gridCol w:w="2718"/>
        <w:gridCol w:w="5040"/>
      </w:tblGrid>
      <w:tr w:rsidR="00115F17" w14:paraId="2E32CBD3" w14:textId="77777777">
        <w:tc>
          <w:tcPr>
            <w:tcW w:w="2718" w:type="dxa"/>
          </w:tcPr>
          <w:p w14:paraId="0CDEE952" w14:textId="77777777" w:rsidR="00115F17" w:rsidRDefault="000D785C" w:rsidP="00AC71B7">
            <w:pPr>
              <w:spacing w:before="360"/>
              <w:rPr>
                <w:sz w:val="18"/>
              </w:rPr>
            </w:pPr>
            <w:r>
              <w:rPr>
                <w:rStyle w:val="HighlightedVariable"/>
                <w:rFonts w:hint="eastAsia"/>
              </w:rPr>
              <w:t>步步高</w:t>
            </w:r>
            <w:r w:rsidR="001436C7">
              <w:rPr>
                <w:rStyle w:val="HighlightedVariable"/>
                <w:rFonts w:hint="eastAsia"/>
              </w:rPr>
              <w:t>项目经理</w:t>
            </w:r>
          </w:p>
        </w:tc>
        <w:tc>
          <w:tcPr>
            <w:tcW w:w="5040" w:type="dxa"/>
            <w:tcBorders>
              <w:bottom w:val="single" w:sz="6" w:space="0" w:color="auto"/>
            </w:tcBorders>
          </w:tcPr>
          <w:p w14:paraId="5EA9ABDB" w14:textId="77777777" w:rsidR="00115F17" w:rsidRDefault="00115F17" w:rsidP="00AC71B7">
            <w:pPr>
              <w:spacing w:before="360"/>
            </w:pPr>
          </w:p>
        </w:tc>
      </w:tr>
      <w:tr w:rsidR="00115F17" w14:paraId="4406D372" w14:textId="77777777">
        <w:tc>
          <w:tcPr>
            <w:tcW w:w="2718" w:type="dxa"/>
          </w:tcPr>
          <w:p w14:paraId="6DC21A44" w14:textId="77777777" w:rsidR="00115F17" w:rsidRDefault="001436C7" w:rsidP="00AC71B7">
            <w:pPr>
              <w:spacing w:before="360"/>
              <w:rPr>
                <w:sz w:val="18"/>
              </w:rPr>
            </w:pPr>
            <w:r>
              <w:rPr>
                <w:rStyle w:val="HighlightedVariable"/>
                <w:rFonts w:hint="eastAsia"/>
              </w:rPr>
              <w:t>IBM</w:t>
            </w:r>
            <w:r>
              <w:rPr>
                <w:rStyle w:val="HighlightedVariable"/>
                <w:rFonts w:hint="eastAsia"/>
              </w:rPr>
              <w:t>项目经理</w:t>
            </w:r>
          </w:p>
        </w:tc>
        <w:tc>
          <w:tcPr>
            <w:tcW w:w="5040" w:type="dxa"/>
            <w:tcBorders>
              <w:top w:val="single" w:sz="6" w:space="0" w:color="auto"/>
              <w:bottom w:val="single" w:sz="6" w:space="0" w:color="auto"/>
            </w:tcBorders>
          </w:tcPr>
          <w:p w14:paraId="4A76A0E2" w14:textId="77777777" w:rsidR="00115F17" w:rsidRDefault="00115F17" w:rsidP="00AC71B7">
            <w:pPr>
              <w:spacing w:before="360"/>
            </w:pPr>
          </w:p>
        </w:tc>
      </w:tr>
    </w:tbl>
    <w:p w14:paraId="54EA91FB" w14:textId="77777777" w:rsidR="00115F17" w:rsidRDefault="00115F17" w:rsidP="00087AD7">
      <w:pPr>
        <w:pStyle w:val="Note"/>
        <w:numPr>
          <w:ilvl w:val="0"/>
          <w:numId w:val="3"/>
        </w:numPr>
      </w:pPr>
      <w:r>
        <w:t>To add additional approval lines, press [Tab] from the last cell in the table above.</w:t>
      </w:r>
    </w:p>
    <w:p w14:paraId="45EF34A8" w14:textId="77777777" w:rsidR="00115F17" w:rsidRDefault="00115F17" w:rsidP="00087AD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14:paraId="04C3EF25" w14:textId="77777777" w:rsidR="00115F17" w:rsidRDefault="00115F17" w:rsidP="00115F17">
      <w:pPr>
        <w:rPr>
          <w:sz w:val="2"/>
        </w:rPr>
      </w:pPr>
    </w:p>
    <w:p w14:paraId="6BBA174F" w14:textId="77777777" w:rsidR="00115F17" w:rsidRDefault="00115F17" w:rsidP="00115F17">
      <w:pPr>
        <w:pStyle w:val="Heading2"/>
        <w:spacing w:after="0"/>
      </w:pPr>
      <w:bookmarkStart w:id="3" w:name="_Toc535681668"/>
      <w:bookmarkStart w:id="4" w:name="_Toc11930616"/>
      <w:bookmarkStart w:id="5" w:name="_Toc35916571"/>
      <w:bookmarkStart w:id="6" w:name="_Toc69894982"/>
      <w:bookmarkStart w:id="7" w:name="_Toc332745848"/>
      <w:bookmarkStart w:id="8" w:name="_Toc355617239"/>
      <w:r>
        <w:rPr>
          <w:rFonts w:hint="eastAsia"/>
        </w:rPr>
        <w:lastRenderedPageBreak/>
        <w:t>文档控制</w:t>
      </w:r>
      <w:bookmarkEnd w:id="3"/>
      <w:bookmarkEnd w:id="4"/>
      <w:bookmarkEnd w:id="5"/>
      <w:bookmarkEnd w:id="6"/>
      <w:bookmarkEnd w:id="7"/>
      <w:bookmarkEnd w:id="8"/>
    </w:p>
    <w:p w14:paraId="5D1D2CBB" w14:textId="77777777" w:rsidR="00115F17" w:rsidRDefault="00115F17" w:rsidP="00115F17">
      <w:pPr>
        <w:pStyle w:val="HeadingBar"/>
      </w:pPr>
    </w:p>
    <w:p w14:paraId="4349E5AA" w14:textId="77777777" w:rsidR="00115F17" w:rsidRDefault="00115F17" w:rsidP="00115F17">
      <w:pPr>
        <w:keepNext/>
        <w:keepLines/>
        <w:spacing w:before="120" w:after="120"/>
        <w:rPr>
          <w:b/>
          <w:sz w:val="24"/>
        </w:rPr>
      </w:pPr>
      <w:r>
        <w:rPr>
          <w:rFonts w:hint="eastAsia"/>
          <w:b/>
          <w:sz w:val="24"/>
        </w:rPr>
        <w:t>变更记录</w:t>
      </w:r>
    </w:p>
    <w:bookmarkStart w:id="9" w:name="Sec1"/>
    <w:p w14:paraId="04FC7B89" w14:textId="77777777" w:rsidR="00115F17" w:rsidRDefault="0064284B" w:rsidP="00115F17">
      <w:pPr>
        <w:pStyle w:val="BodyText"/>
        <w:ind w:left="8640" w:firstLine="720"/>
      </w:pPr>
      <w:r>
        <w:rPr>
          <w:color w:val="FFFFFF"/>
          <w:sz w:val="10"/>
        </w:rPr>
        <w:fldChar w:fldCharType="begin"/>
      </w:r>
      <w:r w:rsidR="00115F17">
        <w:rPr>
          <w:color w:val="FFFFFF"/>
          <w:sz w:val="10"/>
        </w:rPr>
        <w:instrText xml:space="preserve"> SECTIONPAGES  \* MERGEFORMAT </w:instrText>
      </w:r>
      <w:r>
        <w:rPr>
          <w:color w:val="FFFFFF"/>
          <w:sz w:val="10"/>
        </w:rPr>
        <w:fldChar w:fldCharType="separate"/>
      </w:r>
      <w:r w:rsidR="005E5C4A">
        <w:rPr>
          <w:noProof/>
          <w:color w:val="FFFFFF"/>
          <w:sz w:val="10"/>
        </w:rPr>
        <w:t>3</w:t>
      </w:r>
      <w:r>
        <w:rPr>
          <w:color w:val="FFFFFF"/>
          <w:sz w:val="10"/>
        </w:rPr>
        <w:fldChar w:fldCharType="end"/>
      </w:r>
      <w:bookmarkEnd w:id="9"/>
    </w:p>
    <w:tbl>
      <w:tblPr>
        <w:tblW w:w="778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20"/>
        <w:gridCol w:w="1890"/>
        <w:gridCol w:w="810"/>
        <w:gridCol w:w="3966"/>
      </w:tblGrid>
      <w:tr w:rsidR="00115F17" w14:paraId="2D2E52D8" w14:textId="77777777" w:rsidTr="000422AB">
        <w:trPr>
          <w:cantSplit/>
          <w:tblHeader/>
        </w:trPr>
        <w:tc>
          <w:tcPr>
            <w:tcW w:w="1120" w:type="dxa"/>
            <w:tcBorders>
              <w:bottom w:val="nil"/>
              <w:right w:val="nil"/>
            </w:tcBorders>
            <w:shd w:val="pct10" w:color="auto" w:fill="auto"/>
          </w:tcPr>
          <w:p w14:paraId="651BE2E6" w14:textId="77777777" w:rsidR="00115F17" w:rsidRDefault="00115F17" w:rsidP="00AC71B7">
            <w:pPr>
              <w:pStyle w:val="TableHeading"/>
            </w:pPr>
            <w:r>
              <w:rPr>
                <w:rFonts w:hint="eastAsia"/>
              </w:rPr>
              <w:t>日期</w:t>
            </w:r>
          </w:p>
        </w:tc>
        <w:tc>
          <w:tcPr>
            <w:tcW w:w="1890" w:type="dxa"/>
            <w:tcBorders>
              <w:left w:val="nil"/>
              <w:bottom w:val="nil"/>
              <w:right w:val="nil"/>
            </w:tcBorders>
            <w:shd w:val="pct10" w:color="auto" w:fill="auto"/>
          </w:tcPr>
          <w:p w14:paraId="79DC913B" w14:textId="77777777" w:rsidR="00115F17" w:rsidRDefault="00115F17" w:rsidP="00AC71B7">
            <w:pPr>
              <w:pStyle w:val="TableHeading"/>
            </w:pPr>
            <w:r>
              <w:rPr>
                <w:rFonts w:hint="eastAsia"/>
              </w:rPr>
              <w:t>作者</w:t>
            </w:r>
          </w:p>
        </w:tc>
        <w:tc>
          <w:tcPr>
            <w:tcW w:w="810" w:type="dxa"/>
            <w:tcBorders>
              <w:left w:val="nil"/>
              <w:bottom w:val="nil"/>
              <w:right w:val="nil"/>
            </w:tcBorders>
            <w:shd w:val="pct10" w:color="auto" w:fill="auto"/>
          </w:tcPr>
          <w:p w14:paraId="1DBC720E" w14:textId="77777777" w:rsidR="00115F17" w:rsidRDefault="00115F17" w:rsidP="00AC71B7">
            <w:pPr>
              <w:pStyle w:val="TableHeading"/>
            </w:pPr>
            <w:r>
              <w:rPr>
                <w:rFonts w:hint="eastAsia"/>
              </w:rPr>
              <w:t>版本</w:t>
            </w:r>
          </w:p>
        </w:tc>
        <w:tc>
          <w:tcPr>
            <w:tcW w:w="3966" w:type="dxa"/>
            <w:tcBorders>
              <w:left w:val="nil"/>
              <w:bottom w:val="nil"/>
            </w:tcBorders>
            <w:shd w:val="pct10" w:color="auto" w:fill="auto"/>
          </w:tcPr>
          <w:p w14:paraId="61705308" w14:textId="77777777" w:rsidR="00115F17" w:rsidRDefault="00115F17" w:rsidP="00AC71B7">
            <w:pPr>
              <w:pStyle w:val="TableHeading"/>
            </w:pPr>
            <w:r>
              <w:rPr>
                <w:rFonts w:hint="eastAsia"/>
              </w:rPr>
              <w:t>变更说明</w:t>
            </w:r>
          </w:p>
        </w:tc>
      </w:tr>
      <w:tr w:rsidR="00115F17" w14:paraId="27BA9701" w14:textId="77777777" w:rsidTr="000422AB">
        <w:trPr>
          <w:cantSplit/>
          <w:trHeight w:hRule="exact" w:val="60"/>
          <w:tblHeader/>
        </w:trPr>
        <w:tc>
          <w:tcPr>
            <w:tcW w:w="1120" w:type="dxa"/>
            <w:tcBorders>
              <w:left w:val="nil"/>
              <w:right w:val="nil"/>
            </w:tcBorders>
            <w:shd w:val="pct50" w:color="auto" w:fill="auto"/>
          </w:tcPr>
          <w:p w14:paraId="652CE263" w14:textId="77777777" w:rsidR="00115F17" w:rsidRDefault="00115F17" w:rsidP="00AC71B7">
            <w:pPr>
              <w:pStyle w:val="TableText"/>
              <w:rPr>
                <w:sz w:val="8"/>
              </w:rPr>
            </w:pPr>
          </w:p>
        </w:tc>
        <w:tc>
          <w:tcPr>
            <w:tcW w:w="1890" w:type="dxa"/>
            <w:tcBorders>
              <w:left w:val="nil"/>
              <w:right w:val="nil"/>
            </w:tcBorders>
            <w:shd w:val="pct50" w:color="auto" w:fill="auto"/>
          </w:tcPr>
          <w:p w14:paraId="05F5D978" w14:textId="77777777" w:rsidR="00115F17" w:rsidRDefault="00115F17" w:rsidP="00AC71B7">
            <w:pPr>
              <w:pStyle w:val="TableText"/>
              <w:rPr>
                <w:sz w:val="8"/>
              </w:rPr>
            </w:pPr>
          </w:p>
        </w:tc>
        <w:tc>
          <w:tcPr>
            <w:tcW w:w="810" w:type="dxa"/>
            <w:tcBorders>
              <w:left w:val="nil"/>
              <w:right w:val="nil"/>
            </w:tcBorders>
            <w:shd w:val="pct50" w:color="auto" w:fill="auto"/>
          </w:tcPr>
          <w:p w14:paraId="43A47A7B" w14:textId="77777777" w:rsidR="00115F17" w:rsidRDefault="00115F17" w:rsidP="00AC71B7">
            <w:pPr>
              <w:pStyle w:val="TableText"/>
              <w:rPr>
                <w:sz w:val="8"/>
              </w:rPr>
            </w:pPr>
          </w:p>
        </w:tc>
        <w:tc>
          <w:tcPr>
            <w:tcW w:w="3966" w:type="dxa"/>
            <w:tcBorders>
              <w:left w:val="nil"/>
              <w:right w:val="nil"/>
            </w:tcBorders>
            <w:shd w:val="pct50" w:color="auto" w:fill="auto"/>
          </w:tcPr>
          <w:p w14:paraId="17FB88C4" w14:textId="77777777" w:rsidR="00115F17" w:rsidRDefault="00115F17" w:rsidP="00AC71B7">
            <w:pPr>
              <w:pStyle w:val="TableText"/>
              <w:rPr>
                <w:sz w:val="8"/>
              </w:rPr>
            </w:pPr>
          </w:p>
        </w:tc>
      </w:tr>
      <w:tr w:rsidR="0025481B" w14:paraId="0E5FDA8B" w14:textId="77777777" w:rsidTr="000422AB">
        <w:trPr>
          <w:cantSplit/>
        </w:trPr>
        <w:tc>
          <w:tcPr>
            <w:tcW w:w="1120" w:type="dxa"/>
            <w:tcBorders>
              <w:top w:val="nil"/>
            </w:tcBorders>
          </w:tcPr>
          <w:p w14:paraId="3C3FC600" w14:textId="36307E4F" w:rsidR="0025481B" w:rsidRPr="00FC03A0" w:rsidRDefault="0090545C" w:rsidP="00E93D14">
            <w:pPr>
              <w:pStyle w:val="TableText"/>
              <w:rPr>
                <w:rFonts w:ascii="宋体"/>
                <w:szCs w:val="16"/>
              </w:rPr>
            </w:pPr>
            <w:r>
              <w:rPr>
                <w:rFonts w:ascii="宋体" w:hint="eastAsia"/>
                <w:szCs w:val="16"/>
              </w:rPr>
              <w:t>201</w:t>
            </w:r>
            <w:r w:rsidR="00F51B6E">
              <w:rPr>
                <w:rFonts w:ascii="宋体" w:hint="eastAsia"/>
                <w:szCs w:val="16"/>
              </w:rPr>
              <w:t>3.5.6</w:t>
            </w:r>
          </w:p>
        </w:tc>
        <w:tc>
          <w:tcPr>
            <w:tcW w:w="1890" w:type="dxa"/>
            <w:tcBorders>
              <w:top w:val="nil"/>
            </w:tcBorders>
          </w:tcPr>
          <w:p w14:paraId="759BB029" w14:textId="77777777" w:rsidR="0025481B" w:rsidRPr="00FC03A0" w:rsidRDefault="00900DF9" w:rsidP="0025481B">
            <w:pPr>
              <w:pStyle w:val="TableText"/>
              <w:rPr>
                <w:rFonts w:ascii="宋体"/>
                <w:szCs w:val="16"/>
              </w:rPr>
            </w:pPr>
            <w:r>
              <w:rPr>
                <w:rFonts w:ascii="宋体" w:hint="eastAsia"/>
                <w:szCs w:val="16"/>
              </w:rPr>
              <w:t>IBM顾问</w:t>
            </w:r>
          </w:p>
        </w:tc>
        <w:tc>
          <w:tcPr>
            <w:tcW w:w="810" w:type="dxa"/>
            <w:tcBorders>
              <w:top w:val="nil"/>
            </w:tcBorders>
          </w:tcPr>
          <w:p w14:paraId="70C1FDA4" w14:textId="77777777" w:rsidR="0025481B" w:rsidRPr="00FC03A0" w:rsidRDefault="000422AB" w:rsidP="0025481B">
            <w:pPr>
              <w:pStyle w:val="TableText"/>
              <w:rPr>
                <w:rFonts w:ascii="宋体"/>
                <w:szCs w:val="16"/>
              </w:rPr>
            </w:pPr>
            <w:r>
              <w:rPr>
                <w:rFonts w:ascii="宋体" w:hint="eastAsia"/>
                <w:szCs w:val="16"/>
              </w:rPr>
              <w:t>V0</w:t>
            </w:r>
            <w:r w:rsidR="00900DF9">
              <w:rPr>
                <w:rFonts w:ascii="宋体" w:hint="eastAsia"/>
                <w:szCs w:val="16"/>
              </w:rPr>
              <w:t>.</w:t>
            </w:r>
            <w:r>
              <w:rPr>
                <w:rFonts w:ascii="宋体" w:hint="eastAsia"/>
                <w:szCs w:val="16"/>
              </w:rPr>
              <w:t>1</w:t>
            </w:r>
          </w:p>
        </w:tc>
        <w:tc>
          <w:tcPr>
            <w:tcW w:w="3966" w:type="dxa"/>
            <w:tcBorders>
              <w:top w:val="nil"/>
            </w:tcBorders>
          </w:tcPr>
          <w:p w14:paraId="5D2C7A62" w14:textId="77777777" w:rsidR="0025481B" w:rsidRPr="00FC03A0" w:rsidRDefault="000422AB" w:rsidP="0025481B">
            <w:pPr>
              <w:pStyle w:val="TableText"/>
              <w:rPr>
                <w:rFonts w:ascii="宋体"/>
                <w:szCs w:val="16"/>
              </w:rPr>
            </w:pPr>
            <w:r>
              <w:rPr>
                <w:rFonts w:ascii="宋体" w:hint="eastAsia"/>
                <w:szCs w:val="16"/>
              </w:rPr>
              <w:t>初稿创建</w:t>
            </w:r>
          </w:p>
        </w:tc>
      </w:tr>
      <w:tr w:rsidR="0022118C" w14:paraId="0443F5BF" w14:textId="77777777" w:rsidTr="000422AB">
        <w:trPr>
          <w:cantSplit/>
        </w:trPr>
        <w:tc>
          <w:tcPr>
            <w:tcW w:w="1120" w:type="dxa"/>
            <w:tcBorders>
              <w:top w:val="nil"/>
            </w:tcBorders>
          </w:tcPr>
          <w:p w14:paraId="0E4FD147" w14:textId="77777777" w:rsidR="0022118C" w:rsidRDefault="0022118C" w:rsidP="00E93D14">
            <w:pPr>
              <w:pStyle w:val="TableText"/>
              <w:rPr>
                <w:rFonts w:ascii="宋体"/>
                <w:szCs w:val="16"/>
              </w:rPr>
            </w:pPr>
          </w:p>
        </w:tc>
        <w:tc>
          <w:tcPr>
            <w:tcW w:w="1890" w:type="dxa"/>
            <w:tcBorders>
              <w:top w:val="nil"/>
            </w:tcBorders>
          </w:tcPr>
          <w:p w14:paraId="271C4EE9" w14:textId="77777777" w:rsidR="0022118C" w:rsidRPr="00FC03A0" w:rsidRDefault="0022118C" w:rsidP="0025481B">
            <w:pPr>
              <w:pStyle w:val="TableText"/>
              <w:rPr>
                <w:rFonts w:ascii="宋体"/>
                <w:szCs w:val="16"/>
              </w:rPr>
            </w:pPr>
          </w:p>
        </w:tc>
        <w:tc>
          <w:tcPr>
            <w:tcW w:w="810" w:type="dxa"/>
            <w:tcBorders>
              <w:top w:val="nil"/>
            </w:tcBorders>
          </w:tcPr>
          <w:p w14:paraId="040C0A61" w14:textId="77777777" w:rsidR="0022118C" w:rsidRDefault="0022118C" w:rsidP="0025481B">
            <w:pPr>
              <w:pStyle w:val="TableText"/>
              <w:rPr>
                <w:rFonts w:ascii="宋体"/>
                <w:szCs w:val="16"/>
              </w:rPr>
            </w:pPr>
          </w:p>
        </w:tc>
        <w:tc>
          <w:tcPr>
            <w:tcW w:w="3966" w:type="dxa"/>
            <w:tcBorders>
              <w:top w:val="nil"/>
            </w:tcBorders>
          </w:tcPr>
          <w:p w14:paraId="5CF6D486" w14:textId="77777777" w:rsidR="00C25990" w:rsidRPr="00FC03A0" w:rsidRDefault="00C25990" w:rsidP="0025481B">
            <w:pPr>
              <w:pStyle w:val="TableText"/>
              <w:rPr>
                <w:rFonts w:ascii="宋体"/>
                <w:szCs w:val="16"/>
              </w:rPr>
            </w:pPr>
          </w:p>
        </w:tc>
      </w:tr>
      <w:tr w:rsidR="009D7E9D" w14:paraId="7AF0631B" w14:textId="77777777" w:rsidTr="000422AB">
        <w:trPr>
          <w:cantSplit/>
        </w:trPr>
        <w:tc>
          <w:tcPr>
            <w:tcW w:w="1120" w:type="dxa"/>
          </w:tcPr>
          <w:p w14:paraId="3E37446D" w14:textId="77777777" w:rsidR="009D7E9D" w:rsidRDefault="009D7E9D" w:rsidP="00C10AF0">
            <w:pPr>
              <w:pStyle w:val="TableText"/>
            </w:pPr>
          </w:p>
        </w:tc>
        <w:tc>
          <w:tcPr>
            <w:tcW w:w="1890" w:type="dxa"/>
          </w:tcPr>
          <w:p w14:paraId="6948F199" w14:textId="77777777" w:rsidR="009D7E9D" w:rsidRDefault="009D7E9D" w:rsidP="00C10AF0">
            <w:pPr>
              <w:pStyle w:val="TableText"/>
            </w:pPr>
          </w:p>
        </w:tc>
        <w:tc>
          <w:tcPr>
            <w:tcW w:w="810" w:type="dxa"/>
          </w:tcPr>
          <w:p w14:paraId="2E6958EB" w14:textId="77777777" w:rsidR="009D7E9D" w:rsidRDefault="009D7E9D" w:rsidP="00C10AF0">
            <w:pPr>
              <w:pStyle w:val="TableText"/>
            </w:pPr>
          </w:p>
        </w:tc>
        <w:tc>
          <w:tcPr>
            <w:tcW w:w="3966" w:type="dxa"/>
          </w:tcPr>
          <w:p w14:paraId="1A84FD26" w14:textId="77777777" w:rsidR="008D726E" w:rsidRPr="008D726E" w:rsidRDefault="008D726E" w:rsidP="00AC71B7">
            <w:pPr>
              <w:pStyle w:val="TableText"/>
            </w:pPr>
          </w:p>
        </w:tc>
      </w:tr>
      <w:tr w:rsidR="009D7E9D" w14:paraId="31945FB1" w14:textId="77777777" w:rsidTr="000422AB">
        <w:trPr>
          <w:cantSplit/>
        </w:trPr>
        <w:tc>
          <w:tcPr>
            <w:tcW w:w="1120" w:type="dxa"/>
          </w:tcPr>
          <w:p w14:paraId="73170DDF" w14:textId="77777777" w:rsidR="009D7E9D" w:rsidRDefault="009D7E9D" w:rsidP="00AC71B7">
            <w:pPr>
              <w:pStyle w:val="TableText"/>
            </w:pPr>
          </w:p>
        </w:tc>
        <w:tc>
          <w:tcPr>
            <w:tcW w:w="1890" w:type="dxa"/>
          </w:tcPr>
          <w:p w14:paraId="567C2902" w14:textId="77777777" w:rsidR="009D7E9D" w:rsidRDefault="009D7E9D" w:rsidP="00AC71B7">
            <w:pPr>
              <w:pStyle w:val="TableText"/>
            </w:pPr>
          </w:p>
        </w:tc>
        <w:tc>
          <w:tcPr>
            <w:tcW w:w="810" w:type="dxa"/>
          </w:tcPr>
          <w:p w14:paraId="743E1B73" w14:textId="77777777" w:rsidR="009D7E9D" w:rsidRDefault="009D7E9D" w:rsidP="00AC71B7">
            <w:pPr>
              <w:pStyle w:val="TableText"/>
            </w:pPr>
          </w:p>
        </w:tc>
        <w:tc>
          <w:tcPr>
            <w:tcW w:w="3966" w:type="dxa"/>
          </w:tcPr>
          <w:p w14:paraId="0DAFEFEF" w14:textId="77777777" w:rsidR="009D7E9D" w:rsidRDefault="009D7E9D" w:rsidP="00AC71B7">
            <w:pPr>
              <w:pStyle w:val="TableText"/>
            </w:pPr>
          </w:p>
        </w:tc>
      </w:tr>
      <w:tr w:rsidR="009D7E9D" w14:paraId="43E098D0" w14:textId="77777777" w:rsidTr="000422AB">
        <w:trPr>
          <w:cantSplit/>
        </w:trPr>
        <w:tc>
          <w:tcPr>
            <w:tcW w:w="1120" w:type="dxa"/>
          </w:tcPr>
          <w:p w14:paraId="2427E829" w14:textId="77777777" w:rsidR="009D7E9D" w:rsidRDefault="009D7E9D" w:rsidP="00AC71B7">
            <w:pPr>
              <w:pStyle w:val="TableText"/>
            </w:pPr>
          </w:p>
        </w:tc>
        <w:tc>
          <w:tcPr>
            <w:tcW w:w="1890" w:type="dxa"/>
          </w:tcPr>
          <w:p w14:paraId="2A024516" w14:textId="77777777" w:rsidR="009D7E9D" w:rsidRDefault="009D7E9D" w:rsidP="00AC71B7">
            <w:pPr>
              <w:pStyle w:val="TableText"/>
            </w:pPr>
          </w:p>
        </w:tc>
        <w:tc>
          <w:tcPr>
            <w:tcW w:w="810" w:type="dxa"/>
          </w:tcPr>
          <w:p w14:paraId="34212ED1" w14:textId="77777777" w:rsidR="009D7E9D" w:rsidRDefault="009D7E9D" w:rsidP="00AC71B7">
            <w:pPr>
              <w:pStyle w:val="TableText"/>
            </w:pPr>
          </w:p>
        </w:tc>
        <w:tc>
          <w:tcPr>
            <w:tcW w:w="3966" w:type="dxa"/>
          </w:tcPr>
          <w:p w14:paraId="780DC8E3" w14:textId="77777777" w:rsidR="009D7E9D" w:rsidRDefault="009D7E9D" w:rsidP="00AC71B7">
            <w:pPr>
              <w:pStyle w:val="TableText"/>
            </w:pPr>
          </w:p>
        </w:tc>
      </w:tr>
      <w:tr w:rsidR="009D7E9D" w14:paraId="15C9CFD9" w14:textId="77777777" w:rsidTr="000422AB">
        <w:trPr>
          <w:cantSplit/>
        </w:trPr>
        <w:tc>
          <w:tcPr>
            <w:tcW w:w="1120" w:type="dxa"/>
          </w:tcPr>
          <w:p w14:paraId="1A533037" w14:textId="77777777" w:rsidR="009D7E9D" w:rsidRDefault="009D7E9D" w:rsidP="00AC71B7">
            <w:pPr>
              <w:pStyle w:val="TableText"/>
            </w:pPr>
          </w:p>
        </w:tc>
        <w:tc>
          <w:tcPr>
            <w:tcW w:w="1890" w:type="dxa"/>
          </w:tcPr>
          <w:p w14:paraId="046D80DB" w14:textId="77777777" w:rsidR="009D7E9D" w:rsidRDefault="009D7E9D" w:rsidP="00AC71B7">
            <w:pPr>
              <w:pStyle w:val="TableText"/>
            </w:pPr>
          </w:p>
        </w:tc>
        <w:tc>
          <w:tcPr>
            <w:tcW w:w="810" w:type="dxa"/>
          </w:tcPr>
          <w:p w14:paraId="77F500FC" w14:textId="77777777" w:rsidR="009D7E9D" w:rsidRDefault="009D7E9D" w:rsidP="00AC71B7">
            <w:pPr>
              <w:pStyle w:val="TableText"/>
            </w:pPr>
          </w:p>
        </w:tc>
        <w:tc>
          <w:tcPr>
            <w:tcW w:w="3966" w:type="dxa"/>
          </w:tcPr>
          <w:p w14:paraId="0D33C2EE" w14:textId="77777777" w:rsidR="009D7E9D" w:rsidRDefault="009D7E9D" w:rsidP="00AC71B7">
            <w:pPr>
              <w:pStyle w:val="TableText"/>
            </w:pPr>
          </w:p>
        </w:tc>
      </w:tr>
    </w:tbl>
    <w:p w14:paraId="7A3771D3" w14:textId="77777777" w:rsidR="00115F17" w:rsidRDefault="00115F17" w:rsidP="00115F17">
      <w:pPr>
        <w:pStyle w:val="BodyText"/>
      </w:pPr>
    </w:p>
    <w:p w14:paraId="3C169C1F" w14:textId="77777777" w:rsidR="00115F17" w:rsidRDefault="00115F17" w:rsidP="00115F17">
      <w:pPr>
        <w:pStyle w:val="HeadingBar"/>
      </w:pPr>
    </w:p>
    <w:p w14:paraId="4A701D77" w14:textId="77777777" w:rsidR="00115F17" w:rsidRDefault="00115F17" w:rsidP="00115F17">
      <w:pPr>
        <w:keepNext/>
        <w:keepLines/>
        <w:spacing w:before="120" w:after="120"/>
        <w:rPr>
          <w:b/>
          <w:sz w:val="24"/>
        </w:rPr>
      </w:pPr>
      <w:r>
        <w:rPr>
          <w:rFonts w:hint="eastAsia"/>
          <w:b/>
          <w:sz w:val="24"/>
        </w:rPr>
        <w:t>审阅</w:t>
      </w:r>
    </w:p>
    <w:p w14:paraId="4A272DA7" w14:textId="77777777" w:rsidR="00115F17" w:rsidRDefault="00115F17" w:rsidP="00115F17">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115F17" w14:paraId="3125D7C5" w14:textId="77777777">
        <w:trPr>
          <w:cantSplit/>
          <w:tblHeader/>
        </w:trPr>
        <w:tc>
          <w:tcPr>
            <w:tcW w:w="3960" w:type="dxa"/>
            <w:tcBorders>
              <w:bottom w:val="nil"/>
              <w:right w:val="nil"/>
            </w:tcBorders>
            <w:shd w:val="pct10" w:color="auto" w:fill="auto"/>
          </w:tcPr>
          <w:p w14:paraId="5C0F4E30" w14:textId="77777777" w:rsidR="00115F17" w:rsidRDefault="00115F17" w:rsidP="00AC71B7">
            <w:pPr>
              <w:pStyle w:val="TableHeading"/>
            </w:pPr>
            <w:r>
              <w:rPr>
                <w:rFonts w:hint="eastAsia"/>
              </w:rPr>
              <w:t>姓名</w:t>
            </w:r>
          </w:p>
        </w:tc>
        <w:tc>
          <w:tcPr>
            <w:tcW w:w="3708" w:type="dxa"/>
            <w:tcBorders>
              <w:left w:val="nil"/>
              <w:bottom w:val="nil"/>
            </w:tcBorders>
            <w:shd w:val="pct10" w:color="auto" w:fill="auto"/>
          </w:tcPr>
          <w:p w14:paraId="52375E34" w14:textId="77777777" w:rsidR="00115F17" w:rsidRDefault="00115F17" w:rsidP="00AC71B7">
            <w:pPr>
              <w:pStyle w:val="TableHeading"/>
            </w:pPr>
            <w:r>
              <w:rPr>
                <w:rFonts w:hint="eastAsia"/>
              </w:rPr>
              <w:t>职位</w:t>
            </w:r>
          </w:p>
        </w:tc>
      </w:tr>
      <w:tr w:rsidR="00115F17" w14:paraId="6C4BCC88" w14:textId="77777777">
        <w:trPr>
          <w:cantSplit/>
          <w:trHeight w:hRule="exact" w:val="60"/>
          <w:tblHeader/>
        </w:trPr>
        <w:tc>
          <w:tcPr>
            <w:tcW w:w="3960" w:type="dxa"/>
            <w:tcBorders>
              <w:left w:val="nil"/>
              <w:right w:val="nil"/>
            </w:tcBorders>
            <w:shd w:val="pct50" w:color="auto" w:fill="auto"/>
          </w:tcPr>
          <w:p w14:paraId="13D3631B" w14:textId="77777777" w:rsidR="00115F17" w:rsidRDefault="00115F17" w:rsidP="00AC71B7">
            <w:pPr>
              <w:pStyle w:val="TableText"/>
              <w:rPr>
                <w:sz w:val="8"/>
              </w:rPr>
            </w:pPr>
          </w:p>
        </w:tc>
        <w:tc>
          <w:tcPr>
            <w:tcW w:w="3708" w:type="dxa"/>
            <w:tcBorders>
              <w:left w:val="nil"/>
              <w:right w:val="nil"/>
            </w:tcBorders>
            <w:shd w:val="pct50" w:color="auto" w:fill="auto"/>
          </w:tcPr>
          <w:p w14:paraId="2F8DC1AD" w14:textId="77777777" w:rsidR="00115F17" w:rsidRDefault="00115F17" w:rsidP="00AC71B7">
            <w:pPr>
              <w:pStyle w:val="TableText"/>
              <w:rPr>
                <w:sz w:val="8"/>
              </w:rPr>
            </w:pPr>
          </w:p>
        </w:tc>
      </w:tr>
      <w:tr w:rsidR="0025481B" w14:paraId="2C803F41" w14:textId="77777777">
        <w:trPr>
          <w:cantSplit/>
        </w:trPr>
        <w:tc>
          <w:tcPr>
            <w:tcW w:w="3960" w:type="dxa"/>
            <w:tcBorders>
              <w:top w:val="nil"/>
            </w:tcBorders>
          </w:tcPr>
          <w:p w14:paraId="32F27092" w14:textId="77777777" w:rsidR="0025481B" w:rsidRPr="00FC03A0" w:rsidRDefault="0025481B" w:rsidP="0025481B">
            <w:pPr>
              <w:pStyle w:val="TableText"/>
              <w:rPr>
                <w:rFonts w:ascii="宋体"/>
                <w:szCs w:val="16"/>
              </w:rPr>
            </w:pPr>
          </w:p>
        </w:tc>
        <w:tc>
          <w:tcPr>
            <w:tcW w:w="3708" w:type="dxa"/>
            <w:tcBorders>
              <w:top w:val="nil"/>
            </w:tcBorders>
          </w:tcPr>
          <w:p w14:paraId="19D571ED" w14:textId="77777777" w:rsidR="0025481B" w:rsidRPr="00FC03A0" w:rsidRDefault="0025481B" w:rsidP="0025481B">
            <w:pPr>
              <w:pStyle w:val="TableText"/>
              <w:rPr>
                <w:rFonts w:ascii="宋体"/>
                <w:szCs w:val="16"/>
              </w:rPr>
            </w:pPr>
          </w:p>
        </w:tc>
      </w:tr>
      <w:tr w:rsidR="0025481B" w14:paraId="69402C13" w14:textId="77777777">
        <w:trPr>
          <w:cantSplit/>
        </w:trPr>
        <w:tc>
          <w:tcPr>
            <w:tcW w:w="3960" w:type="dxa"/>
          </w:tcPr>
          <w:p w14:paraId="4F077641" w14:textId="77777777" w:rsidR="0025481B" w:rsidRPr="00FC03A0" w:rsidRDefault="0025481B" w:rsidP="0025481B">
            <w:pPr>
              <w:pStyle w:val="TableText"/>
              <w:rPr>
                <w:rFonts w:ascii="宋体"/>
                <w:szCs w:val="16"/>
                <w:lang w:val="en-AU"/>
              </w:rPr>
            </w:pPr>
          </w:p>
        </w:tc>
        <w:tc>
          <w:tcPr>
            <w:tcW w:w="3708" w:type="dxa"/>
          </w:tcPr>
          <w:p w14:paraId="6C508D0D" w14:textId="77777777" w:rsidR="0025481B" w:rsidRPr="00FC03A0" w:rsidRDefault="0025481B" w:rsidP="0025481B">
            <w:pPr>
              <w:pStyle w:val="TableText"/>
              <w:rPr>
                <w:rFonts w:ascii="宋体"/>
                <w:szCs w:val="16"/>
              </w:rPr>
            </w:pPr>
          </w:p>
        </w:tc>
      </w:tr>
      <w:tr w:rsidR="0025481B" w14:paraId="4BF54986" w14:textId="77777777">
        <w:trPr>
          <w:cantSplit/>
        </w:trPr>
        <w:tc>
          <w:tcPr>
            <w:tcW w:w="3960" w:type="dxa"/>
          </w:tcPr>
          <w:p w14:paraId="5DE7B496" w14:textId="77777777" w:rsidR="0025481B" w:rsidRDefault="0025481B" w:rsidP="00AC71B7">
            <w:pPr>
              <w:pStyle w:val="TableText"/>
            </w:pPr>
          </w:p>
        </w:tc>
        <w:tc>
          <w:tcPr>
            <w:tcW w:w="3708" w:type="dxa"/>
          </w:tcPr>
          <w:p w14:paraId="1D07B69C" w14:textId="77777777" w:rsidR="0025481B" w:rsidRDefault="0025481B" w:rsidP="00AC71B7">
            <w:pPr>
              <w:pStyle w:val="TableText"/>
            </w:pPr>
          </w:p>
        </w:tc>
      </w:tr>
      <w:tr w:rsidR="0025481B" w14:paraId="0378A59C" w14:textId="77777777">
        <w:trPr>
          <w:cantSplit/>
        </w:trPr>
        <w:tc>
          <w:tcPr>
            <w:tcW w:w="3960" w:type="dxa"/>
          </w:tcPr>
          <w:p w14:paraId="1C128521" w14:textId="77777777" w:rsidR="0025481B" w:rsidRDefault="0025481B" w:rsidP="00AC71B7">
            <w:pPr>
              <w:pStyle w:val="TableText"/>
            </w:pPr>
          </w:p>
        </w:tc>
        <w:tc>
          <w:tcPr>
            <w:tcW w:w="3708" w:type="dxa"/>
          </w:tcPr>
          <w:p w14:paraId="0D8A089A" w14:textId="77777777" w:rsidR="0025481B" w:rsidRDefault="0025481B" w:rsidP="00AC71B7">
            <w:pPr>
              <w:pStyle w:val="TableText"/>
            </w:pPr>
          </w:p>
        </w:tc>
      </w:tr>
    </w:tbl>
    <w:p w14:paraId="467604D9" w14:textId="77777777" w:rsidR="00115F17" w:rsidRDefault="00115F17" w:rsidP="00115F17">
      <w:pPr>
        <w:pStyle w:val="BodyText"/>
      </w:pPr>
    </w:p>
    <w:p w14:paraId="38A4D4FF" w14:textId="77777777" w:rsidR="00115F17" w:rsidRDefault="00115F17" w:rsidP="00115F17">
      <w:pPr>
        <w:pStyle w:val="HeadingBar"/>
      </w:pPr>
    </w:p>
    <w:p w14:paraId="268BFE26" w14:textId="77777777" w:rsidR="00115F17" w:rsidRDefault="00115F17" w:rsidP="00115F17">
      <w:pPr>
        <w:keepNext/>
        <w:keepLines/>
        <w:spacing w:before="120" w:after="120"/>
        <w:rPr>
          <w:b/>
          <w:sz w:val="24"/>
        </w:rPr>
      </w:pPr>
      <w:r>
        <w:rPr>
          <w:rFonts w:hint="eastAsia"/>
          <w:b/>
          <w:sz w:val="24"/>
        </w:rPr>
        <w:t>分发</w:t>
      </w:r>
    </w:p>
    <w:p w14:paraId="63A1C488" w14:textId="77777777" w:rsidR="00115F17" w:rsidRDefault="00115F17" w:rsidP="00115F17">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115F17" w14:paraId="09F69FD6" w14:textId="77777777">
        <w:trPr>
          <w:cantSplit/>
          <w:tblHeader/>
        </w:trPr>
        <w:tc>
          <w:tcPr>
            <w:tcW w:w="918" w:type="dxa"/>
            <w:tcBorders>
              <w:bottom w:val="nil"/>
              <w:right w:val="nil"/>
            </w:tcBorders>
            <w:shd w:val="pct10" w:color="auto" w:fill="auto"/>
          </w:tcPr>
          <w:p w14:paraId="4FFD6F3F" w14:textId="77777777" w:rsidR="00115F17" w:rsidRDefault="00115F17" w:rsidP="00AC71B7">
            <w:pPr>
              <w:pStyle w:val="TableHeading"/>
            </w:pPr>
            <w:r>
              <w:rPr>
                <w:rFonts w:hint="eastAsia"/>
              </w:rPr>
              <w:t>拷贝编号</w:t>
            </w:r>
          </w:p>
        </w:tc>
        <w:tc>
          <w:tcPr>
            <w:tcW w:w="3429" w:type="dxa"/>
            <w:tcBorders>
              <w:left w:val="nil"/>
              <w:bottom w:val="nil"/>
              <w:right w:val="nil"/>
            </w:tcBorders>
            <w:shd w:val="pct10" w:color="auto" w:fill="auto"/>
          </w:tcPr>
          <w:p w14:paraId="48A1958F" w14:textId="77777777" w:rsidR="00115F17" w:rsidRDefault="00115F17" w:rsidP="00AC71B7">
            <w:pPr>
              <w:pStyle w:val="TableHeading"/>
            </w:pPr>
            <w:r>
              <w:rPr>
                <w:rFonts w:hint="eastAsia"/>
              </w:rPr>
              <w:t>姓名</w:t>
            </w:r>
          </w:p>
        </w:tc>
        <w:tc>
          <w:tcPr>
            <w:tcW w:w="3429" w:type="dxa"/>
            <w:tcBorders>
              <w:left w:val="nil"/>
              <w:bottom w:val="nil"/>
            </w:tcBorders>
            <w:shd w:val="pct10" w:color="auto" w:fill="auto"/>
          </w:tcPr>
          <w:p w14:paraId="79F36856" w14:textId="77777777" w:rsidR="00115F17" w:rsidRDefault="00115F17" w:rsidP="00AC71B7">
            <w:pPr>
              <w:pStyle w:val="TableHeading"/>
            </w:pPr>
            <w:r>
              <w:rPr>
                <w:rFonts w:hint="eastAsia"/>
              </w:rPr>
              <w:t>位置</w:t>
            </w:r>
            <w:r>
              <w:rPr>
                <w:rFonts w:hint="eastAsia"/>
              </w:rPr>
              <w:t>/</w:t>
            </w:r>
            <w:r>
              <w:rPr>
                <w:rFonts w:hint="eastAsia"/>
              </w:rPr>
              <w:t>岗位</w:t>
            </w:r>
          </w:p>
        </w:tc>
      </w:tr>
      <w:tr w:rsidR="00115F17" w14:paraId="558EBE93" w14:textId="77777777">
        <w:trPr>
          <w:cantSplit/>
          <w:trHeight w:hRule="exact" w:val="60"/>
          <w:tblHeader/>
        </w:trPr>
        <w:tc>
          <w:tcPr>
            <w:tcW w:w="918" w:type="dxa"/>
            <w:tcBorders>
              <w:left w:val="nil"/>
              <w:right w:val="nil"/>
            </w:tcBorders>
            <w:shd w:val="pct50" w:color="auto" w:fill="auto"/>
          </w:tcPr>
          <w:p w14:paraId="555E7A21" w14:textId="77777777" w:rsidR="00115F17" w:rsidRDefault="00115F17" w:rsidP="00AC71B7">
            <w:pPr>
              <w:pStyle w:val="TableText"/>
              <w:rPr>
                <w:sz w:val="8"/>
              </w:rPr>
            </w:pPr>
          </w:p>
        </w:tc>
        <w:tc>
          <w:tcPr>
            <w:tcW w:w="3429" w:type="dxa"/>
            <w:tcBorders>
              <w:left w:val="nil"/>
              <w:right w:val="nil"/>
            </w:tcBorders>
            <w:shd w:val="pct50" w:color="auto" w:fill="auto"/>
          </w:tcPr>
          <w:p w14:paraId="24803655" w14:textId="77777777" w:rsidR="00115F17" w:rsidRDefault="00115F17" w:rsidP="00AC71B7">
            <w:pPr>
              <w:pStyle w:val="TableText"/>
              <w:rPr>
                <w:sz w:val="8"/>
              </w:rPr>
            </w:pPr>
          </w:p>
        </w:tc>
        <w:tc>
          <w:tcPr>
            <w:tcW w:w="3429" w:type="dxa"/>
            <w:tcBorders>
              <w:left w:val="nil"/>
              <w:right w:val="nil"/>
            </w:tcBorders>
            <w:shd w:val="pct50" w:color="auto" w:fill="auto"/>
          </w:tcPr>
          <w:p w14:paraId="65B11565" w14:textId="77777777" w:rsidR="00115F17" w:rsidRDefault="00115F17" w:rsidP="00AC71B7">
            <w:pPr>
              <w:pStyle w:val="TableText"/>
              <w:rPr>
                <w:sz w:val="8"/>
              </w:rPr>
            </w:pPr>
          </w:p>
        </w:tc>
      </w:tr>
      <w:tr w:rsidR="0025481B" w14:paraId="7B37A487" w14:textId="77777777">
        <w:trPr>
          <w:cantSplit/>
        </w:trPr>
        <w:tc>
          <w:tcPr>
            <w:tcW w:w="918" w:type="dxa"/>
            <w:tcBorders>
              <w:top w:val="nil"/>
            </w:tcBorders>
          </w:tcPr>
          <w:p w14:paraId="6031E30B" w14:textId="77777777" w:rsidR="0025481B" w:rsidRDefault="0025481B" w:rsidP="00087AD7">
            <w:pPr>
              <w:pStyle w:val="TableText"/>
              <w:numPr>
                <w:ilvl w:val="0"/>
                <w:numId w:val="5"/>
              </w:numPr>
            </w:pPr>
          </w:p>
        </w:tc>
        <w:tc>
          <w:tcPr>
            <w:tcW w:w="3429" w:type="dxa"/>
            <w:tcBorders>
              <w:top w:val="nil"/>
            </w:tcBorders>
          </w:tcPr>
          <w:p w14:paraId="74E00E6F" w14:textId="77777777" w:rsidR="0025481B" w:rsidRPr="00FC03A0" w:rsidRDefault="0025481B" w:rsidP="0025481B">
            <w:pPr>
              <w:pStyle w:val="TableText"/>
              <w:rPr>
                <w:rFonts w:ascii="宋体"/>
                <w:szCs w:val="16"/>
              </w:rPr>
            </w:pPr>
          </w:p>
        </w:tc>
        <w:tc>
          <w:tcPr>
            <w:tcW w:w="3429" w:type="dxa"/>
            <w:tcBorders>
              <w:top w:val="nil"/>
            </w:tcBorders>
          </w:tcPr>
          <w:p w14:paraId="5296B8AD" w14:textId="77777777" w:rsidR="0025481B" w:rsidRPr="00FC03A0" w:rsidRDefault="0025481B" w:rsidP="0025481B">
            <w:pPr>
              <w:pStyle w:val="TableText"/>
              <w:rPr>
                <w:rFonts w:ascii="宋体"/>
                <w:szCs w:val="16"/>
              </w:rPr>
            </w:pPr>
          </w:p>
        </w:tc>
      </w:tr>
      <w:tr w:rsidR="0025481B" w14:paraId="4C974B2B" w14:textId="77777777">
        <w:trPr>
          <w:cantSplit/>
        </w:trPr>
        <w:tc>
          <w:tcPr>
            <w:tcW w:w="918" w:type="dxa"/>
          </w:tcPr>
          <w:p w14:paraId="20AFCD86" w14:textId="77777777" w:rsidR="0025481B" w:rsidRDefault="0025481B" w:rsidP="0025481B">
            <w:pPr>
              <w:pStyle w:val="TableText"/>
            </w:pPr>
            <w:r>
              <w:rPr>
                <w:rFonts w:hint="eastAsia"/>
              </w:rPr>
              <w:t>2</w:t>
            </w:r>
          </w:p>
        </w:tc>
        <w:tc>
          <w:tcPr>
            <w:tcW w:w="3429" w:type="dxa"/>
          </w:tcPr>
          <w:p w14:paraId="136C5889" w14:textId="77777777" w:rsidR="0025481B" w:rsidRPr="00FC03A0" w:rsidRDefault="0025481B" w:rsidP="0025481B">
            <w:pPr>
              <w:pStyle w:val="TableText"/>
              <w:rPr>
                <w:rFonts w:ascii="宋体"/>
                <w:szCs w:val="16"/>
              </w:rPr>
            </w:pPr>
          </w:p>
        </w:tc>
        <w:tc>
          <w:tcPr>
            <w:tcW w:w="3429" w:type="dxa"/>
          </w:tcPr>
          <w:p w14:paraId="3E8D44DB" w14:textId="77777777" w:rsidR="0025481B" w:rsidRPr="00FC03A0" w:rsidRDefault="0025481B" w:rsidP="0025481B">
            <w:pPr>
              <w:pStyle w:val="TableText"/>
              <w:rPr>
                <w:rFonts w:ascii="宋体"/>
                <w:szCs w:val="16"/>
              </w:rPr>
            </w:pPr>
          </w:p>
        </w:tc>
      </w:tr>
      <w:tr w:rsidR="0025481B" w14:paraId="41681558" w14:textId="77777777">
        <w:trPr>
          <w:cantSplit/>
        </w:trPr>
        <w:tc>
          <w:tcPr>
            <w:tcW w:w="918" w:type="dxa"/>
          </w:tcPr>
          <w:p w14:paraId="632B80A5" w14:textId="77777777" w:rsidR="0025481B" w:rsidRDefault="0025481B" w:rsidP="0025481B">
            <w:pPr>
              <w:pStyle w:val="TableText"/>
            </w:pPr>
            <w:r>
              <w:rPr>
                <w:rFonts w:hint="eastAsia"/>
              </w:rPr>
              <w:t>3</w:t>
            </w:r>
          </w:p>
        </w:tc>
        <w:tc>
          <w:tcPr>
            <w:tcW w:w="3429" w:type="dxa"/>
          </w:tcPr>
          <w:p w14:paraId="16F3137C" w14:textId="77777777" w:rsidR="0025481B" w:rsidRDefault="0025481B" w:rsidP="00AC71B7">
            <w:pPr>
              <w:pStyle w:val="TableText"/>
              <w:numPr>
                <w:ilvl w:val="12"/>
                <w:numId w:val="0"/>
              </w:numPr>
            </w:pPr>
          </w:p>
        </w:tc>
        <w:tc>
          <w:tcPr>
            <w:tcW w:w="3429" w:type="dxa"/>
          </w:tcPr>
          <w:p w14:paraId="063F31D9" w14:textId="77777777" w:rsidR="0025481B" w:rsidRDefault="0025481B" w:rsidP="00AC71B7">
            <w:pPr>
              <w:pStyle w:val="TableText"/>
              <w:numPr>
                <w:ilvl w:val="12"/>
                <w:numId w:val="0"/>
              </w:numPr>
            </w:pPr>
          </w:p>
        </w:tc>
      </w:tr>
      <w:tr w:rsidR="0025481B" w14:paraId="24377629" w14:textId="77777777">
        <w:trPr>
          <w:cantSplit/>
        </w:trPr>
        <w:tc>
          <w:tcPr>
            <w:tcW w:w="918" w:type="dxa"/>
          </w:tcPr>
          <w:p w14:paraId="51079DB2" w14:textId="77777777" w:rsidR="0025481B" w:rsidRDefault="0025481B" w:rsidP="0025481B">
            <w:pPr>
              <w:pStyle w:val="TableText"/>
            </w:pPr>
            <w:r>
              <w:rPr>
                <w:rFonts w:hint="eastAsia"/>
              </w:rPr>
              <w:t>4</w:t>
            </w:r>
          </w:p>
        </w:tc>
        <w:tc>
          <w:tcPr>
            <w:tcW w:w="3429" w:type="dxa"/>
          </w:tcPr>
          <w:p w14:paraId="2C398F81" w14:textId="77777777" w:rsidR="0025481B" w:rsidRDefault="0025481B" w:rsidP="00AC71B7">
            <w:pPr>
              <w:pStyle w:val="TableText"/>
            </w:pPr>
          </w:p>
        </w:tc>
        <w:tc>
          <w:tcPr>
            <w:tcW w:w="3429" w:type="dxa"/>
          </w:tcPr>
          <w:p w14:paraId="37431989" w14:textId="77777777" w:rsidR="0025481B" w:rsidRDefault="0025481B" w:rsidP="00AC71B7">
            <w:pPr>
              <w:pStyle w:val="TableText"/>
            </w:pPr>
          </w:p>
        </w:tc>
      </w:tr>
    </w:tbl>
    <w:p w14:paraId="7EBCD11E" w14:textId="77777777" w:rsidR="00115F17" w:rsidRDefault="00115F17" w:rsidP="00087AD7">
      <w:pPr>
        <w:pStyle w:val="Note"/>
        <w:numPr>
          <w:ilvl w:val="0"/>
          <w:numId w:val="6"/>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2CAF5E04" w14:textId="77777777" w:rsidR="00115F17" w:rsidRDefault="00115F17" w:rsidP="00115F17">
      <w:pPr>
        <w:pStyle w:val="BodyText"/>
      </w:pPr>
    </w:p>
    <w:p w14:paraId="5EB68B81" w14:textId="77777777" w:rsidR="00CA30F5" w:rsidRDefault="0033049F">
      <w:pPr>
        <w:pStyle w:val="TOCHeading1"/>
      </w:pPr>
      <w:r>
        <w:rPr>
          <w:rFonts w:hint="eastAsia"/>
        </w:rPr>
        <w:lastRenderedPageBreak/>
        <w:t>目录</w:t>
      </w:r>
    </w:p>
    <w:p w14:paraId="236AACD1" w14:textId="77777777" w:rsidR="00093840" w:rsidRDefault="0064284B">
      <w:pPr>
        <w:pStyle w:val="TOC2"/>
        <w:rPr>
          <w:rFonts w:asciiTheme="minorHAnsi" w:eastAsiaTheme="minorEastAsia" w:hAnsiTheme="minorHAnsi" w:cstheme="minorBidi"/>
          <w:noProof/>
          <w:sz w:val="22"/>
          <w:szCs w:val="22"/>
        </w:rPr>
      </w:pPr>
      <w:r>
        <w:fldChar w:fldCharType="begin"/>
      </w:r>
      <w:r w:rsidR="009D1D58">
        <w:instrText xml:space="preserve"> TOC \o "1-4" \h \z \u </w:instrText>
      </w:r>
      <w:r>
        <w:fldChar w:fldCharType="separate"/>
      </w:r>
      <w:hyperlink w:anchor="_Toc355617239" w:history="1">
        <w:r w:rsidR="00093840" w:rsidRPr="00BA7269">
          <w:rPr>
            <w:rStyle w:val="Hyperlink"/>
            <w:rFonts w:hint="eastAsia"/>
            <w:noProof/>
          </w:rPr>
          <w:t>文档控制</w:t>
        </w:r>
        <w:r w:rsidR="00093840">
          <w:rPr>
            <w:noProof/>
            <w:webHidden/>
          </w:rPr>
          <w:tab/>
        </w:r>
        <w:r w:rsidR="00093840">
          <w:rPr>
            <w:noProof/>
            <w:webHidden/>
          </w:rPr>
          <w:fldChar w:fldCharType="begin"/>
        </w:r>
        <w:r w:rsidR="00093840">
          <w:rPr>
            <w:noProof/>
            <w:webHidden/>
          </w:rPr>
          <w:instrText xml:space="preserve"> PAGEREF _Toc355617239 \h </w:instrText>
        </w:r>
        <w:r w:rsidR="00093840">
          <w:rPr>
            <w:noProof/>
            <w:webHidden/>
          </w:rPr>
        </w:r>
        <w:r w:rsidR="00093840">
          <w:rPr>
            <w:noProof/>
            <w:webHidden/>
          </w:rPr>
          <w:fldChar w:fldCharType="separate"/>
        </w:r>
        <w:r w:rsidR="00592869">
          <w:rPr>
            <w:noProof/>
            <w:webHidden/>
          </w:rPr>
          <w:t>ii</w:t>
        </w:r>
        <w:r w:rsidR="00093840">
          <w:rPr>
            <w:noProof/>
            <w:webHidden/>
          </w:rPr>
          <w:fldChar w:fldCharType="end"/>
        </w:r>
      </w:hyperlink>
    </w:p>
    <w:p w14:paraId="4E7494BC" w14:textId="77777777" w:rsidR="00093840" w:rsidRDefault="00B05D62">
      <w:pPr>
        <w:pStyle w:val="TOC2"/>
        <w:rPr>
          <w:rFonts w:asciiTheme="minorHAnsi" w:eastAsiaTheme="minorEastAsia" w:hAnsiTheme="minorHAnsi" w:cstheme="minorBidi"/>
          <w:noProof/>
          <w:sz w:val="22"/>
          <w:szCs w:val="22"/>
        </w:rPr>
      </w:pPr>
      <w:hyperlink w:anchor="_Toc355617240" w:history="1">
        <w:r w:rsidR="00093840" w:rsidRPr="00BA7269">
          <w:rPr>
            <w:rStyle w:val="Hyperlink"/>
            <w:rFonts w:hint="eastAsia"/>
            <w:noProof/>
          </w:rPr>
          <w:t>设计概述</w:t>
        </w:r>
        <w:r w:rsidR="00093840">
          <w:rPr>
            <w:noProof/>
            <w:webHidden/>
          </w:rPr>
          <w:tab/>
        </w:r>
        <w:r w:rsidR="00093840">
          <w:rPr>
            <w:noProof/>
            <w:webHidden/>
          </w:rPr>
          <w:fldChar w:fldCharType="begin"/>
        </w:r>
        <w:r w:rsidR="00093840">
          <w:rPr>
            <w:noProof/>
            <w:webHidden/>
          </w:rPr>
          <w:instrText xml:space="preserve"> PAGEREF _Toc355617240 \h </w:instrText>
        </w:r>
        <w:r w:rsidR="00093840">
          <w:rPr>
            <w:noProof/>
            <w:webHidden/>
          </w:rPr>
        </w:r>
        <w:r w:rsidR="00093840">
          <w:rPr>
            <w:noProof/>
            <w:webHidden/>
          </w:rPr>
          <w:fldChar w:fldCharType="separate"/>
        </w:r>
        <w:r w:rsidR="00592869">
          <w:rPr>
            <w:noProof/>
            <w:webHidden/>
          </w:rPr>
          <w:t>5</w:t>
        </w:r>
        <w:r w:rsidR="00093840">
          <w:rPr>
            <w:noProof/>
            <w:webHidden/>
          </w:rPr>
          <w:fldChar w:fldCharType="end"/>
        </w:r>
      </w:hyperlink>
    </w:p>
    <w:p w14:paraId="697ABCB9" w14:textId="77777777" w:rsidR="00093840" w:rsidRDefault="00B05D62">
      <w:pPr>
        <w:pStyle w:val="TOC3"/>
        <w:rPr>
          <w:rFonts w:asciiTheme="minorHAnsi" w:eastAsiaTheme="minorEastAsia" w:hAnsiTheme="minorHAnsi" w:cstheme="minorBidi"/>
          <w:noProof/>
          <w:sz w:val="22"/>
          <w:szCs w:val="22"/>
        </w:rPr>
      </w:pPr>
      <w:hyperlink w:anchor="_Toc355617241" w:history="1">
        <w:r w:rsidR="00093840" w:rsidRPr="00BA7269">
          <w:rPr>
            <w:rStyle w:val="Hyperlink"/>
            <w:rFonts w:hint="eastAsia"/>
            <w:noProof/>
          </w:rPr>
          <w:t>假设</w:t>
        </w:r>
        <w:r w:rsidR="00093840">
          <w:rPr>
            <w:noProof/>
            <w:webHidden/>
          </w:rPr>
          <w:tab/>
        </w:r>
        <w:r w:rsidR="00093840">
          <w:rPr>
            <w:noProof/>
            <w:webHidden/>
          </w:rPr>
          <w:fldChar w:fldCharType="begin"/>
        </w:r>
        <w:r w:rsidR="00093840">
          <w:rPr>
            <w:noProof/>
            <w:webHidden/>
          </w:rPr>
          <w:instrText xml:space="preserve"> PAGEREF _Toc355617241 \h </w:instrText>
        </w:r>
        <w:r w:rsidR="00093840">
          <w:rPr>
            <w:noProof/>
            <w:webHidden/>
          </w:rPr>
        </w:r>
        <w:r w:rsidR="00093840">
          <w:rPr>
            <w:noProof/>
            <w:webHidden/>
          </w:rPr>
          <w:fldChar w:fldCharType="separate"/>
        </w:r>
        <w:r w:rsidR="00592869">
          <w:rPr>
            <w:noProof/>
            <w:webHidden/>
          </w:rPr>
          <w:t>5</w:t>
        </w:r>
        <w:r w:rsidR="00093840">
          <w:rPr>
            <w:noProof/>
            <w:webHidden/>
          </w:rPr>
          <w:fldChar w:fldCharType="end"/>
        </w:r>
      </w:hyperlink>
    </w:p>
    <w:p w14:paraId="24A6E98A" w14:textId="77777777" w:rsidR="00093840" w:rsidRDefault="00B05D62">
      <w:pPr>
        <w:pStyle w:val="TOC3"/>
        <w:rPr>
          <w:rFonts w:asciiTheme="minorHAnsi" w:eastAsiaTheme="minorEastAsia" w:hAnsiTheme="minorHAnsi" w:cstheme="minorBidi"/>
          <w:noProof/>
          <w:sz w:val="22"/>
          <w:szCs w:val="22"/>
        </w:rPr>
      </w:pPr>
      <w:hyperlink w:anchor="_Toc355617242" w:history="1">
        <w:r w:rsidR="00093840" w:rsidRPr="00BA7269">
          <w:rPr>
            <w:rStyle w:val="Hyperlink"/>
            <w:rFonts w:hint="eastAsia"/>
            <w:noProof/>
          </w:rPr>
          <w:t>基本规则</w:t>
        </w:r>
        <w:r w:rsidR="00093840">
          <w:rPr>
            <w:noProof/>
            <w:webHidden/>
          </w:rPr>
          <w:tab/>
        </w:r>
        <w:r w:rsidR="00093840">
          <w:rPr>
            <w:noProof/>
            <w:webHidden/>
          </w:rPr>
          <w:fldChar w:fldCharType="begin"/>
        </w:r>
        <w:r w:rsidR="00093840">
          <w:rPr>
            <w:noProof/>
            <w:webHidden/>
          </w:rPr>
          <w:instrText xml:space="preserve"> PAGEREF _Toc355617242 \h </w:instrText>
        </w:r>
        <w:r w:rsidR="00093840">
          <w:rPr>
            <w:noProof/>
            <w:webHidden/>
          </w:rPr>
        </w:r>
        <w:r w:rsidR="00093840">
          <w:rPr>
            <w:noProof/>
            <w:webHidden/>
          </w:rPr>
          <w:fldChar w:fldCharType="separate"/>
        </w:r>
        <w:r w:rsidR="00592869">
          <w:rPr>
            <w:noProof/>
            <w:webHidden/>
          </w:rPr>
          <w:t>5</w:t>
        </w:r>
        <w:r w:rsidR="00093840">
          <w:rPr>
            <w:noProof/>
            <w:webHidden/>
          </w:rPr>
          <w:fldChar w:fldCharType="end"/>
        </w:r>
      </w:hyperlink>
    </w:p>
    <w:p w14:paraId="325A0EED" w14:textId="77777777" w:rsidR="00093840" w:rsidRDefault="00B05D62">
      <w:pPr>
        <w:pStyle w:val="TOC2"/>
        <w:rPr>
          <w:rFonts w:asciiTheme="minorHAnsi" w:eastAsiaTheme="minorEastAsia" w:hAnsiTheme="minorHAnsi" w:cstheme="minorBidi"/>
          <w:noProof/>
          <w:sz w:val="22"/>
          <w:szCs w:val="22"/>
        </w:rPr>
      </w:pPr>
      <w:hyperlink w:anchor="_Toc355617243" w:history="1">
        <w:r w:rsidR="00093840" w:rsidRPr="00BA7269">
          <w:rPr>
            <w:rStyle w:val="Hyperlink"/>
            <w:rFonts w:hint="eastAsia"/>
            <w:noProof/>
          </w:rPr>
          <w:t>用户创建</w:t>
        </w:r>
        <w:r w:rsidR="00093840">
          <w:rPr>
            <w:noProof/>
            <w:webHidden/>
          </w:rPr>
          <w:tab/>
        </w:r>
        <w:r w:rsidR="00093840">
          <w:rPr>
            <w:noProof/>
            <w:webHidden/>
          </w:rPr>
          <w:fldChar w:fldCharType="begin"/>
        </w:r>
        <w:r w:rsidR="00093840">
          <w:rPr>
            <w:noProof/>
            <w:webHidden/>
          </w:rPr>
          <w:instrText xml:space="preserve"> PAGEREF _Toc355617243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43FB71FD" w14:textId="77777777" w:rsidR="00093840" w:rsidRDefault="00B05D62">
      <w:pPr>
        <w:pStyle w:val="TOC3"/>
        <w:rPr>
          <w:rFonts w:asciiTheme="minorHAnsi" w:eastAsiaTheme="minorEastAsia" w:hAnsiTheme="minorHAnsi" w:cstheme="minorBidi"/>
          <w:noProof/>
          <w:sz w:val="22"/>
          <w:szCs w:val="22"/>
        </w:rPr>
      </w:pPr>
      <w:hyperlink w:anchor="_Toc355617244" w:history="1">
        <w:r w:rsidR="00093840" w:rsidRPr="00BA7269">
          <w:rPr>
            <w:rStyle w:val="Hyperlink"/>
            <w:rFonts w:hint="eastAsia"/>
            <w:noProof/>
          </w:rPr>
          <w:t>界面</w:t>
        </w:r>
        <w:r w:rsidR="00093840">
          <w:rPr>
            <w:noProof/>
            <w:webHidden/>
          </w:rPr>
          <w:tab/>
        </w:r>
        <w:r w:rsidR="00093840">
          <w:rPr>
            <w:noProof/>
            <w:webHidden/>
          </w:rPr>
          <w:fldChar w:fldCharType="begin"/>
        </w:r>
        <w:r w:rsidR="00093840">
          <w:rPr>
            <w:noProof/>
            <w:webHidden/>
          </w:rPr>
          <w:instrText xml:space="preserve"> PAGEREF _Toc355617244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2050D339" w14:textId="77777777" w:rsidR="00093840" w:rsidRDefault="00B05D62">
      <w:pPr>
        <w:pStyle w:val="TOC4"/>
        <w:rPr>
          <w:rFonts w:asciiTheme="minorHAnsi" w:eastAsiaTheme="minorEastAsia" w:hAnsiTheme="minorHAnsi" w:cstheme="minorBidi"/>
          <w:noProof/>
          <w:sz w:val="22"/>
          <w:szCs w:val="22"/>
        </w:rPr>
      </w:pPr>
      <w:hyperlink w:anchor="_Toc355617245" w:history="1">
        <w:r w:rsidR="00093840" w:rsidRPr="00BA7269">
          <w:rPr>
            <w:rStyle w:val="Hyperlink"/>
            <w:rFonts w:hint="eastAsia"/>
            <w:noProof/>
          </w:rPr>
          <w:t>查询按钮</w:t>
        </w:r>
        <w:r w:rsidR="00093840">
          <w:rPr>
            <w:noProof/>
            <w:webHidden/>
          </w:rPr>
          <w:tab/>
        </w:r>
        <w:r w:rsidR="00093840">
          <w:rPr>
            <w:noProof/>
            <w:webHidden/>
          </w:rPr>
          <w:fldChar w:fldCharType="begin"/>
        </w:r>
        <w:r w:rsidR="00093840">
          <w:rPr>
            <w:noProof/>
            <w:webHidden/>
          </w:rPr>
          <w:instrText xml:space="preserve"> PAGEREF _Toc355617245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57C40327" w14:textId="77777777" w:rsidR="00093840" w:rsidRDefault="00B05D62">
      <w:pPr>
        <w:pStyle w:val="TOC4"/>
        <w:rPr>
          <w:rFonts w:asciiTheme="minorHAnsi" w:eastAsiaTheme="minorEastAsia" w:hAnsiTheme="minorHAnsi" w:cstheme="minorBidi"/>
          <w:noProof/>
          <w:sz w:val="22"/>
          <w:szCs w:val="22"/>
        </w:rPr>
      </w:pPr>
      <w:hyperlink w:anchor="_Toc355617246" w:history="1">
        <w:r w:rsidR="00093840" w:rsidRPr="00BA7269">
          <w:rPr>
            <w:rStyle w:val="Hyperlink"/>
            <w:rFonts w:hint="eastAsia"/>
            <w:noProof/>
          </w:rPr>
          <w:t>新增按钮</w:t>
        </w:r>
        <w:r w:rsidR="00093840">
          <w:rPr>
            <w:noProof/>
            <w:webHidden/>
          </w:rPr>
          <w:tab/>
        </w:r>
        <w:r w:rsidR="00093840">
          <w:rPr>
            <w:noProof/>
            <w:webHidden/>
          </w:rPr>
          <w:fldChar w:fldCharType="begin"/>
        </w:r>
        <w:r w:rsidR="00093840">
          <w:rPr>
            <w:noProof/>
            <w:webHidden/>
          </w:rPr>
          <w:instrText xml:space="preserve"> PAGEREF _Toc355617246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15B9DA05" w14:textId="77777777" w:rsidR="00093840" w:rsidRDefault="00B05D62">
      <w:pPr>
        <w:pStyle w:val="TOC4"/>
        <w:rPr>
          <w:rFonts w:asciiTheme="minorHAnsi" w:eastAsiaTheme="minorEastAsia" w:hAnsiTheme="minorHAnsi" w:cstheme="minorBidi"/>
          <w:noProof/>
          <w:sz w:val="22"/>
          <w:szCs w:val="22"/>
        </w:rPr>
      </w:pPr>
      <w:hyperlink w:anchor="_Toc355617247" w:history="1">
        <w:r w:rsidR="00093840" w:rsidRPr="00BA7269">
          <w:rPr>
            <w:rStyle w:val="Hyperlink"/>
            <w:rFonts w:hint="eastAsia"/>
            <w:noProof/>
          </w:rPr>
          <w:t>删除按钮</w:t>
        </w:r>
        <w:r w:rsidR="00093840">
          <w:rPr>
            <w:noProof/>
            <w:webHidden/>
          </w:rPr>
          <w:tab/>
        </w:r>
        <w:r w:rsidR="00093840">
          <w:rPr>
            <w:noProof/>
            <w:webHidden/>
          </w:rPr>
          <w:fldChar w:fldCharType="begin"/>
        </w:r>
        <w:r w:rsidR="00093840">
          <w:rPr>
            <w:noProof/>
            <w:webHidden/>
          </w:rPr>
          <w:instrText xml:space="preserve"> PAGEREF _Toc355617247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15EDA60B" w14:textId="77777777" w:rsidR="00093840" w:rsidRDefault="00B05D62">
      <w:pPr>
        <w:pStyle w:val="TOC4"/>
        <w:rPr>
          <w:rFonts w:asciiTheme="minorHAnsi" w:eastAsiaTheme="minorEastAsia" w:hAnsiTheme="minorHAnsi" w:cstheme="minorBidi"/>
          <w:noProof/>
          <w:sz w:val="22"/>
          <w:szCs w:val="22"/>
        </w:rPr>
      </w:pPr>
      <w:hyperlink w:anchor="_Toc355617248" w:history="1">
        <w:r w:rsidR="00093840" w:rsidRPr="00BA7269">
          <w:rPr>
            <w:rStyle w:val="Hyperlink"/>
            <w:rFonts w:hint="eastAsia"/>
            <w:noProof/>
          </w:rPr>
          <w:t>应用按钮</w:t>
        </w:r>
        <w:r w:rsidR="00093840">
          <w:rPr>
            <w:noProof/>
            <w:webHidden/>
          </w:rPr>
          <w:tab/>
        </w:r>
        <w:r w:rsidR="00093840">
          <w:rPr>
            <w:noProof/>
            <w:webHidden/>
          </w:rPr>
          <w:fldChar w:fldCharType="begin"/>
        </w:r>
        <w:r w:rsidR="00093840">
          <w:rPr>
            <w:noProof/>
            <w:webHidden/>
          </w:rPr>
          <w:instrText xml:space="preserve"> PAGEREF _Toc355617248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5907BEA0" w14:textId="77777777" w:rsidR="00093840" w:rsidRDefault="00B05D62">
      <w:pPr>
        <w:pStyle w:val="TOC4"/>
        <w:rPr>
          <w:rFonts w:asciiTheme="minorHAnsi" w:eastAsiaTheme="minorEastAsia" w:hAnsiTheme="minorHAnsi" w:cstheme="minorBidi"/>
          <w:noProof/>
          <w:sz w:val="22"/>
          <w:szCs w:val="22"/>
        </w:rPr>
      </w:pPr>
      <w:hyperlink w:anchor="_Toc355617249" w:history="1">
        <w:r w:rsidR="00093840" w:rsidRPr="00BA7269">
          <w:rPr>
            <w:rStyle w:val="Hyperlink"/>
            <w:rFonts w:hint="eastAsia"/>
            <w:noProof/>
          </w:rPr>
          <w:t>权限按钮</w:t>
        </w:r>
        <w:r w:rsidR="00093840">
          <w:rPr>
            <w:noProof/>
            <w:webHidden/>
          </w:rPr>
          <w:tab/>
        </w:r>
        <w:r w:rsidR="00093840">
          <w:rPr>
            <w:noProof/>
            <w:webHidden/>
          </w:rPr>
          <w:fldChar w:fldCharType="begin"/>
        </w:r>
        <w:r w:rsidR="00093840">
          <w:rPr>
            <w:noProof/>
            <w:webHidden/>
          </w:rPr>
          <w:instrText xml:space="preserve"> PAGEREF _Toc355617249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1928D6AB" w14:textId="77777777" w:rsidR="00093840" w:rsidRDefault="00B05D62">
      <w:pPr>
        <w:pStyle w:val="TOC4"/>
        <w:rPr>
          <w:rFonts w:asciiTheme="minorHAnsi" w:eastAsiaTheme="minorEastAsia" w:hAnsiTheme="minorHAnsi" w:cstheme="minorBidi"/>
          <w:noProof/>
          <w:sz w:val="22"/>
          <w:szCs w:val="22"/>
        </w:rPr>
      </w:pPr>
      <w:hyperlink w:anchor="_Toc355617250" w:history="1">
        <w:r w:rsidR="00093840" w:rsidRPr="00BA7269">
          <w:rPr>
            <w:rStyle w:val="Hyperlink"/>
            <w:rFonts w:hint="eastAsia"/>
            <w:noProof/>
          </w:rPr>
          <w:t>用户</w:t>
        </w:r>
        <w:r w:rsidR="00093840" w:rsidRPr="00BA7269">
          <w:rPr>
            <w:rStyle w:val="Hyperlink"/>
            <w:noProof/>
          </w:rPr>
          <w:t>ID</w:t>
        </w:r>
        <w:r w:rsidR="00093840" w:rsidRPr="00BA7269">
          <w:rPr>
            <w:rStyle w:val="Hyperlink"/>
            <w:rFonts w:hint="eastAsia"/>
            <w:noProof/>
          </w:rPr>
          <w:t>文本框</w:t>
        </w:r>
        <w:r w:rsidR="00093840">
          <w:rPr>
            <w:noProof/>
            <w:webHidden/>
          </w:rPr>
          <w:tab/>
        </w:r>
        <w:r w:rsidR="00093840">
          <w:rPr>
            <w:noProof/>
            <w:webHidden/>
          </w:rPr>
          <w:fldChar w:fldCharType="begin"/>
        </w:r>
        <w:r w:rsidR="00093840">
          <w:rPr>
            <w:noProof/>
            <w:webHidden/>
          </w:rPr>
          <w:instrText xml:space="preserve"> PAGEREF _Toc355617250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4EC03018" w14:textId="77777777" w:rsidR="00093840" w:rsidRDefault="00B05D62">
      <w:pPr>
        <w:pStyle w:val="TOC4"/>
        <w:rPr>
          <w:rFonts w:asciiTheme="minorHAnsi" w:eastAsiaTheme="minorEastAsia" w:hAnsiTheme="minorHAnsi" w:cstheme="minorBidi"/>
          <w:noProof/>
          <w:sz w:val="22"/>
          <w:szCs w:val="22"/>
        </w:rPr>
      </w:pPr>
      <w:hyperlink w:anchor="_Toc355617251" w:history="1">
        <w:r w:rsidR="00093840" w:rsidRPr="00BA7269">
          <w:rPr>
            <w:rStyle w:val="Hyperlink"/>
            <w:rFonts w:hint="eastAsia"/>
            <w:noProof/>
          </w:rPr>
          <w:t>姓名文本框</w:t>
        </w:r>
        <w:r w:rsidR="00093840">
          <w:rPr>
            <w:noProof/>
            <w:webHidden/>
          </w:rPr>
          <w:tab/>
        </w:r>
        <w:r w:rsidR="00093840">
          <w:rPr>
            <w:noProof/>
            <w:webHidden/>
          </w:rPr>
          <w:fldChar w:fldCharType="begin"/>
        </w:r>
        <w:r w:rsidR="00093840">
          <w:rPr>
            <w:noProof/>
            <w:webHidden/>
          </w:rPr>
          <w:instrText xml:space="preserve"> PAGEREF _Toc355617251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3E01D79E" w14:textId="77777777" w:rsidR="00093840" w:rsidRDefault="00B05D62">
      <w:pPr>
        <w:pStyle w:val="TOC4"/>
        <w:rPr>
          <w:rFonts w:asciiTheme="minorHAnsi" w:eastAsiaTheme="minorEastAsia" w:hAnsiTheme="minorHAnsi" w:cstheme="minorBidi"/>
          <w:noProof/>
          <w:sz w:val="22"/>
          <w:szCs w:val="22"/>
        </w:rPr>
      </w:pPr>
      <w:hyperlink w:anchor="_Toc355617252" w:history="1">
        <w:r w:rsidR="00093840" w:rsidRPr="00BA7269">
          <w:rPr>
            <w:rStyle w:val="Hyperlink"/>
            <w:rFonts w:hint="eastAsia"/>
            <w:noProof/>
          </w:rPr>
          <w:t>电子邮件本框</w:t>
        </w:r>
        <w:r w:rsidR="00093840">
          <w:rPr>
            <w:noProof/>
            <w:webHidden/>
          </w:rPr>
          <w:tab/>
        </w:r>
        <w:r w:rsidR="00093840">
          <w:rPr>
            <w:noProof/>
            <w:webHidden/>
          </w:rPr>
          <w:fldChar w:fldCharType="begin"/>
        </w:r>
        <w:r w:rsidR="00093840">
          <w:rPr>
            <w:noProof/>
            <w:webHidden/>
          </w:rPr>
          <w:instrText xml:space="preserve"> PAGEREF _Toc355617252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67B9AC80" w14:textId="77777777" w:rsidR="00093840" w:rsidRDefault="00B05D62">
      <w:pPr>
        <w:pStyle w:val="TOC3"/>
        <w:rPr>
          <w:rFonts w:asciiTheme="minorHAnsi" w:eastAsiaTheme="minorEastAsia" w:hAnsiTheme="minorHAnsi" w:cstheme="minorBidi"/>
          <w:noProof/>
          <w:sz w:val="22"/>
          <w:szCs w:val="22"/>
        </w:rPr>
      </w:pPr>
      <w:hyperlink w:anchor="_Toc355617253" w:history="1">
        <w:r w:rsidR="00093840" w:rsidRPr="00BA7269">
          <w:rPr>
            <w:rStyle w:val="Hyperlink"/>
            <w:rFonts w:hint="eastAsia"/>
            <w:noProof/>
          </w:rPr>
          <w:t>逻辑</w:t>
        </w:r>
        <w:r w:rsidR="00093840">
          <w:rPr>
            <w:noProof/>
            <w:webHidden/>
          </w:rPr>
          <w:tab/>
        </w:r>
        <w:r w:rsidR="00093840">
          <w:rPr>
            <w:noProof/>
            <w:webHidden/>
          </w:rPr>
          <w:fldChar w:fldCharType="begin"/>
        </w:r>
        <w:r w:rsidR="00093840">
          <w:rPr>
            <w:noProof/>
            <w:webHidden/>
          </w:rPr>
          <w:instrText xml:space="preserve"> PAGEREF _Toc355617253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591B9E1D" w14:textId="77777777" w:rsidR="00093840" w:rsidRDefault="00B05D62">
      <w:pPr>
        <w:pStyle w:val="TOC4"/>
        <w:rPr>
          <w:rFonts w:asciiTheme="minorHAnsi" w:eastAsiaTheme="minorEastAsia" w:hAnsiTheme="minorHAnsi" w:cstheme="minorBidi"/>
          <w:noProof/>
          <w:sz w:val="22"/>
          <w:szCs w:val="22"/>
        </w:rPr>
      </w:pPr>
      <w:hyperlink w:anchor="_Toc355617254" w:history="1">
        <w:r w:rsidR="00093840" w:rsidRPr="00BA7269">
          <w:rPr>
            <w:rStyle w:val="Hyperlink"/>
            <w:rFonts w:hint="eastAsia"/>
            <w:noProof/>
          </w:rPr>
          <w:t>创建用户</w:t>
        </w:r>
        <w:r w:rsidR="00093840">
          <w:rPr>
            <w:noProof/>
            <w:webHidden/>
          </w:rPr>
          <w:tab/>
        </w:r>
        <w:r w:rsidR="00093840">
          <w:rPr>
            <w:noProof/>
            <w:webHidden/>
          </w:rPr>
          <w:fldChar w:fldCharType="begin"/>
        </w:r>
        <w:r w:rsidR="00093840">
          <w:rPr>
            <w:noProof/>
            <w:webHidden/>
          </w:rPr>
          <w:instrText xml:space="preserve"> PAGEREF _Toc355617254 \h </w:instrText>
        </w:r>
        <w:r w:rsidR="00093840">
          <w:rPr>
            <w:noProof/>
            <w:webHidden/>
          </w:rPr>
        </w:r>
        <w:r w:rsidR="00093840">
          <w:rPr>
            <w:noProof/>
            <w:webHidden/>
          </w:rPr>
          <w:fldChar w:fldCharType="separate"/>
        </w:r>
        <w:r w:rsidR="00592869">
          <w:rPr>
            <w:noProof/>
            <w:webHidden/>
          </w:rPr>
          <w:t>6</w:t>
        </w:r>
        <w:r w:rsidR="00093840">
          <w:rPr>
            <w:noProof/>
            <w:webHidden/>
          </w:rPr>
          <w:fldChar w:fldCharType="end"/>
        </w:r>
      </w:hyperlink>
    </w:p>
    <w:p w14:paraId="138DA2CB" w14:textId="77777777" w:rsidR="00093840" w:rsidRDefault="00B05D62">
      <w:pPr>
        <w:pStyle w:val="TOC4"/>
        <w:rPr>
          <w:rFonts w:asciiTheme="minorHAnsi" w:eastAsiaTheme="minorEastAsia" w:hAnsiTheme="minorHAnsi" w:cstheme="minorBidi"/>
          <w:noProof/>
          <w:sz w:val="22"/>
          <w:szCs w:val="22"/>
        </w:rPr>
      </w:pPr>
      <w:hyperlink w:anchor="_Toc355617255" w:history="1">
        <w:r w:rsidR="00093840" w:rsidRPr="00BA7269">
          <w:rPr>
            <w:rStyle w:val="Hyperlink"/>
            <w:rFonts w:hint="eastAsia"/>
            <w:noProof/>
          </w:rPr>
          <w:t>编辑用户</w:t>
        </w:r>
        <w:r w:rsidR="00093840">
          <w:rPr>
            <w:noProof/>
            <w:webHidden/>
          </w:rPr>
          <w:tab/>
        </w:r>
        <w:r w:rsidR="00093840">
          <w:rPr>
            <w:noProof/>
            <w:webHidden/>
          </w:rPr>
          <w:fldChar w:fldCharType="begin"/>
        </w:r>
        <w:r w:rsidR="00093840">
          <w:rPr>
            <w:noProof/>
            <w:webHidden/>
          </w:rPr>
          <w:instrText xml:space="preserve"> PAGEREF _Toc355617255 \h </w:instrText>
        </w:r>
        <w:r w:rsidR="00093840">
          <w:rPr>
            <w:noProof/>
            <w:webHidden/>
          </w:rPr>
        </w:r>
        <w:r w:rsidR="00093840">
          <w:rPr>
            <w:noProof/>
            <w:webHidden/>
          </w:rPr>
          <w:fldChar w:fldCharType="separate"/>
        </w:r>
        <w:r w:rsidR="00592869">
          <w:rPr>
            <w:noProof/>
            <w:webHidden/>
          </w:rPr>
          <w:t>7</w:t>
        </w:r>
        <w:r w:rsidR="00093840">
          <w:rPr>
            <w:noProof/>
            <w:webHidden/>
          </w:rPr>
          <w:fldChar w:fldCharType="end"/>
        </w:r>
      </w:hyperlink>
    </w:p>
    <w:p w14:paraId="3BAAFA92" w14:textId="77777777" w:rsidR="00093840" w:rsidRDefault="00B05D62">
      <w:pPr>
        <w:pStyle w:val="TOC4"/>
        <w:rPr>
          <w:rFonts w:asciiTheme="minorHAnsi" w:eastAsiaTheme="minorEastAsia" w:hAnsiTheme="minorHAnsi" w:cstheme="minorBidi"/>
          <w:noProof/>
          <w:sz w:val="22"/>
          <w:szCs w:val="22"/>
        </w:rPr>
      </w:pPr>
      <w:hyperlink w:anchor="_Toc355617256" w:history="1">
        <w:r w:rsidR="00093840" w:rsidRPr="00BA7269">
          <w:rPr>
            <w:rStyle w:val="Hyperlink"/>
            <w:rFonts w:hint="eastAsia"/>
            <w:noProof/>
          </w:rPr>
          <w:t>删除用户</w:t>
        </w:r>
        <w:r w:rsidR="00093840">
          <w:rPr>
            <w:noProof/>
            <w:webHidden/>
          </w:rPr>
          <w:tab/>
        </w:r>
        <w:r w:rsidR="00093840">
          <w:rPr>
            <w:noProof/>
            <w:webHidden/>
          </w:rPr>
          <w:fldChar w:fldCharType="begin"/>
        </w:r>
        <w:r w:rsidR="00093840">
          <w:rPr>
            <w:noProof/>
            <w:webHidden/>
          </w:rPr>
          <w:instrText xml:space="preserve"> PAGEREF _Toc355617256 \h </w:instrText>
        </w:r>
        <w:r w:rsidR="00093840">
          <w:rPr>
            <w:noProof/>
            <w:webHidden/>
          </w:rPr>
        </w:r>
        <w:r w:rsidR="00093840">
          <w:rPr>
            <w:noProof/>
            <w:webHidden/>
          </w:rPr>
          <w:fldChar w:fldCharType="separate"/>
        </w:r>
        <w:r w:rsidR="00592869">
          <w:rPr>
            <w:noProof/>
            <w:webHidden/>
          </w:rPr>
          <w:t>7</w:t>
        </w:r>
        <w:r w:rsidR="00093840">
          <w:rPr>
            <w:noProof/>
            <w:webHidden/>
          </w:rPr>
          <w:fldChar w:fldCharType="end"/>
        </w:r>
      </w:hyperlink>
    </w:p>
    <w:p w14:paraId="295B8F0D" w14:textId="77777777" w:rsidR="00093840" w:rsidRDefault="00B05D62">
      <w:pPr>
        <w:pStyle w:val="TOC2"/>
        <w:rPr>
          <w:rFonts w:asciiTheme="minorHAnsi" w:eastAsiaTheme="minorEastAsia" w:hAnsiTheme="minorHAnsi" w:cstheme="minorBidi"/>
          <w:noProof/>
          <w:sz w:val="22"/>
          <w:szCs w:val="22"/>
        </w:rPr>
      </w:pPr>
      <w:hyperlink w:anchor="_Toc355617257" w:history="1">
        <w:r w:rsidR="00093840" w:rsidRPr="00BA7269">
          <w:rPr>
            <w:rStyle w:val="Hyperlink"/>
            <w:rFonts w:hint="eastAsia"/>
            <w:noProof/>
          </w:rPr>
          <w:t>密码及权限维护</w:t>
        </w:r>
        <w:r w:rsidR="00093840">
          <w:rPr>
            <w:noProof/>
            <w:webHidden/>
          </w:rPr>
          <w:tab/>
        </w:r>
        <w:r w:rsidR="00093840">
          <w:rPr>
            <w:noProof/>
            <w:webHidden/>
          </w:rPr>
          <w:fldChar w:fldCharType="begin"/>
        </w:r>
        <w:r w:rsidR="00093840">
          <w:rPr>
            <w:noProof/>
            <w:webHidden/>
          </w:rPr>
          <w:instrText xml:space="preserve"> PAGEREF _Toc355617257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388BC1A9" w14:textId="77777777" w:rsidR="00093840" w:rsidRDefault="00B05D62">
      <w:pPr>
        <w:pStyle w:val="TOC3"/>
        <w:rPr>
          <w:rFonts w:asciiTheme="minorHAnsi" w:eastAsiaTheme="minorEastAsia" w:hAnsiTheme="minorHAnsi" w:cstheme="minorBidi"/>
          <w:noProof/>
          <w:sz w:val="22"/>
          <w:szCs w:val="22"/>
        </w:rPr>
      </w:pPr>
      <w:hyperlink w:anchor="_Toc355617258" w:history="1">
        <w:r w:rsidR="00093840" w:rsidRPr="00BA7269">
          <w:rPr>
            <w:rStyle w:val="Hyperlink"/>
            <w:rFonts w:hint="eastAsia"/>
            <w:noProof/>
          </w:rPr>
          <w:t>界面</w:t>
        </w:r>
        <w:r w:rsidR="00093840">
          <w:rPr>
            <w:noProof/>
            <w:webHidden/>
          </w:rPr>
          <w:tab/>
        </w:r>
        <w:r w:rsidR="00093840">
          <w:rPr>
            <w:noProof/>
            <w:webHidden/>
          </w:rPr>
          <w:fldChar w:fldCharType="begin"/>
        </w:r>
        <w:r w:rsidR="00093840">
          <w:rPr>
            <w:noProof/>
            <w:webHidden/>
          </w:rPr>
          <w:instrText xml:space="preserve"> PAGEREF _Toc355617258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6491455C" w14:textId="77777777" w:rsidR="00093840" w:rsidRDefault="00B05D62">
      <w:pPr>
        <w:pStyle w:val="TOC4"/>
        <w:rPr>
          <w:rFonts w:asciiTheme="minorHAnsi" w:eastAsiaTheme="minorEastAsia" w:hAnsiTheme="minorHAnsi" w:cstheme="minorBidi"/>
          <w:noProof/>
          <w:sz w:val="22"/>
          <w:szCs w:val="22"/>
        </w:rPr>
      </w:pPr>
      <w:hyperlink w:anchor="_Toc355617259" w:history="1">
        <w:r w:rsidR="00093840" w:rsidRPr="00BA7269">
          <w:rPr>
            <w:rStyle w:val="Hyperlink"/>
            <w:rFonts w:hint="eastAsia"/>
            <w:noProof/>
          </w:rPr>
          <w:t>用户</w:t>
        </w:r>
        <w:r w:rsidR="00093840" w:rsidRPr="00BA7269">
          <w:rPr>
            <w:rStyle w:val="Hyperlink"/>
            <w:noProof/>
          </w:rPr>
          <w:t>ID</w:t>
        </w:r>
        <w:r w:rsidR="00093840" w:rsidRPr="00BA7269">
          <w:rPr>
            <w:rStyle w:val="Hyperlink"/>
            <w:rFonts w:hint="eastAsia"/>
            <w:noProof/>
          </w:rPr>
          <w:t>文本框</w:t>
        </w:r>
        <w:r w:rsidR="00093840">
          <w:rPr>
            <w:noProof/>
            <w:webHidden/>
          </w:rPr>
          <w:tab/>
        </w:r>
        <w:r w:rsidR="00093840">
          <w:rPr>
            <w:noProof/>
            <w:webHidden/>
          </w:rPr>
          <w:fldChar w:fldCharType="begin"/>
        </w:r>
        <w:r w:rsidR="00093840">
          <w:rPr>
            <w:noProof/>
            <w:webHidden/>
          </w:rPr>
          <w:instrText xml:space="preserve"> PAGEREF _Toc355617259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341ED9E0" w14:textId="77777777" w:rsidR="00093840" w:rsidRDefault="00B05D62">
      <w:pPr>
        <w:pStyle w:val="TOC4"/>
        <w:rPr>
          <w:rFonts w:asciiTheme="minorHAnsi" w:eastAsiaTheme="minorEastAsia" w:hAnsiTheme="minorHAnsi" w:cstheme="minorBidi"/>
          <w:noProof/>
          <w:sz w:val="22"/>
          <w:szCs w:val="22"/>
        </w:rPr>
      </w:pPr>
      <w:hyperlink w:anchor="_Toc355617260" w:history="1">
        <w:r w:rsidR="00093840" w:rsidRPr="00BA7269">
          <w:rPr>
            <w:rStyle w:val="Hyperlink"/>
            <w:rFonts w:hint="eastAsia"/>
            <w:noProof/>
          </w:rPr>
          <w:t>姓名文本框</w:t>
        </w:r>
        <w:r w:rsidR="00093840">
          <w:rPr>
            <w:noProof/>
            <w:webHidden/>
          </w:rPr>
          <w:tab/>
        </w:r>
        <w:r w:rsidR="00093840">
          <w:rPr>
            <w:noProof/>
            <w:webHidden/>
          </w:rPr>
          <w:fldChar w:fldCharType="begin"/>
        </w:r>
        <w:r w:rsidR="00093840">
          <w:rPr>
            <w:noProof/>
            <w:webHidden/>
          </w:rPr>
          <w:instrText xml:space="preserve"> PAGEREF _Toc355617260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1E993F18" w14:textId="77777777" w:rsidR="00093840" w:rsidRDefault="00B05D62">
      <w:pPr>
        <w:pStyle w:val="TOC4"/>
        <w:rPr>
          <w:rFonts w:asciiTheme="minorHAnsi" w:eastAsiaTheme="minorEastAsia" w:hAnsiTheme="minorHAnsi" w:cstheme="minorBidi"/>
          <w:noProof/>
          <w:sz w:val="22"/>
          <w:szCs w:val="22"/>
        </w:rPr>
      </w:pPr>
      <w:hyperlink w:anchor="_Toc355617261" w:history="1">
        <w:r w:rsidR="00093840" w:rsidRPr="00BA7269">
          <w:rPr>
            <w:rStyle w:val="Hyperlink"/>
            <w:rFonts w:hint="eastAsia"/>
            <w:noProof/>
          </w:rPr>
          <w:t>电子邮件文本框</w:t>
        </w:r>
        <w:r w:rsidR="00093840">
          <w:rPr>
            <w:noProof/>
            <w:webHidden/>
          </w:rPr>
          <w:tab/>
        </w:r>
        <w:r w:rsidR="00093840">
          <w:rPr>
            <w:noProof/>
            <w:webHidden/>
          </w:rPr>
          <w:fldChar w:fldCharType="begin"/>
        </w:r>
        <w:r w:rsidR="00093840">
          <w:rPr>
            <w:noProof/>
            <w:webHidden/>
          </w:rPr>
          <w:instrText xml:space="preserve"> PAGEREF _Toc355617261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78163197" w14:textId="77777777" w:rsidR="00093840" w:rsidRDefault="00B05D62">
      <w:pPr>
        <w:pStyle w:val="TOC4"/>
        <w:rPr>
          <w:rFonts w:asciiTheme="minorHAnsi" w:eastAsiaTheme="minorEastAsia" w:hAnsiTheme="minorHAnsi" w:cstheme="minorBidi"/>
          <w:noProof/>
          <w:sz w:val="22"/>
          <w:szCs w:val="22"/>
        </w:rPr>
      </w:pPr>
      <w:hyperlink w:anchor="_Toc355617262" w:history="1">
        <w:r w:rsidR="00093840" w:rsidRPr="00BA7269">
          <w:rPr>
            <w:rStyle w:val="Hyperlink"/>
            <w:rFonts w:hint="eastAsia"/>
            <w:noProof/>
          </w:rPr>
          <w:t>密码文本框</w:t>
        </w:r>
        <w:r w:rsidR="00093840">
          <w:rPr>
            <w:noProof/>
            <w:webHidden/>
          </w:rPr>
          <w:tab/>
        </w:r>
        <w:r w:rsidR="00093840">
          <w:rPr>
            <w:noProof/>
            <w:webHidden/>
          </w:rPr>
          <w:fldChar w:fldCharType="begin"/>
        </w:r>
        <w:r w:rsidR="00093840">
          <w:rPr>
            <w:noProof/>
            <w:webHidden/>
          </w:rPr>
          <w:instrText xml:space="preserve"> PAGEREF _Toc355617262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06795EB4" w14:textId="77777777" w:rsidR="00093840" w:rsidRDefault="00B05D62">
      <w:pPr>
        <w:pStyle w:val="TOC4"/>
        <w:rPr>
          <w:rFonts w:asciiTheme="minorHAnsi" w:eastAsiaTheme="minorEastAsia" w:hAnsiTheme="minorHAnsi" w:cstheme="minorBidi"/>
          <w:noProof/>
          <w:sz w:val="22"/>
          <w:szCs w:val="22"/>
        </w:rPr>
      </w:pPr>
      <w:hyperlink w:anchor="_Toc355617263" w:history="1">
        <w:r w:rsidR="00093840" w:rsidRPr="00BA7269">
          <w:rPr>
            <w:rStyle w:val="Hyperlink"/>
            <w:rFonts w:hint="eastAsia"/>
            <w:noProof/>
          </w:rPr>
          <w:t>分配职位按钮</w:t>
        </w:r>
        <w:r w:rsidR="00093840">
          <w:rPr>
            <w:noProof/>
            <w:webHidden/>
          </w:rPr>
          <w:tab/>
        </w:r>
        <w:r w:rsidR="00093840">
          <w:rPr>
            <w:noProof/>
            <w:webHidden/>
          </w:rPr>
          <w:fldChar w:fldCharType="begin"/>
        </w:r>
        <w:r w:rsidR="00093840">
          <w:rPr>
            <w:noProof/>
            <w:webHidden/>
          </w:rPr>
          <w:instrText xml:space="preserve"> PAGEREF _Toc355617263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7932C1C8" w14:textId="77777777" w:rsidR="00093840" w:rsidRDefault="00B05D62">
      <w:pPr>
        <w:pStyle w:val="TOC4"/>
        <w:rPr>
          <w:rFonts w:asciiTheme="minorHAnsi" w:eastAsiaTheme="minorEastAsia" w:hAnsiTheme="minorHAnsi" w:cstheme="minorBidi"/>
          <w:noProof/>
          <w:sz w:val="22"/>
          <w:szCs w:val="22"/>
        </w:rPr>
      </w:pPr>
      <w:hyperlink w:anchor="_Toc355617264" w:history="1">
        <w:r w:rsidR="00093840" w:rsidRPr="00BA7269">
          <w:rPr>
            <w:rStyle w:val="Hyperlink"/>
            <w:rFonts w:hint="eastAsia"/>
            <w:noProof/>
          </w:rPr>
          <w:t>分配地点按钮</w:t>
        </w:r>
        <w:r w:rsidR="00093840">
          <w:rPr>
            <w:noProof/>
            <w:webHidden/>
          </w:rPr>
          <w:tab/>
        </w:r>
        <w:r w:rsidR="00093840">
          <w:rPr>
            <w:noProof/>
            <w:webHidden/>
          </w:rPr>
          <w:fldChar w:fldCharType="begin"/>
        </w:r>
        <w:r w:rsidR="00093840">
          <w:rPr>
            <w:noProof/>
            <w:webHidden/>
          </w:rPr>
          <w:instrText xml:space="preserve"> PAGEREF _Toc355617264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2B40FDCF" w14:textId="77777777" w:rsidR="00093840" w:rsidRDefault="00B05D62">
      <w:pPr>
        <w:pStyle w:val="TOC4"/>
        <w:rPr>
          <w:rFonts w:asciiTheme="minorHAnsi" w:eastAsiaTheme="minorEastAsia" w:hAnsiTheme="minorHAnsi" w:cstheme="minorBidi"/>
          <w:noProof/>
          <w:sz w:val="22"/>
          <w:szCs w:val="22"/>
        </w:rPr>
      </w:pPr>
      <w:hyperlink w:anchor="_Toc355617265" w:history="1">
        <w:r w:rsidR="00093840" w:rsidRPr="00BA7269">
          <w:rPr>
            <w:rStyle w:val="Hyperlink"/>
            <w:rFonts w:hint="eastAsia"/>
            <w:noProof/>
          </w:rPr>
          <w:t>分配大类按钮</w:t>
        </w:r>
        <w:r w:rsidR="00093840">
          <w:rPr>
            <w:noProof/>
            <w:webHidden/>
          </w:rPr>
          <w:tab/>
        </w:r>
        <w:r w:rsidR="00093840">
          <w:rPr>
            <w:noProof/>
            <w:webHidden/>
          </w:rPr>
          <w:fldChar w:fldCharType="begin"/>
        </w:r>
        <w:r w:rsidR="00093840">
          <w:rPr>
            <w:noProof/>
            <w:webHidden/>
          </w:rPr>
          <w:instrText xml:space="preserve"> PAGEREF _Toc355617265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7755B441" w14:textId="77777777" w:rsidR="00093840" w:rsidRDefault="00B05D62">
      <w:pPr>
        <w:pStyle w:val="TOC4"/>
        <w:rPr>
          <w:rFonts w:asciiTheme="minorHAnsi" w:eastAsiaTheme="minorEastAsia" w:hAnsiTheme="minorHAnsi" w:cstheme="minorBidi"/>
          <w:noProof/>
          <w:sz w:val="22"/>
          <w:szCs w:val="22"/>
        </w:rPr>
      </w:pPr>
      <w:hyperlink w:anchor="_Toc355617266" w:history="1">
        <w:r w:rsidR="00093840" w:rsidRPr="00BA7269">
          <w:rPr>
            <w:rStyle w:val="Hyperlink"/>
            <w:rFonts w:hint="eastAsia"/>
            <w:noProof/>
          </w:rPr>
          <w:t>分配大类按钮</w:t>
        </w:r>
        <w:r w:rsidR="00093840">
          <w:rPr>
            <w:noProof/>
            <w:webHidden/>
          </w:rPr>
          <w:tab/>
        </w:r>
        <w:r w:rsidR="00093840">
          <w:rPr>
            <w:noProof/>
            <w:webHidden/>
          </w:rPr>
          <w:fldChar w:fldCharType="begin"/>
        </w:r>
        <w:r w:rsidR="00093840">
          <w:rPr>
            <w:noProof/>
            <w:webHidden/>
          </w:rPr>
          <w:instrText xml:space="preserve"> PAGEREF _Toc355617266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2DF11B73" w14:textId="77777777" w:rsidR="00093840" w:rsidRDefault="00B05D62">
      <w:pPr>
        <w:pStyle w:val="TOC3"/>
        <w:rPr>
          <w:rFonts w:asciiTheme="minorHAnsi" w:eastAsiaTheme="minorEastAsia" w:hAnsiTheme="minorHAnsi" w:cstheme="minorBidi"/>
          <w:noProof/>
          <w:sz w:val="22"/>
          <w:szCs w:val="22"/>
        </w:rPr>
      </w:pPr>
      <w:hyperlink w:anchor="_Toc355617267" w:history="1">
        <w:r w:rsidR="00093840" w:rsidRPr="00BA7269">
          <w:rPr>
            <w:rStyle w:val="Hyperlink"/>
            <w:rFonts w:hint="eastAsia"/>
            <w:noProof/>
          </w:rPr>
          <w:t>逻辑</w:t>
        </w:r>
        <w:r w:rsidR="00093840">
          <w:rPr>
            <w:noProof/>
            <w:webHidden/>
          </w:rPr>
          <w:tab/>
        </w:r>
        <w:r w:rsidR="00093840">
          <w:rPr>
            <w:noProof/>
            <w:webHidden/>
          </w:rPr>
          <w:fldChar w:fldCharType="begin"/>
        </w:r>
        <w:r w:rsidR="00093840">
          <w:rPr>
            <w:noProof/>
            <w:webHidden/>
          </w:rPr>
          <w:instrText xml:space="preserve"> PAGEREF _Toc355617267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15B6CBBE" w14:textId="77777777" w:rsidR="00093840" w:rsidRDefault="00B05D62">
      <w:pPr>
        <w:pStyle w:val="TOC4"/>
        <w:rPr>
          <w:rFonts w:asciiTheme="minorHAnsi" w:eastAsiaTheme="minorEastAsia" w:hAnsiTheme="minorHAnsi" w:cstheme="minorBidi"/>
          <w:noProof/>
          <w:sz w:val="22"/>
          <w:szCs w:val="22"/>
        </w:rPr>
      </w:pPr>
      <w:hyperlink w:anchor="_Toc355617268" w:history="1">
        <w:r w:rsidR="00093840" w:rsidRPr="00BA7269">
          <w:rPr>
            <w:rStyle w:val="Hyperlink"/>
            <w:rFonts w:hint="eastAsia"/>
            <w:noProof/>
          </w:rPr>
          <w:t>用户密码</w:t>
        </w:r>
        <w:r w:rsidR="00093840">
          <w:rPr>
            <w:noProof/>
            <w:webHidden/>
          </w:rPr>
          <w:tab/>
        </w:r>
        <w:r w:rsidR="00093840">
          <w:rPr>
            <w:noProof/>
            <w:webHidden/>
          </w:rPr>
          <w:fldChar w:fldCharType="begin"/>
        </w:r>
        <w:r w:rsidR="00093840">
          <w:rPr>
            <w:noProof/>
            <w:webHidden/>
          </w:rPr>
          <w:instrText xml:space="preserve"> PAGEREF _Toc355617268 \h </w:instrText>
        </w:r>
        <w:r w:rsidR="00093840">
          <w:rPr>
            <w:noProof/>
            <w:webHidden/>
          </w:rPr>
        </w:r>
        <w:r w:rsidR="00093840">
          <w:rPr>
            <w:noProof/>
            <w:webHidden/>
          </w:rPr>
          <w:fldChar w:fldCharType="separate"/>
        </w:r>
        <w:r w:rsidR="00592869">
          <w:rPr>
            <w:noProof/>
            <w:webHidden/>
          </w:rPr>
          <w:t>8</w:t>
        </w:r>
        <w:r w:rsidR="00093840">
          <w:rPr>
            <w:noProof/>
            <w:webHidden/>
          </w:rPr>
          <w:fldChar w:fldCharType="end"/>
        </w:r>
      </w:hyperlink>
    </w:p>
    <w:p w14:paraId="20B2FE02" w14:textId="77777777" w:rsidR="00093840" w:rsidRDefault="00B05D62">
      <w:pPr>
        <w:pStyle w:val="TOC2"/>
        <w:rPr>
          <w:rFonts w:asciiTheme="minorHAnsi" w:eastAsiaTheme="minorEastAsia" w:hAnsiTheme="minorHAnsi" w:cstheme="minorBidi"/>
          <w:noProof/>
          <w:sz w:val="22"/>
          <w:szCs w:val="22"/>
        </w:rPr>
      </w:pPr>
      <w:hyperlink w:anchor="_Toc355617269" w:history="1">
        <w:r w:rsidR="00093840" w:rsidRPr="00BA7269">
          <w:rPr>
            <w:rStyle w:val="Hyperlink"/>
            <w:rFonts w:hint="eastAsia"/>
            <w:noProof/>
          </w:rPr>
          <w:t>职位分配</w:t>
        </w:r>
        <w:r w:rsidR="00093840">
          <w:rPr>
            <w:noProof/>
            <w:webHidden/>
          </w:rPr>
          <w:tab/>
        </w:r>
        <w:r w:rsidR="00093840">
          <w:rPr>
            <w:noProof/>
            <w:webHidden/>
          </w:rPr>
          <w:fldChar w:fldCharType="begin"/>
        </w:r>
        <w:r w:rsidR="00093840">
          <w:rPr>
            <w:noProof/>
            <w:webHidden/>
          </w:rPr>
          <w:instrText xml:space="preserve"> PAGEREF _Toc355617269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0DC75F3B" w14:textId="77777777" w:rsidR="00093840" w:rsidRDefault="00B05D62">
      <w:pPr>
        <w:pStyle w:val="TOC3"/>
        <w:rPr>
          <w:rFonts w:asciiTheme="minorHAnsi" w:eastAsiaTheme="minorEastAsia" w:hAnsiTheme="minorHAnsi" w:cstheme="minorBidi"/>
          <w:noProof/>
          <w:sz w:val="22"/>
          <w:szCs w:val="22"/>
        </w:rPr>
      </w:pPr>
      <w:hyperlink w:anchor="_Toc355617270" w:history="1">
        <w:r w:rsidR="00093840" w:rsidRPr="00BA7269">
          <w:rPr>
            <w:rStyle w:val="Hyperlink"/>
            <w:rFonts w:hint="eastAsia"/>
            <w:noProof/>
          </w:rPr>
          <w:t>界面</w:t>
        </w:r>
        <w:r w:rsidR="00093840">
          <w:rPr>
            <w:noProof/>
            <w:webHidden/>
          </w:rPr>
          <w:tab/>
        </w:r>
        <w:r w:rsidR="00093840">
          <w:rPr>
            <w:noProof/>
            <w:webHidden/>
          </w:rPr>
          <w:fldChar w:fldCharType="begin"/>
        </w:r>
        <w:r w:rsidR="00093840">
          <w:rPr>
            <w:noProof/>
            <w:webHidden/>
          </w:rPr>
          <w:instrText xml:space="preserve"> PAGEREF _Toc355617270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349D1F5E" w14:textId="77777777" w:rsidR="00093840" w:rsidRDefault="00B05D62">
      <w:pPr>
        <w:pStyle w:val="TOC4"/>
        <w:rPr>
          <w:rFonts w:asciiTheme="minorHAnsi" w:eastAsiaTheme="minorEastAsia" w:hAnsiTheme="minorHAnsi" w:cstheme="minorBidi"/>
          <w:noProof/>
          <w:sz w:val="22"/>
          <w:szCs w:val="22"/>
        </w:rPr>
      </w:pPr>
      <w:hyperlink w:anchor="_Toc355617271" w:history="1">
        <w:r w:rsidR="00093840" w:rsidRPr="00BA7269">
          <w:rPr>
            <w:rStyle w:val="Hyperlink"/>
            <w:rFonts w:hint="eastAsia"/>
            <w:noProof/>
          </w:rPr>
          <w:t>单位、部门、岗位查询框</w:t>
        </w:r>
        <w:r w:rsidR="00093840">
          <w:rPr>
            <w:noProof/>
            <w:webHidden/>
          </w:rPr>
          <w:tab/>
        </w:r>
        <w:r w:rsidR="00093840">
          <w:rPr>
            <w:noProof/>
            <w:webHidden/>
          </w:rPr>
          <w:fldChar w:fldCharType="begin"/>
        </w:r>
        <w:r w:rsidR="00093840">
          <w:rPr>
            <w:noProof/>
            <w:webHidden/>
          </w:rPr>
          <w:instrText xml:space="preserve"> PAGEREF _Toc355617271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0AC93730" w14:textId="77777777" w:rsidR="00093840" w:rsidRDefault="00B05D62">
      <w:pPr>
        <w:pStyle w:val="TOC4"/>
        <w:rPr>
          <w:rFonts w:asciiTheme="minorHAnsi" w:eastAsiaTheme="minorEastAsia" w:hAnsiTheme="minorHAnsi" w:cstheme="minorBidi"/>
          <w:noProof/>
          <w:sz w:val="22"/>
          <w:szCs w:val="22"/>
        </w:rPr>
      </w:pPr>
      <w:hyperlink w:anchor="_Toc355617272" w:history="1">
        <w:r w:rsidR="00093840" w:rsidRPr="00BA7269">
          <w:rPr>
            <w:rStyle w:val="Hyperlink"/>
            <w:rFonts w:hint="eastAsia"/>
            <w:noProof/>
          </w:rPr>
          <w:t>删除按钮</w:t>
        </w:r>
        <w:r w:rsidR="00093840">
          <w:rPr>
            <w:noProof/>
            <w:webHidden/>
          </w:rPr>
          <w:tab/>
        </w:r>
        <w:r w:rsidR="00093840">
          <w:rPr>
            <w:noProof/>
            <w:webHidden/>
          </w:rPr>
          <w:fldChar w:fldCharType="begin"/>
        </w:r>
        <w:r w:rsidR="00093840">
          <w:rPr>
            <w:noProof/>
            <w:webHidden/>
          </w:rPr>
          <w:instrText xml:space="preserve"> PAGEREF _Toc355617272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6456DE56" w14:textId="77777777" w:rsidR="00093840" w:rsidRDefault="00B05D62">
      <w:pPr>
        <w:pStyle w:val="TOC4"/>
        <w:rPr>
          <w:rFonts w:asciiTheme="minorHAnsi" w:eastAsiaTheme="minorEastAsia" w:hAnsiTheme="minorHAnsi" w:cstheme="minorBidi"/>
          <w:noProof/>
          <w:sz w:val="22"/>
          <w:szCs w:val="22"/>
        </w:rPr>
      </w:pPr>
      <w:hyperlink w:anchor="_Toc355617273" w:history="1">
        <w:r w:rsidR="00093840" w:rsidRPr="00BA7269">
          <w:rPr>
            <w:rStyle w:val="Hyperlink"/>
            <w:rFonts w:hint="eastAsia"/>
            <w:noProof/>
          </w:rPr>
          <w:t>应用按钮</w:t>
        </w:r>
        <w:r w:rsidR="00093840">
          <w:rPr>
            <w:noProof/>
            <w:webHidden/>
          </w:rPr>
          <w:tab/>
        </w:r>
        <w:r w:rsidR="00093840">
          <w:rPr>
            <w:noProof/>
            <w:webHidden/>
          </w:rPr>
          <w:fldChar w:fldCharType="begin"/>
        </w:r>
        <w:r w:rsidR="00093840">
          <w:rPr>
            <w:noProof/>
            <w:webHidden/>
          </w:rPr>
          <w:instrText xml:space="preserve"> PAGEREF _Toc355617273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739C8865" w14:textId="77777777" w:rsidR="00093840" w:rsidRDefault="00B05D62">
      <w:pPr>
        <w:pStyle w:val="TOC3"/>
        <w:rPr>
          <w:rFonts w:asciiTheme="minorHAnsi" w:eastAsiaTheme="minorEastAsia" w:hAnsiTheme="minorHAnsi" w:cstheme="minorBidi"/>
          <w:noProof/>
          <w:sz w:val="22"/>
          <w:szCs w:val="22"/>
        </w:rPr>
      </w:pPr>
      <w:hyperlink w:anchor="_Toc355617274" w:history="1">
        <w:r w:rsidR="00093840" w:rsidRPr="00BA7269">
          <w:rPr>
            <w:rStyle w:val="Hyperlink"/>
            <w:rFonts w:hint="eastAsia"/>
            <w:noProof/>
          </w:rPr>
          <w:t>逻辑</w:t>
        </w:r>
        <w:r w:rsidR="00093840">
          <w:rPr>
            <w:noProof/>
            <w:webHidden/>
          </w:rPr>
          <w:tab/>
        </w:r>
        <w:r w:rsidR="00093840">
          <w:rPr>
            <w:noProof/>
            <w:webHidden/>
          </w:rPr>
          <w:fldChar w:fldCharType="begin"/>
        </w:r>
        <w:r w:rsidR="00093840">
          <w:rPr>
            <w:noProof/>
            <w:webHidden/>
          </w:rPr>
          <w:instrText xml:space="preserve"> PAGEREF _Toc355617274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57296DE5" w14:textId="77777777" w:rsidR="00093840" w:rsidRDefault="00B05D62">
      <w:pPr>
        <w:pStyle w:val="TOC4"/>
        <w:rPr>
          <w:rFonts w:asciiTheme="minorHAnsi" w:eastAsiaTheme="minorEastAsia" w:hAnsiTheme="minorHAnsi" w:cstheme="minorBidi"/>
          <w:noProof/>
          <w:sz w:val="22"/>
          <w:szCs w:val="22"/>
        </w:rPr>
      </w:pPr>
      <w:hyperlink w:anchor="_Toc355617275" w:history="1">
        <w:r w:rsidR="00093840" w:rsidRPr="00BA7269">
          <w:rPr>
            <w:rStyle w:val="Hyperlink"/>
            <w:rFonts w:hint="eastAsia"/>
            <w:noProof/>
          </w:rPr>
          <w:t>岗位查询</w:t>
        </w:r>
        <w:r w:rsidR="00093840">
          <w:rPr>
            <w:noProof/>
            <w:webHidden/>
          </w:rPr>
          <w:tab/>
        </w:r>
        <w:r w:rsidR="00093840">
          <w:rPr>
            <w:noProof/>
            <w:webHidden/>
          </w:rPr>
          <w:fldChar w:fldCharType="begin"/>
        </w:r>
        <w:r w:rsidR="00093840">
          <w:rPr>
            <w:noProof/>
            <w:webHidden/>
          </w:rPr>
          <w:instrText xml:space="preserve"> PAGEREF _Toc355617275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6B69D6E9" w14:textId="77777777" w:rsidR="00093840" w:rsidRDefault="00B05D62">
      <w:pPr>
        <w:pStyle w:val="TOC4"/>
        <w:rPr>
          <w:rFonts w:asciiTheme="minorHAnsi" w:eastAsiaTheme="minorEastAsia" w:hAnsiTheme="minorHAnsi" w:cstheme="minorBidi"/>
          <w:noProof/>
          <w:sz w:val="22"/>
          <w:szCs w:val="22"/>
        </w:rPr>
      </w:pPr>
      <w:hyperlink w:anchor="_Toc355617276" w:history="1">
        <w:r w:rsidR="00093840" w:rsidRPr="00BA7269">
          <w:rPr>
            <w:rStyle w:val="Hyperlink"/>
            <w:rFonts w:hint="eastAsia"/>
            <w:noProof/>
          </w:rPr>
          <w:t>岗位分配</w:t>
        </w:r>
        <w:r w:rsidR="00093840">
          <w:rPr>
            <w:noProof/>
            <w:webHidden/>
          </w:rPr>
          <w:tab/>
        </w:r>
        <w:r w:rsidR="00093840">
          <w:rPr>
            <w:noProof/>
            <w:webHidden/>
          </w:rPr>
          <w:fldChar w:fldCharType="begin"/>
        </w:r>
        <w:r w:rsidR="00093840">
          <w:rPr>
            <w:noProof/>
            <w:webHidden/>
          </w:rPr>
          <w:instrText xml:space="preserve"> PAGEREF _Toc355617276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566697FD" w14:textId="77777777" w:rsidR="00093840" w:rsidRDefault="00B05D62">
      <w:pPr>
        <w:pStyle w:val="TOC4"/>
        <w:rPr>
          <w:rFonts w:asciiTheme="minorHAnsi" w:eastAsiaTheme="minorEastAsia" w:hAnsiTheme="minorHAnsi" w:cstheme="minorBidi"/>
          <w:noProof/>
          <w:sz w:val="22"/>
          <w:szCs w:val="22"/>
        </w:rPr>
      </w:pPr>
      <w:hyperlink w:anchor="_Toc355617277" w:history="1">
        <w:r w:rsidR="00093840" w:rsidRPr="00BA7269">
          <w:rPr>
            <w:rStyle w:val="Hyperlink"/>
            <w:rFonts w:hint="eastAsia"/>
            <w:noProof/>
          </w:rPr>
          <w:t>岗位删除</w:t>
        </w:r>
        <w:r w:rsidR="00093840">
          <w:rPr>
            <w:noProof/>
            <w:webHidden/>
          </w:rPr>
          <w:tab/>
        </w:r>
        <w:r w:rsidR="00093840">
          <w:rPr>
            <w:noProof/>
            <w:webHidden/>
          </w:rPr>
          <w:fldChar w:fldCharType="begin"/>
        </w:r>
        <w:r w:rsidR="00093840">
          <w:rPr>
            <w:noProof/>
            <w:webHidden/>
          </w:rPr>
          <w:instrText xml:space="preserve"> PAGEREF _Toc355617277 \h </w:instrText>
        </w:r>
        <w:r w:rsidR="00093840">
          <w:rPr>
            <w:noProof/>
            <w:webHidden/>
          </w:rPr>
        </w:r>
        <w:r w:rsidR="00093840">
          <w:rPr>
            <w:noProof/>
            <w:webHidden/>
          </w:rPr>
          <w:fldChar w:fldCharType="separate"/>
        </w:r>
        <w:r w:rsidR="00592869">
          <w:rPr>
            <w:noProof/>
            <w:webHidden/>
          </w:rPr>
          <w:t>9</w:t>
        </w:r>
        <w:r w:rsidR="00093840">
          <w:rPr>
            <w:noProof/>
            <w:webHidden/>
          </w:rPr>
          <w:fldChar w:fldCharType="end"/>
        </w:r>
      </w:hyperlink>
    </w:p>
    <w:p w14:paraId="38E19BC1" w14:textId="77777777" w:rsidR="00093840" w:rsidRDefault="00B05D62">
      <w:pPr>
        <w:pStyle w:val="TOC2"/>
        <w:rPr>
          <w:rFonts w:asciiTheme="minorHAnsi" w:eastAsiaTheme="minorEastAsia" w:hAnsiTheme="minorHAnsi" w:cstheme="minorBidi"/>
          <w:noProof/>
          <w:sz w:val="22"/>
          <w:szCs w:val="22"/>
        </w:rPr>
      </w:pPr>
      <w:hyperlink w:anchor="_Toc355617278" w:history="1">
        <w:r w:rsidR="00093840" w:rsidRPr="00BA7269">
          <w:rPr>
            <w:rStyle w:val="Hyperlink"/>
            <w:rFonts w:hint="eastAsia"/>
            <w:noProof/>
          </w:rPr>
          <w:t>地点分配</w:t>
        </w:r>
        <w:r w:rsidR="00093840">
          <w:rPr>
            <w:noProof/>
            <w:webHidden/>
          </w:rPr>
          <w:tab/>
        </w:r>
        <w:r w:rsidR="00093840">
          <w:rPr>
            <w:noProof/>
            <w:webHidden/>
          </w:rPr>
          <w:fldChar w:fldCharType="begin"/>
        </w:r>
        <w:r w:rsidR="00093840">
          <w:rPr>
            <w:noProof/>
            <w:webHidden/>
          </w:rPr>
          <w:instrText xml:space="preserve"> PAGEREF _Toc355617278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42210298" w14:textId="77777777" w:rsidR="00093840" w:rsidRDefault="00B05D62">
      <w:pPr>
        <w:pStyle w:val="TOC3"/>
        <w:rPr>
          <w:rFonts w:asciiTheme="minorHAnsi" w:eastAsiaTheme="minorEastAsia" w:hAnsiTheme="minorHAnsi" w:cstheme="minorBidi"/>
          <w:noProof/>
          <w:sz w:val="22"/>
          <w:szCs w:val="22"/>
        </w:rPr>
      </w:pPr>
      <w:hyperlink w:anchor="_Toc355617279" w:history="1">
        <w:r w:rsidR="00093840" w:rsidRPr="00BA7269">
          <w:rPr>
            <w:rStyle w:val="Hyperlink"/>
            <w:rFonts w:hint="eastAsia"/>
            <w:noProof/>
          </w:rPr>
          <w:t>界面</w:t>
        </w:r>
        <w:r w:rsidR="00093840">
          <w:rPr>
            <w:noProof/>
            <w:webHidden/>
          </w:rPr>
          <w:tab/>
        </w:r>
        <w:r w:rsidR="00093840">
          <w:rPr>
            <w:noProof/>
            <w:webHidden/>
          </w:rPr>
          <w:fldChar w:fldCharType="begin"/>
        </w:r>
        <w:r w:rsidR="00093840">
          <w:rPr>
            <w:noProof/>
            <w:webHidden/>
          </w:rPr>
          <w:instrText xml:space="preserve"> PAGEREF _Toc355617279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076D6600" w14:textId="77777777" w:rsidR="00093840" w:rsidRDefault="00B05D62">
      <w:pPr>
        <w:pStyle w:val="TOC4"/>
        <w:rPr>
          <w:rFonts w:asciiTheme="minorHAnsi" w:eastAsiaTheme="minorEastAsia" w:hAnsiTheme="minorHAnsi" w:cstheme="minorBidi"/>
          <w:noProof/>
          <w:sz w:val="22"/>
          <w:szCs w:val="22"/>
        </w:rPr>
      </w:pPr>
      <w:hyperlink w:anchor="_Toc355617280" w:history="1">
        <w:r w:rsidR="00093840" w:rsidRPr="00BA7269">
          <w:rPr>
            <w:rStyle w:val="Hyperlink"/>
            <w:rFonts w:hint="eastAsia"/>
            <w:noProof/>
          </w:rPr>
          <w:t>地点查询框</w:t>
        </w:r>
        <w:r w:rsidR="00093840">
          <w:rPr>
            <w:noProof/>
            <w:webHidden/>
          </w:rPr>
          <w:tab/>
        </w:r>
        <w:r w:rsidR="00093840">
          <w:rPr>
            <w:noProof/>
            <w:webHidden/>
          </w:rPr>
          <w:fldChar w:fldCharType="begin"/>
        </w:r>
        <w:r w:rsidR="00093840">
          <w:rPr>
            <w:noProof/>
            <w:webHidden/>
          </w:rPr>
          <w:instrText xml:space="preserve"> PAGEREF _Toc355617280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0AEECD3E" w14:textId="77777777" w:rsidR="00093840" w:rsidRDefault="00B05D62">
      <w:pPr>
        <w:pStyle w:val="TOC4"/>
        <w:rPr>
          <w:rFonts w:asciiTheme="minorHAnsi" w:eastAsiaTheme="minorEastAsia" w:hAnsiTheme="minorHAnsi" w:cstheme="minorBidi"/>
          <w:noProof/>
          <w:sz w:val="22"/>
          <w:szCs w:val="22"/>
        </w:rPr>
      </w:pPr>
      <w:hyperlink w:anchor="_Toc355617281" w:history="1">
        <w:r w:rsidR="00093840" w:rsidRPr="00BA7269">
          <w:rPr>
            <w:rStyle w:val="Hyperlink"/>
            <w:rFonts w:hint="eastAsia"/>
            <w:noProof/>
          </w:rPr>
          <w:t>删除按钮</w:t>
        </w:r>
        <w:r w:rsidR="00093840">
          <w:rPr>
            <w:noProof/>
            <w:webHidden/>
          </w:rPr>
          <w:tab/>
        </w:r>
        <w:r w:rsidR="00093840">
          <w:rPr>
            <w:noProof/>
            <w:webHidden/>
          </w:rPr>
          <w:fldChar w:fldCharType="begin"/>
        </w:r>
        <w:r w:rsidR="00093840">
          <w:rPr>
            <w:noProof/>
            <w:webHidden/>
          </w:rPr>
          <w:instrText xml:space="preserve"> PAGEREF _Toc355617281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064482B1" w14:textId="77777777" w:rsidR="00093840" w:rsidRDefault="00B05D62">
      <w:pPr>
        <w:pStyle w:val="TOC4"/>
        <w:rPr>
          <w:rFonts w:asciiTheme="minorHAnsi" w:eastAsiaTheme="minorEastAsia" w:hAnsiTheme="minorHAnsi" w:cstheme="minorBidi"/>
          <w:noProof/>
          <w:sz w:val="22"/>
          <w:szCs w:val="22"/>
        </w:rPr>
      </w:pPr>
      <w:hyperlink w:anchor="_Toc355617282" w:history="1">
        <w:r w:rsidR="00093840" w:rsidRPr="00BA7269">
          <w:rPr>
            <w:rStyle w:val="Hyperlink"/>
            <w:rFonts w:hint="eastAsia"/>
            <w:noProof/>
          </w:rPr>
          <w:t>应用按钮</w:t>
        </w:r>
        <w:r w:rsidR="00093840">
          <w:rPr>
            <w:noProof/>
            <w:webHidden/>
          </w:rPr>
          <w:tab/>
        </w:r>
        <w:r w:rsidR="00093840">
          <w:rPr>
            <w:noProof/>
            <w:webHidden/>
          </w:rPr>
          <w:fldChar w:fldCharType="begin"/>
        </w:r>
        <w:r w:rsidR="00093840">
          <w:rPr>
            <w:noProof/>
            <w:webHidden/>
          </w:rPr>
          <w:instrText xml:space="preserve"> PAGEREF _Toc355617282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0D567880" w14:textId="77777777" w:rsidR="00093840" w:rsidRDefault="00B05D62">
      <w:pPr>
        <w:pStyle w:val="TOC4"/>
        <w:rPr>
          <w:rFonts w:asciiTheme="minorHAnsi" w:eastAsiaTheme="minorEastAsia" w:hAnsiTheme="minorHAnsi" w:cstheme="minorBidi"/>
          <w:noProof/>
          <w:sz w:val="22"/>
          <w:szCs w:val="22"/>
        </w:rPr>
      </w:pPr>
      <w:hyperlink w:anchor="_Toc355617283" w:history="1">
        <w:r w:rsidR="00093840" w:rsidRPr="00BA7269">
          <w:rPr>
            <w:rStyle w:val="Hyperlink"/>
            <w:rFonts w:hint="eastAsia"/>
            <w:noProof/>
          </w:rPr>
          <w:t>全部？</w:t>
        </w:r>
        <w:r w:rsidR="00093840" w:rsidRPr="00BA7269">
          <w:rPr>
            <w:rStyle w:val="Hyperlink"/>
            <w:noProof/>
          </w:rPr>
          <w:t>check box</w:t>
        </w:r>
        <w:r w:rsidR="00093840">
          <w:rPr>
            <w:noProof/>
            <w:webHidden/>
          </w:rPr>
          <w:tab/>
        </w:r>
        <w:r w:rsidR="00093840">
          <w:rPr>
            <w:noProof/>
            <w:webHidden/>
          </w:rPr>
          <w:fldChar w:fldCharType="begin"/>
        </w:r>
        <w:r w:rsidR="00093840">
          <w:rPr>
            <w:noProof/>
            <w:webHidden/>
          </w:rPr>
          <w:instrText xml:space="preserve"> PAGEREF _Toc355617283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495982D1" w14:textId="77777777" w:rsidR="00093840" w:rsidRDefault="00B05D62">
      <w:pPr>
        <w:pStyle w:val="TOC3"/>
        <w:rPr>
          <w:rFonts w:asciiTheme="minorHAnsi" w:eastAsiaTheme="minorEastAsia" w:hAnsiTheme="minorHAnsi" w:cstheme="minorBidi"/>
          <w:noProof/>
          <w:sz w:val="22"/>
          <w:szCs w:val="22"/>
        </w:rPr>
      </w:pPr>
      <w:hyperlink w:anchor="_Toc355617284" w:history="1">
        <w:r w:rsidR="00093840" w:rsidRPr="00BA7269">
          <w:rPr>
            <w:rStyle w:val="Hyperlink"/>
            <w:rFonts w:hint="eastAsia"/>
            <w:noProof/>
          </w:rPr>
          <w:t>逻辑</w:t>
        </w:r>
        <w:r w:rsidR="00093840">
          <w:rPr>
            <w:noProof/>
            <w:webHidden/>
          </w:rPr>
          <w:tab/>
        </w:r>
        <w:r w:rsidR="00093840">
          <w:rPr>
            <w:noProof/>
            <w:webHidden/>
          </w:rPr>
          <w:fldChar w:fldCharType="begin"/>
        </w:r>
        <w:r w:rsidR="00093840">
          <w:rPr>
            <w:noProof/>
            <w:webHidden/>
          </w:rPr>
          <w:instrText xml:space="preserve"> PAGEREF _Toc355617284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09FC6E3C" w14:textId="77777777" w:rsidR="00093840" w:rsidRDefault="00B05D62">
      <w:pPr>
        <w:pStyle w:val="TOC4"/>
        <w:rPr>
          <w:rFonts w:asciiTheme="minorHAnsi" w:eastAsiaTheme="minorEastAsia" w:hAnsiTheme="minorHAnsi" w:cstheme="minorBidi"/>
          <w:noProof/>
          <w:sz w:val="22"/>
          <w:szCs w:val="22"/>
        </w:rPr>
      </w:pPr>
      <w:hyperlink w:anchor="_Toc355617285" w:history="1">
        <w:r w:rsidR="00093840" w:rsidRPr="00BA7269">
          <w:rPr>
            <w:rStyle w:val="Hyperlink"/>
            <w:rFonts w:hint="eastAsia"/>
            <w:noProof/>
          </w:rPr>
          <w:t>地点查询</w:t>
        </w:r>
        <w:r w:rsidR="00093840">
          <w:rPr>
            <w:noProof/>
            <w:webHidden/>
          </w:rPr>
          <w:tab/>
        </w:r>
        <w:r w:rsidR="00093840">
          <w:rPr>
            <w:noProof/>
            <w:webHidden/>
          </w:rPr>
          <w:fldChar w:fldCharType="begin"/>
        </w:r>
        <w:r w:rsidR="00093840">
          <w:rPr>
            <w:noProof/>
            <w:webHidden/>
          </w:rPr>
          <w:instrText xml:space="preserve"> PAGEREF _Toc355617285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341DB343" w14:textId="77777777" w:rsidR="00093840" w:rsidRDefault="00B05D62">
      <w:pPr>
        <w:pStyle w:val="TOC4"/>
        <w:rPr>
          <w:rFonts w:asciiTheme="minorHAnsi" w:eastAsiaTheme="minorEastAsia" w:hAnsiTheme="minorHAnsi" w:cstheme="minorBidi"/>
          <w:noProof/>
          <w:sz w:val="22"/>
          <w:szCs w:val="22"/>
        </w:rPr>
      </w:pPr>
      <w:hyperlink w:anchor="_Toc355617286" w:history="1">
        <w:r w:rsidR="00093840" w:rsidRPr="00BA7269">
          <w:rPr>
            <w:rStyle w:val="Hyperlink"/>
            <w:rFonts w:hint="eastAsia"/>
            <w:noProof/>
          </w:rPr>
          <w:t>地点分配</w:t>
        </w:r>
        <w:r w:rsidR="00093840">
          <w:rPr>
            <w:noProof/>
            <w:webHidden/>
          </w:rPr>
          <w:tab/>
        </w:r>
        <w:r w:rsidR="00093840">
          <w:rPr>
            <w:noProof/>
            <w:webHidden/>
          </w:rPr>
          <w:fldChar w:fldCharType="begin"/>
        </w:r>
        <w:r w:rsidR="00093840">
          <w:rPr>
            <w:noProof/>
            <w:webHidden/>
          </w:rPr>
          <w:instrText xml:space="preserve"> PAGEREF _Toc355617286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7272E568" w14:textId="77777777" w:rsidR="00093840" w:rsidRDefault="00B05D62">
      <w:pPr>
        <w:pStyle w:val="TOC4"/>
        <w:rPr>
          <w:rFonts w:asciiTheme="minorHAnsi" w:eastAsiaTheme="minorEastAsia" w:hAnsiTheme="minorHAnsi" w:cstheme="minorBidi"/>
          <w:noProof/>
          <w:sz w:val="22"/>
          <w:szCs w:val="22"/>
        </w:rPr>
      </w:pPr>
      <w:hyperlink w:anchor="_Toc355617287" w:history="1">
        <w:r w:rsidR="00093840" w:rsidRPr="00BA7269">
          <w:rPr>
            <w:rStyle w:val="Hyperlink"/>
            <w:rFonts w:hint="eastAsia"/>
            <w:noProof/>
          </w:rPr>
          <w:t>地点删除</w:t>
        </w:r>
        <w:r w:rsidR="00093840">
          <w:rPr>
            <w:noProof/>
            <w:webHidden/>
          </w:rPr>
          <w:tab/>
        </w:r>
        <w:r w:rsidR="00093840">
          <w:rPr>
            <w:noProof/>
            <w:webHidden/>
          </w:rPr>
          <w:fldChar w:fldCharType="begin"/>
        </w:r>
        <w:r w:rsidR="00093840">
          <w:rPr>
            <w:noProof/>
            <w:webHidden/>
          </w:rPr>
          <w:instrText xml:space="preserve"> PAGEREF _Toc355617287 \h </w:instrText>
        </w:r>
        <w:r w:rsidR="00093840">
          <w:rPr>
            <w:noProof/>
            <w:webHidden/>
          </w:rPr>
        </w:r>
        <w:r w:rsidR="00093840">
          <w:rPr>
            <w:noProof/>
            <w:webHidden/>
          </w:rPr>
          <w:fldChar w:fldCharType="separate"/>
        </w:r>
        <w:r w:rsidR="00592869">
          <w:rPr>
            <w:noProof/>
            <w:webHidden/>
          </w:rPr>
          <w:t>10</w:t>
        </w:r>
        <w:r w:rsidR="00093840">
          <w:rPr>
            <w:noProof/>
            <w:webHidden/>
          </w:rPr>
          <w:fldChar w:fldCharType="end"/>
        </w:r>
      </w:hyperlink>
    </w:p>
    <w:p w14:paraId="3CD7BF57" w14:textId="77777777" w:rsidR="00093840" w:rsidRDefault="00B05D62">
      <w:pPr>
        <w:pStyle w:val="TOC2"/>
        <w:rPr>
          <w:rFonts w:asciiTheme="minorHAnsi" w:eastAsiaTheme="minorEastAsia" w:hAnsiTheme="minorHAnsi" w:cstheme="minorBidi"/>
          <w:noProof/>
          <w:sz w:val="22"/>
          <w:szCs w:val="22"/>
        </w:rPr>
      </w:pPr>
      <w:hyperlink w:anchor="_Toc355617288" w:history="1">
        <w:r w:rsidR="00093840" w:rsidRPr="00BA7269">
          <w:rPr>
            <w:rStyle w:val="Hyperlink"/>
            <w:rFonts w:hint="eastAsia"/>
            <w:noProof/>
          </w:rPr>
          <w:t>大类分配</w:t>
        </w:r>
        <w:r w:rsidR="00093840">
          <w:rPr>
            <w:noProof/>
            <w:webHidden/>
          </w:rPr>
          <w:tab/>
        </w:r>
        <w:r w:rsidR="00093840">
          <w:rPr>
            <w:noProof/>
            <w:webHidden/>
          </w:rPr>
          <w:fldChar w:fldCharType="begin"/>
        </w:r>
        <w:r w:rsidR="00093840">
          <w:rPr>
            <w:noProof/>
            <w:webHidden/>
          </w:rPr>
          <w:instrText xml:space="preserve"> PAGEREF _Toc355617288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3BD4507C" w14:textId="77777777" w:rsidR="00093840" w:rsidRDefault="00B05D62">
      <w:pPr>
        <w:pStyle w:val="TOC3"/>
        <w:rPr>
          <w:rFonts w:asciiTheme="minorHAnsi" w:eastAsiaTheme="minorEastAsia" w:hAnsiTheme="minorHAnsi" w:cstheme="minorBidi"/>
          <w:noProof/>
          <w:sz w:val="22"/>
          <w:szCs w:val="22"/>
        </w:rPr>
      </w:pPr>
      <w:hyperlink w:anchor="_Toc355617289" w:history="1">
        <w:r w:rsidR="00093840" w:rsidRPr="00BA7269">
          <w:rPr>
            <w:rStyle w:val="Hyperlink"/>
            <w:rFonts w:hint="eastAsia"/>
            <w:noProof/>
          </w:rPr>
          <w:t>界面</w:t>
        </w:r>
        <w:r w:rsidR="00093840">
          <w:rPr>
            <w:noProof/>
            <w:webHidden/>
          </w:rPr>
          <w:tab/>
        </w:r>
        <w:r w:rsidR="00093840">
          <w:rPr>
            <w:noProof/>
            <w:webHidden/>
          </w:rPr>
          <w:fldChar w:fldCharType="begin"/>
        </w:r>
        <w:r w:rsidR="00093840">
          <w:rPr>
            <w:noProof/>
            <w:webHidden/>
          </w:rPr>
          <w:instrText xml:space="preserve"> PAGEREF _Toc355617289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5B2083C1" w14:textId="77777777" w:rsidR="00093840" w:rsidRDefault="00B05D62">
      <w:pPr>
        <w:pStyle w:val="TOC4"/>
        <w:rPr>
          <w:rFonts w:asciiTheme="minorHAnsi" w:eastAsiaTheme="minorEastAsia" w:hAnsiTheme="minorHAnsi" w:cstheme="minorBidi"/>
          <w:noProof/>
          <w:sz w:val="22"/>
          <w:szCs w:val="22"/>
        </w:rPr>
      </w:pPr>
      <w:hyperlink w:anchor="_Toc355617290" w:history="1">
        <w:r w:rsidR="00093840" w:rsidRPr="00BA7269">
          <w:rPr>
            <w:rStyle w:val="Hyperlink"/>
            <w:rFonts w:hint="eastAsia"/>
            <w:noProof/>
          </w:rPr>
          <w:t>大类查询框</w:t>
        </w:r>
        <w:r w:rsidR="00093840">
          <w:rPr>
            <w:noProof/>
            <w:webHidden/>
          </w:rPr>
          <w:tab/>
        </w:r>
        <w:r w:rsidR="00093840">
          <w:rPr>
            <w:noProof/>
            <w:webHidden/>
          </w:rPr>
          <w:fldChar w:fldCharType="begin"/>
        </w:r>
        <w:r w:rsidR="00093840">
          <w:rPr>
            <w:noProof/>
            <w:webHidden/>
          </w:rPr>
          <w:instrText xml:space="preserve"> PAGEREF _Toc355617290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096B73BC" w14:textId="77777777" w:rsidR="00093840" w:rsidRDefault="00B05D62">
      <w:pPr>
        <w:pStyle w:val="TOC4"/>
        <w:rPr>
          <w:rFonts w:asciiTheme="minorHAnsi" w:eastAsiaTheme="minorEastAsia" w:hAnsiTheme="minorHAnsi" w:cstheme="minorBidi"/>
          <w:noProof/>
          <w:sz w:val="22"/>
          <w:szCs w:val="22"/>
        </w:rPr>
      </w:pPr>
      <w:hyperlink w:anchor="_Toc355617291" w:history="1">
        <w:r w:rsidR="00093840" w:rsidRPr="00BA7269">
          <w:rPr>
            <w:rStyle w:val="Hyperlink"/>
            <w:rFonts w:hint="eastAsia"/>
            <w:noProof/>
          </w:rPr>
          <w:t>删除按钮</w:t>
        </w:r>
        <w:r w:rsidR="00093840">
          <w:rPr>
            <w:noProof/>
            <w:webHidden/>
          </w:rPr>
          <w:tab/>
        </w:r>
        <w:r w:rsidR="00093840">
          <w:rPr>
            <w:noProof/>
            <w:webHidden/>
          </w:rPr>
          <w:fldChar w:fldCharType="begin"/>
        </w:r>
        <w:r w:rsidR="00093840">
          <w:rPr>
            <w:noProof/>
            <w:webHidden/>
          </w:rPr>
          <w:instrText xml:space="preserve"> PAGEREF _Toc355617291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7A43A6FF" w14:textId="77777777" w:rsidR="00093840" w:rsidRDefault="00B05D62">
      <w:pPr>
        <w:pStyle w:val="TOC4"/>
        <w:rPr>
          <w:rFonts w:asciiTheme="minorHAnsi" w:eastAsiaTheme="minorEastAsia" w:hAnsiTheme="minorHAnsi" w:cstheme="minorBidi"/>
          <w:noProof/>
          <w:sz w:val="22"/>
          <w:szCs w:val="22"/>
        </w:rPr>
      </w:pPr>
      <w:hyperlink w:anchor="_Toc355617292" w:history="1">
        <w:r w:rsidR="00093840" w:rsidRPr="00BA7269">
          <w:rPr>
            <w:rStyle w:val="Hyperlink"/>
            <w:rFonts w:hint="eastAsia"/>
            <w:noProof/>
          </w:rPr>
          <w:t>应用按钮</w:t>
        </w:r>
        <w:r w:rsidR="00093840">
          <w:rPr>
            <w:noProof/>
            <w:webHidden/>
          </w:rPr>
          <w:tab/>
        </w:r>
        <w:r w:rsidR="00093840">
          <w:rPr>
            <w:noProof/>
            <w:webHidden/>
          </w:rPr>
          <w:fldChar w:fldCharType="begin"/>
        </w:r>
        <w:r w:rsidR="00093840">
          <w:rPr>
            <w:noProof/>
            <w:webHidden/>
          </w:rPr>
          <w:instrText xml:space="preserve"> PAGEREF _Toc355617292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106A6B37" w14:textId="77777777" w:rsidR="00093840" w:rsidRDefault="00B05D62">
      <w:pPr>
        <w:pStyle w:val="TOC4"/>
        <w:rPr>
          <w:rFonts w:asciiTheme="minorHAnsi" w:eastAsiaTheme="minorEastAsia" w:hAnsiTheme="minorHAnsi" w:cstheme="minorBidi"/>
          <w:noProof/>
          <w:sz w:val="22"/>
          <w:szCs w:val="22"/>
        </w:rPr>
      </w:pPr>
      <w:hyperlink w:anchor="_Toc355617293" w:history="1">
        <w:r w:rsidR="00093840" w:rsidRPr="00BA7269">
          <w:rPr>
            <w:rStyle w:val="Hyperlink"/>
            <w:rFonts w:hint="eastAsia"/>
            <w:noProof/>
          </w:rPr>
          <w:t>全部？</w:t>
        </w:r>
        <w:r w:rsidR="00093840" w:rsidRPr="00BA7269">
          <w:rPr>
            <w:rStyle w:val="Hyperlink"/>
            <w:noProof/>
          </w:rPr>
          <w:t>check box</w:t>
        </w:r>
        <w:r w:rsidR="00093840">
          <w:rPr>
            <w:noProof/>
            <w:webHidden/>
          </w:rPr>
          <w:tab/>
        </w:r>
        <w:r w:rsidR="00093840">
          <w:rPr>
            <w:noProof/>
            <w:webHidden/>
          </w:rPr>
          <w:fldChar w:fldCharType="begin"/>
        </w:r>
        <w:r w:rsidR="00093840">
          <w:rPr>
            <w:noProof/>
            <w:webHidden/>
          </w:rPr>
          <w:instrText xml:space="preserve"> PAGEREF _Toc355617293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5D9FEA15" w14:textId="77777777" w:rsidR="00093840" w:rsidRDefault="00B05D62">
      <w:pPr>
        <w:pStyle w:val="TOC3"/>
        <w:rPr>
          <w:rFonts w:asciiTheme="minorHAnsi" w:eastAsiaTheme="minorEastAsia" w:hAnsiTheme="minorHAnsi" w:cstheme="minorBidi"/>
          <w:noProof/>
          <w:sz w:val="22"/>
          <w:szCs w:val="22"/>
        </w:rPr>
      </w:pPr>
      <w:hyperlink w:anchor="_Toc355617294" w:history="1">
        <w:r w:rsidR="00093840" w:rsidRPr="00BA7269">
          <w:rPr>
            <w:rStyle w:val="Hyperlink"/>
            <w:rFonts w:hint="eastAsia"/>
            <w:noProof/>
          </w:rPr>
          <w:t>逻辑</w:t>
        </w:r>
        <w:r w:rsidR="00093840">
          <w:rPr>
            <w:noProof/>
            <w:webHidden/>
          </w:rPr>
          <w:tab/>
        </w:r>
        <w:r w:rsidR="00093840">
          <w:rPr>
            <w:noProof/>
            <w:webHidden/>
          </w:rPr>
          <w:fldChar w:fldCharType="begin"/>
        </w:r>
        <w:r w:rsidR="00093840">
          <w:rPr>
            <w:noProof/>
            <w:webHidden/>
          </w:rPr>
          <w:instrText xml:space="preserve"> PAGEREF _Toc355617294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5AE3FDF2" w14:textId="77777777" w:rsidR="00093840" w:rsidRDefault="00B05D62">
      <w:pPr>
        <w:pStyle w:val="TOC4"/>
        <w:rPr>
          <w:rFonts w:asciiTheme="minorHAnsi" w:eastAsiaTheme="minorEastAsia" w:hAnsiTheme="minorHAnsi" w:cstheme="minorBidi"/>
          <w:noProof/>
          <w:sz w:val="22"/>
          <w:szCs w:val="22"/>
        </w:rPr>
      </w:pPr>
      <w:hyperlink w:anchor="_Toc355617295" w:history="1">
        <w:r w:rsidR="00093840" w:rsidRPr="00BA7269">
          <w:rPr>
            <w:rStyle w:val="Hyperlink"/>
            <w:rFonts w:hint="eastAsia"/>
            <w:noProof/>
          </w:rPr>
          <w:t>大类查询</w:t>
        </w:r>
        <w:r w:rsidR="00093840">
          <w:rPr>
            <w:noProof/>
            <w:webHidden/>
          </w:rPr>
          <w:tab/>
        </w:r>
        <w:r w:rsidR="00093840">
          <w:rPr>
            <w:noProof/>
            <w:webHidden/>
          </w:rPr>
          <w:fldChar w:fldCharType="begin"/>
        </w:r>
        <w:r w:rsidR="00093840">
          <w:rPr>
            <w:noProof/>
            <w:webHidden/>
          </w:rPr>
          <w:instrText xml:space="preserve"> PAGEREF _Toc355617295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77921057" w14:textId="77777777" w:rsidR="00093840" w:rsidRDefault="00B05D62">
      <w:pPr>
        <w:pStyle w:val="TOC4"/>
        <w:rPr>
          <w:rFonts w:asciiTheme="minorHAnsi" w:eastAsiaTheme="minorEastAsia" w:hAnsiTheme="minorHAnsi" w:cstheme="minorBidi"/>
          <w:noProof/>
          <w:sz w:val="22"/>
          <w:szCs w:val="22"/>
        </w:rPr>
      </w:pPr>
      <w:hyperlink w:anchor="_Toc355617296" w:history="1">
        <w:r w:rsidR="00093840" w:rsidRPr="00BA7269">
          <w:rPr>
            <w:rStyle w:val="Hyperlink"/>
            <w:rFonts w:hint="eastAsia"/>
            <w:noProof/>
          </w:rPr>
          <w:t>大类分配</w:t>
        </w:r>
        <w:r w:rsidR="00093840">
          <w:rPr>
            <w:noProof/>
            <w:webHidden/>
          </w:rPr>
          <w:tab/>
        </w:r>
        <w:r w:rsidR="00093840">
          <w:rPr>
            <w:noProof/>
            <w:webHidden/>
          </w:rPr>
          <w:fldChar w:fldCharType="begin"/>
        </w:r>
        <w:r w:rsidR="00093840">
          <w:rPr>
            <w:noProof/>
            <w:webHidden/>
          </w:rPr>
          <w:instrText xml:space="preserve"> PAGEREF _Toc355617296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3989DB3B" w14:textId="77777777" w:rsidR="00093840" w:rsidRDefault="00B05D62">
      <w:pPr>
        <w:pStyle w:val="TOC4"/>
        <w:rPr>
          <w:rFonts w:asciiTheme="minorHAnsi" w:eastAsiaTheme="minorEastAsia" w:hAnsiTheme="minorHAnsi" w:cstheme="minorBidi"/>
          <w:noProof/>
          <w:sz w:val="22"/>
          <w:szCs w:val="22"/>
        </w:rPr>
      </w:pPr>
      <w:hyperlink w:anchor="_Toc355617297" w:history="1">
        <w:r w:rsidR="00093840" w:rsidRPr="00BA7269">
          <w:rPr>
            <w:rStyle w:val="Hyperlink"/>
            <w:rFonts w:hint="eastAsia"/>
            <w:noProof/>
          </w:rPr>
          <w:t>大类删除</w:t>
        </w:r>
        <w:r w:rsidR="00093840">
          <w:rPr>
            <w:noProof/>
            <w:webHidden/>
          </w:rPr>
          <w:tab/>
        </w:r>
        <w:r w:rsidR="00093840">
          <w:rPr>
            <w:noProof/>
            <w:webHidden/>
          </w:rPr>
          <w:fldChar w:fldCharType="begin"/>
        </w:r>
        <w:r w:rsidR="00093840">
          <w:rPr>
            <w:noProof/>
            <w:webHidden/>
          </w:rPr>
          <w:instrText xml:space="preserve"> PAGEREF _Toc355617297 \h </w:instrText>
        </w:r>
        <w:r w:rsidR="00093840">
          <w:rPr>
            <w:noProof/>
            <w:webHidden/>
          </w:rPr>
        </w:r>
        <w:r w:rsidR="00093840">
          <w:rPr>
            <w:noProof/>
            <w:webHidden/>
          </w:rPr>
          <w:fldChar w:fldCharType="separate"/>
        </w:r>
        <w:r w:rsidR="00592869">
          <w:rPr>
            <w:noProof/>
            <w:webHidden/>
          </w:rPr>
          <w:t>11</w:t>
        </w:r>
        <w:r w:rsidR="00093840">
          <w:rPr>
            <w:noProof/>
            <w:webHidden/>
          </w:rPr>
          <w:fldChar w:fldCharType="end"/>
        </w:r>
      </w:hyperlink>
    </w:p>
    <w:p w14:paraId="78AC4990" w14:textId="77777777" w:rsidR="00093840" w:rsidRDefault="00B05D62">
      <w:pPr>
        <w:pStyle w:val="TOC2"/>
        <w:rPr>
          <w:rFonts w:asciiTheme="minorHAnsi" w:eastAsiaTheme="minorEastAsia" w:hAnsiTheme="minorHAnsi" w:cstheme="minorBidi"/>
          <w:noProof/>
          <w:sz w:val="22"/>
          <w:szCs w:val="22"/>
        </w:rPr>
      </w:pPr>
      <w:hyperlink w:anchor="_Toc355617298" w:history="1">
        <w:r w:rsidR="00093840" w:rsidRPr="00BA7269">
          <w:rPr>
            <w:rStyle w:val="Hyperlink"/>
            <w:rFonts w:hint="eastAsia"/>
            <w:noProof/>
          </w:rPr>
          <w:t>后台表与程序</w:t>
        </w:r>
        <w:r w:rsidR="00093840">
          <w:rPr>
            <w:noProof/>
            <w:webHidden/>
          </w:rPr>
          <w:tab/>
        </w:r>
        <w:r w:rsidR="00093840">
          <w:rPr>
            <w:noProof/>
            <w:webHidden/>
          </w:rPr>
          <w:fldChar w:fldCharType="begin"/>
        </w:r>
        <w:r w:rsidR="00093840">
          <w:rPr>
            <w:noProof/>
            <w:webHidden/>
          </w:rPr>
          <w:instrText xml:space="preserve"> PAGEREF _Toc355617298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048EFF12" w14:textId="77777777" w:rsidR="00093840" w:rsidRDefault="00B05D62">
      <w:pPr>
        <w:pStyle w:val="TOC3"/>
        <w:rPr>
          <w:rFonts w:asciiTheme="minorHAnsi" w:eastAsiaTheme="minorEastAsia" w:hAnsiTheme="minorHAnsi" w:cstheme="minorBidi"/>
          <w:noProof/>
          <w:sz w:val="22"/>
          <w:szCs w:val="22"/>
        </w:rPr>
      </w:pPr>
      <w:hyperlink w:anchor="_Toc355617299" w:history="1">
        <w:r w:rsidR="00093840" w:rsidRPr="00BA7269">
          <w:rPr>
            <w:rStyle w:val="Hyperlink"/>
            <w:rFonts w:hint="eastAsia"/>
            <w:noProof/>
          </w:rPr>
          <w:t>用户</w:t>
        </w:r>
        <w:r w:rsidR="00093840">
          <w:rPr>
            <w:noProof/>
            <w:webHidden/>
          </w:rPr>
          <w:tab/>
        </w:r>
        <w:r w:rsidR="00093840">
          <w:rPr>
            <w:noProof/>
            <w:webHidden/>
          </w:rPr>
          <w:fldChar w:fldCharType="begin"/>
        </w:r>
        <w:r w:rsidR="00093840">
          <w:rPr>
            <w:noProof/>
            <w:webHidden/>
          </w:rPr>
          <w:instrText xml:space="preserve"> PAGEREF _Toc355617299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7CDBFC6C" w14:textId="77777777" w:rsidR="00093840" w:rsidRDefault="00B05D62">
      <w:pPr>
        <w:pStyle w:val="TOC4"/>
        <w:rPr>
          <w:rFonts w:asciiTheme="minorHAnsi" w:eastAsiaTheme="minorEastAsia" w:hAnsiTheme="minorHAnsi" w:cstheme="minorBidi"/>
          <w:noProof/>
          <w:sz w:val="22"/>
          <w:szCs w:val="22"/>
        </w:rPr>
      </w:pPr>
      <w:hyperlink w:anchor="_Toc355617300" w:history="1">
        <w:r w:rsidR="00093840" w:rsidRPr="00BA7269">
          <w:rPr>
            <w:rStyle w:val="Hyperlink"/>
            <w:noProof/>
          </w:rPr>
          <w:t>CMX_SEC_USER</w:t>
        </w:r>
        <w:r w:rsidR="00093840">
          <w:rPr>
            <w:noProof/>
            <w:webHidden/>
          </w:rPr>
          <w:tab/>
        </w:r>
        <w:r w:rsidR="00093840">
          <w:rPr>
            <w:noProof/>
            <w:webHidden/>
          </w:rPr>
          <w:fldChar w:fldCharType="begin"/>
        </w:r>
        <w:r w:rsidR="00093840">
          <w:rPr>
            <w:noProof/>
            <w:webHidden/>
          </w:rPr>
          <w:instrText xml:space="preserve"> PAGEREF _Toc355617300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1E6FC5DB" w14:textId="77777777" w:rsidR="00093840" w:rsidRDefault="00B05D62">
      <w:pPr>
        <w:pStyle w:val="TOC3"/>
        <w:rPr>
          <w:rFonts w:asciiTheme="minorHAnsi" w:eastAsiaTheme="minorEastAsia" w:hAnsiTheme="minorHAnsi" w:cstheme="minorBidi"/>
          <w:noProof/>
          <w:sz w:val="22"/>
          <w:szCs w:val="22"/>
        </w:rPr>
      </w:pPr>
      <w:hyperlink w:anchor="_Toc355617301" w:history="1">
        <w:r w:rsidR="00093840" w:rsidRPr="00BA7269">
          <w:rPr>
            <w:rStyle w:val="Hyperlink"/>
            <w:rFonts w:hint="eastAsia"/>
            <w:noProof/>
          </w:rPr>
          <w:t>职位</w:t>
        </w:r>
        <w:r w:rsidR="00093840">
          <w:rPr>
            <w:noProof/>
            <w:webHidden/>
          </w:rPr>
          <w:tab/>
        </w:r>
        <w:r w:rsidR="00093840">
          <w:rPr>
            <w:noProof/>
            <w:webHidden/>
          </w:rPr>
          <w:fldChar w:fldCharType="begin"/>
        </w:r>
        <w:r w:rsidR="00093840">
          <w:rPr>
            <w:noProof/>
            <w:webHidden/>
          </w:rPr>
          <w:instrText xml:space="preserve"> PAGEREF _Toc355617301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41061788" w14:textId="77777777" w:rsidR="00093840" w:rsidRDefault="00B05D62">
      <w:pPr>
        <w:pStyle w:val="TOC4"/>
        <w:rPr>
          <w:rFonts w:asciiTheme="minorHAnsi" w:eastAsiaTheme="minorEastAsia" w:hAnsiTheme="minorHAnsi" w:cstheme="minorBidi"/>
          <w:noProof/>
          <w:sz w:val="22"/>
          <w:szCs w:val="22"/>
        </w:rPr>
      </w:pPr>
      <w:hyperlink w:anchor="_Toc355617302" w:history="1">
        <w:r w:rsidR="00093840" w:rsidRPr="00BA7269">
          <w:rPr>
            <w:rStyle w:val="Hyperlink"/>
            <w:noProof/>
          </w:rPr>
          <w:t>CMX_SEC_POSITION</w:t>
        </w:r>
        <w:r w:rsidR="00093840">
          <w:rPr>
            <w:noProof/>
            <w:webHidden/>
          </w:rPr>
          <w:tab/>
        </w:r>
        <w:r w:rsidR="00093840">
          <w:rPr>
            <w:noProof/>
            <w:webHidden/>
          </w:rPr>
          <w:fldChar w:fldCharType="begin"/>
        </w:r>
        <w:r w:rsidR="00093840">
          <w:rPr>
            <w:noProof/>
            <w:webHidden/>
          </w:rPr>
          <w:instrText xml:space="preserve"> PAGEREF _Toc355617302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21C1A65B" w14:textId="77777777" w:rsidR="00093840" w:rsidRDefault="00B05D62">
      <w:pPr>
        <w:pStyle w:val="TOC3"/>
        <w:rPr>
          <w:rFonts w:asciiTheme="minorHAnsi" w:eastAsiaTheme="minorEastAsia" w:hAnsiTheme="minorHAnsi" w:cstheme="minorBidi"/>
          <w:noProof/>
          <w:sz w:val="22"/>
          <w:szCs w:val="22"/>
        </w:rPr>
      </w:pPr>
      <w:hyperlink w:anchor="_Toc355617303" w:history="1">
        <w:r w:rsidR="00093840" w:rsidRPr="00BA7269">
          <w:rPr>
            <w:rStyle w:val="Hyperlink"/>
            <w:rFonts w:hint="eastAsia"/>
            <w:noProof/>
          </w:rPr>
          <w:t>地点</w:t>
        </w:r>
        <w:r w:rsidR="00093840">
          <w:rPr>
            <w:noProof/>
            <w:webHidden/>
          </w:rPr>
          <w:tab/>
        </w:r>
        <w:r w:rsidR="00093840">
          <w:rPr>
            <w:noProof/>
            <w:webHidden/>
          </w:rPr>
          <w:fldChar w:fldCharType="begin"/>
        </w:r>
        <w:r w:rsidR="00093840">
          <w:rPr>
            <w:noProof/>
            <w:webHidden/>
          </w:rPr>
          <w:instrText xml:space="preserve"> PAGEREF _Toc355617303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1D17C4C2" w14:textId="77777777" w:rsidR="00093840" w:rsidRDefault="00B05D62">
      <w:pPr>
        <w:pStyle w:val="TOC4"/>
        <w:rPr>
          <w:rFonts w:asciiTheme="minorHAnsi" w:eastAsiaTheme="minorEastAsia" w:hAnsiTheme="minorHAnsi" w:cstheme="minorBidi"/>
          <w:noProof/>
          <w:sz w:val="22"/>
          <w:szCs w:val="22"/>
        </w:rPr>
      </w:pPr>
      <w:hyperlink w:anchor="_Toc355617304" w:history="1">
        <w:r w:rsidR="00093840" w:rsidRPr="00BA7269">
          <w:rPr>
            <w:rStyle w:val="Hyperlink"/>
            <w:noProof/>
          </w:rPr>
          <w:t>CMX_SEC_LOC_V</w:t>
        </w:r>
        <w:r w:rsidR="00093840">
          <w:rPr>
            <w:noProof/>
            <w:webHidden/>
          </w:rPr>
          <w:tab/>
        </w:r>
        <w:r w:rsidR="00093840">
          <w:rPr>
            <w:noProof/>
            <w:webHidden/>
          </w:rPr>
          <w:fldChar w:fldCharType="begin"/>
        </w:r>
        <w:r w:rsidR="00093840">
          <w:rPr>
            <w:noProof/>
            <w:webHidden/>
          </w:rPr>
          <w:instrText xml:space="preserve"> PAGEREF _Toc355617304 \h </w:instrText>
        </w:r>
        <w:r w:rsidR="00093840">
          <w:rPr>
            <w:noProof/>
            <w:webHidden/>
          </w:rPr>
        </w:r>
        <w:r w:rsidR="00093840">
          <w:rPr>
            <w:noProof/>
            <w:webHidden/>
          </w:rPr>
          <w:fldChar w:fldCharType="separate"/>
        </w:r>
        <w:r w:rsidR="00592869">
          <w:rPr>
            <w:noProof/>
            <w:webHidden/>
          </w:rPr>
          <w:t>15</w:t>
        </w:r>
        <w:r w:rsidR="00093840">
          <w:rPr>
            <w:noProof/>
            <w:webHidden/>
          </w:rPr>
          <w:fldChar w:fldCharType="end"/>
        </w:r>
      </w:hyperlink>
    </w:p>
    <w:p w14:paraId="33E3F5D5" w14:textId="77777777" w:rsidR="00093840" w:rsidRDefault="00B05D62">
      <w:pPr>
        <w:pStyle w:val="TOC3"/>
        <w:rPr>
          <w:rFonts w:asciiTheme="minorHAnsi" w:eastAsiaTheme="minorEastAsia" w:hAnsiTheme="minorHAnsi" w:cstheme="minorBidi"/>
          <w:noProof/>
          <w:sz w:val="22"/>
          <w:szCs w:val="22"/>
        </w:rPr>
      </w:pPr>
      <w:hyperlink w:anchor="_Toc355617305" w:history="1">
        <w:r w:rsidR="00093840" w:rsidRPr="00BA7269">
          <w:rPr>
            <w:rStyle w:val="Hyperlink"/>
            <w:rFonts w:hint="eastAsia"/>
            <w:noProof/>
          </w:rPr>
          <w:t>大类</w:t>
        </w:r>
        <w:r w:rsidR="00093840">
          <w:rPr>
            <w:noProof/>
            <w:webHidden/>
          </w:rPr>
          <w:tab/>
        </w:r>
        <w:r w:rsidR="00093840">
          <w:rPr>
            <w:noProof/>
            <w:webHidden/>
          </w:rPr>
          <w:fldChar w:fldCharType="begin"/>
        </w:r>
        <w:r w:rsidR="00093840">
          <w:rPr>
            <w:noProof/>
            <w:webHidden/>
          </w:rPr>
          <w:instrText xml:space="preserve"> PAGEREF _Toc355617305 \h </w:instrText>
        </w:r>
        <w:r w:rsidR="00093840">
          <w:rPr>
            <w:noProof/>
            <w:webHidden/>
          </w:rPr>
        </w:r>
        <w:r w:rsidR="00093840">
          <w:rPr>
            <w:noProof/>
            <w:webHidden/>
          </w:rPr>
          <w:fldChar w:fldCharType="separate"/>
        </w:r>
        <w:r w:rsidR="00592869">
          <w:rPr>
            <w:noProof/>
            <w:webHidden/>
          </w:rPr>
          <w:t>16</w:t>
        </w:r>
        <w:r w:rsidR="00093840">
          <w:rPr>
            <w:noProof/>
            <w:webHidden/>
          </w:rPr>
          <w:fldChar w:fldCharType="end"/>
        </w:r>
      </w:hyperlink>
    </w:p>
    <w:p w14:paraId="4B5ABE6D" w14:textId="77777777" w:rsidR="00093840" w:rsidRDefault="00B05D62">
      <w:pPr>
        <w:pStyle w:val="TOC4"/>
        <w:rPr>
          <w:rFonts w:asciiTheme="minorHAnsi" w:eastAsiaTheme="minorEastAsia" w:hAnsiTheme="minorHAnsi" w:cstheme="minorBidi"/>
          <w:noProof/>
          <w:sz w:val="22"/>
          <w:szCs w:val="22"/>
        </w:rPr>
      </w:pPr>
      <w:hyperlink w:anchor="_Toc355617306" w:history="1">
        <w:r w:rsidR="00093840" w:rsidRPr="00BA7269">
          <w:rPr>
            <w:rStyle w:val="Hyperlink"/>
            <w:noProof/>
          </w:rPr>
          <w:t>CMX_SEC_MERCH_V</w:t>
        </w:r>
        <w:r w:rsidR="00093840">
          <w:rPr>
            <w:noProof/>
            <w:webHidden/>
          </w:rPr>
          <w:tab/>
        </w:r>
        <w:r w:rsidR="00093840">
          <w:rPr>
            <w:noProof/>
            <w:webHidden/>
          </w:rPr>
          <w:fldChar w:fldCharType="begin"/>
        </w:r>
        <w:r w:rsidR="00093840">
          <w:rPr>
            <w:noProof/>
            <w:webHidden/>
          </w:rPr>
          <w:instrText xml:space="preserve"> PAGEREF _Toc355617306 \h </w:instrText>
        </w:r>
        <w:r w:rsidR="00093840">
          <w:rPr>
            <w:noProof/>
            <w:webHidden/>
          </w:rPr>
        </w:r>
        <w:r w:rsidR="00093840">
          <w:rPr>
            <w:noProof/>
            <w:webHidden/>
          </w:rPr>
          <w:fldChar w:fldCharType="separate"/>
        </w:r>
        <w:r w:rsidR="00592869">
          <w:rPr>
            <w:noProof/>
            <w:webHidden/>
          </w:rPr>
          <w:t>16</w:t>
        </w:r>
        <w:r w:rsidR="00093840">
          <w:rPr>
            <w:noProof/>
            <w:webHidden/>
          </w:rPr>
          <w:fldChar w:fldCharType="end"/>
        </w:r>
      </w:hyperlink>
    </w:p>
    <w:p w14:paraId="73483176" w14:textId="77777777" w:rsidR="00093840" w:rsidRDefault="00B05D62">
      <w:pPr>
        <w:pStyle w:val="TOC3"/>
        <w:rPr>
          <w:rFonts w:asciiTheme="minorHAnsi" w:eastAsiaTheme="minorEastAsia" w:hAnsiTheme="minorHAnsi" w:cstheme="minorBidi"/>
          <w:noProof/>
          <w:sz w:val="22"/>
          <w:szCs w:val="22"/>
        </w:rPr>
      </w:pPr>
      <w:hyperlink w:anchor="_Toc355617307" w:history="1">
        <w:r w:rsidR="00093840" w:rsidRPr="00BA7269">
          <w:rPr>
            <w:rStyle w:val="Hyperlink"/>
            <w:rFonts w:hint="eastAsia"/>
            <w:noProof/>
          </w:rPr>
          <w:t>用户权限</w:t>
        </w:r>
        <w:r w:rsidR="00093840">
          <w:rPr>
            <w:noProof/>
            <w:webHidden/>
          </w:rPr>
          <w:tab/>
        </w:r>
        <w:r w:rsidR="00093840">
          <w:rPr>
            <w:noProof/>
            <w:webHidden/>
          </w:rPr>
          <w:fldChar w:fldCharType="begin"/>
        </w:r>
        <w:r w:rsidR="00093840">
          <w:rPr>
            <w:noProof/>
            <w:webHidden/>
          </w:rPr>
          <w:instrText xml:space="preserve"> PAGEREF _Toc355617307 \h </w:instrText>
        </w:r>
        <w:r w:rsidR="00093840">
          <w:rPr>
            <w:noProof/>
            <w:webHidden/>
          </w:rPr>
        </w:r>
        <w:r w:rsidR="00093840">
          <w:rPr>
            <w:noProof/>
            <w:webHidden/>
          </w:rPr>
          <w:fldChar w:fldCharType="separate"/>
        </w:r>
        <w:r w:rsidR="00592869">
          <w:rPr>
            <w:noProof/>
            <w:webHidden/>
          </w:rPr>
          <w:t>16</w:t>
        </w:r>
        <w:r w:rsidR="00093840">
          <w:rPr>
            <w:noProof/>
            <w:webHidden/>
          </w:rPr>
          <w:fldChar w:fldCharType="end"/>
        </w:r>
      </w:hyperlink>
    </w:p>
    <w:p w14:paraId="339E8237" w14:textId="77777777" w:rsidR="00093840" w:rsidRDefault="00B05D62">
      <w:pPr>
        <w:pStyle w:val="TOC4"/>
        <w:rPr>
          <w:rFonts w:asciiTheme="minorHAnsi" w:eastAsiaTheme="minorEastAsia" w:hAnsiTheme="minorHAnsi" w:cstheme="minorBidi"/>
          <w:noProof/>
          <w:sz w:val="22"/>
          <w:szCs w:val="22"/>
        </w:rPr>
      </w:pPr>
      <w:hyperlink w:anchor="_Toc355617308" w:history="1">
        <w:r w:rsidR="00093840" w:rsidRPr="00BA7269">
          <w:rPr>
            <w:rStyle w:val="Hyperlink"/>
            <w:noProof/>
          </w:rPr>
          <w:t>CMX_SEC_USER_POSITION</w:t>
        </w:r>
        <w:r w:rsidR="00093840">
          <w:rPr>
            <w:noProof/>
            <w:webHidden/>
          </w:rPr>
          <w:tab/>
        </w:r>
        <w:r w:rsidR="00093840">
          <w:rPr>
            <w:noProof/>
            <w:webHidden/>
          </w:rPr>
          <w:fldChar w:fldCharType="begin"/>
        </w:r>
        <w:r w:rsidR="00093840">
          <w:rPr>
            <w:noProof/>
            <w:webHidden/>
          </w:rPr>
          <w:instrText xml:space="preserve"> PAGEREF _Toc355617308 \h </w:instrText>
        </w:r>
        <w:r w:rsidR="00093840">
          <w:rPr>
            <w:noProof/>
            <w:webHidden/>
          </w:rPr>
        </w:r>
        <w:r w:rsidR="00093840">
          <w:rPr>
            <w:noProof/>
            <w:webHidden/>
          </w:rPr>
          <w:fldChar w:fldCharType="separate"/>
        </w:r>
        <w:r w:rsidR="00592869">
          <w:rPr>
            <w:noProof/>
            <w:webHidden/>
          </w:rPr>
          <w:t>16</w:t>
        </w:r>
        <w:r w:rsidR="00093840">
          <w:rPr>
            <w:noProof/>
            <w:webHidden/>
          </w:rPr>
          <w:fldChar w:fldCharType="end"/>
        </w:r>
      </w:hyperlink>
    </w:p>
    <w:p w14:paraId="62F645AE" w14:textId="77777777" w:rsidR="00093840" w:rsidRDefault="00B05D62">
      <w:pPr>
        <w:pStyle w:val="TOC4"/>
        <w:rPr>
          <w:rFonts w:asciiTheme="minorHAnsi" w:eastAsiaTheme="minorEastAsia" w:hAnsiTheme="minorHAnsi" w:cstheme="minorBidi"/>
          <w:noProof/>
          <w:sz w:val="22"/>
          <w:szCs w:val="22"/>
        </w:rPr>
      </w:pPr>
      <w:hyperlink w:anchor="_Toc355617309" w:history="1">
        <w:r w:rsidR="00093840" w:rsidRPr="00BA7269">
          <w:rPr>
            <w:rStyle w:val="Hyperlink"/>
            <w:noProof/>
          </w:rPr>
          <w:t>CMX_SEC_USER_LOC</w:t>
        </w:r>
        <w:r w:rsidR="00093840">
          <w:rPr>
            <w:noProof/>
            <w:webHidden/>
          </w:rPr>
          <w:tab/>
        </w:r>
        <w:r w:rsidR="00093840">
          <w:rPr>
            <w:noProof/>
            <w:webHidden/>
          </w:rPr>
          <w:fldChar w:fldCharType="begin"/>
        </w:r>
        <w:r w:rsidR="00093840">
          <w:rPr>
            <w:noProof/>
            <w:webHidden/>
          </w:rPr>
          <w:instrText xml:space="preserve"> PAGEREF _Toc355617309 \h </w:instrText>
        </w:r>
        <w:r w:rsidR="00093840">
          <w:rPr>
            <w:noProof/>
            <w:webHidden/>
          </w:rPr>
        </w:r>
        <w:r w:rsidR="00093840">
          <w:rPr>
            <w:noProof/>
            <w:webHidden/>
          </w:rPr>
          <w:fldChar w:fldCharType="separate"/>
        </w:r>
        <w:r w:rsidR="00592869">
          <w:rPr>
            <w:noProof/>
            <w:webHidden/>
          </w:rPr>
          <w:t>17</w:t>
        </w:r>
        <w:r w:rsidR="00093840">
          <w:rPr>
            <w:noProof/>
            <w:webHidden/>
          </w:rPr>
          <w:fldChar w:fldCharType="end"/>
        </w:r>
      </w:hyperlink>
    </w:p>
    <w:p w14:paraId="1CDC0BEA" w14:textId="77777777" w:rsidR="00093840" w:rsidRDefault="00B05D62">
      <w:pPr>
        <w:pStyle w:val="TOC4"/>
        <w:rPr>
          <w:rFonts w:asciiTheme="minorHAnsi" w:eastAsiaTheme="minorEastAsia" w:hAnsiTheme="minorHAnsi" w:cstheme="minorBidi"/>
          <w:noProof/>
          <w:sz w:val="22"/>
          <w:szCs w:val="22"/>
        </w:rPr>
      </w:pPr>
      <w:hyperlink w:anchor="_Toc355617310" w:history="1">
        <w:r w:rsidR="00093840" w:rsidRPr="00BA7269">
          <w:rPr>
            <w:rStyle w:val="Hyperlink"/>
            <w:noProof/>
          </w:rPr>
          <w:t>CMX_SEC_USER_MERCH</w:t>
        </w:r>
        <w:r w:rsidR="00093840">
          <w:rPr>
            <w:noProof/>
            <w:webHidden/>
          </w:rPr>
          <w:tab/>
        </w:r>
        <w:r w:rsidR="00093840">
          <w:rPr>
            <w:noProof/>
            <w:webHidden/>
          </w:rPr>
          <w:fldChar w:fldCharType="begin"/>
        </w:r>
        <w:r w:rsidR="00093840">
          <w:rPr>
            <w:noProof/>
            <w:webHidden/>
          </w:rPr>
          <w:instrText xml:space="preserve"> PAGEREF _Toc355617310 \h </w:instrText>
        </w:r>
        <w:r w:rsidR="00093840">
          <w:rPr>
            <w:noProof/>
            <w:webHidden/>
          </w:rPr>
        </w:r>
        <w:r w:rsidR="00093840">
          <w:rPr>
            <w:noProof/>
            <w:webHidden/>
          </w:rPr>
          <w:fldChar w:fldCharType="separate"/>
        </w:r>
        <w:r w:rsidR="00592869">
          <w:rPr>
            <w:noProof/>
            <w:webHidden/>
          </w:rPr>
          <w:t>17</w:t>
        </w:r>
        <w:r w:rsidR="00093840">
          <w:rPr>
            <w:noProof/>
            <w:webHidden/>
          </w:rPr>
          <w:fldChar w:fldCharType="end"/>
        </w:r>
      </w:hyperlink>
    </w:p>
    <w:p w14:paraId="40C1D278" w14:textId="77777777" w:rsidR="00093840" w:rsidRDefault="00B05D62">
      <w:pPr>
        <w:pStyle w:val="TOC3"/>
        <w:rPr>
          <w:rFonts w:asciiTheme="minorHAnsi" w:eastAsiaTheme="minorEastAsia" w:hAnsiTheme="minorHAnsi" w:cstheme="minorBidi"/>
          <w:noProof/>
          <w:sz w:val="22"/>
          <w:szCs w:val="22"/>
        </w:rPr>
      </w:pPr>
      <w:hyperlink w:anchor="_Toc355617311" w:history="1">
        <w:r w:rsidR="00093840" w:rsidRPr="00BA7269">
          <w:rPr>
            <w:rStyle w:val="Hyperlink"/>
            <w:rFonts w:hint="eastAsia"/>
            <w:noProof/>
          </w:rPr>
          <w:t>职位与</w:t>
        </w:r>
        <w:r w:rsidR="00093840" w:rsidRPr="00BA7269">
          <w:rPr>
            <w:rStyle w:val="Hyperlink"/>
            <w:noProof/>
          </w:rPr>
          <w:t>Functional Role</w:t>
        </w:r>
        <w:r w:rsidR="00093840">
          <w:rPr>
            <w:noProof/>
            <w:webHidden/>
          </w:rPr>
          <w:tab/>
        </w:r>
        <w:r w:rsidR="00093840">
          <w:rPr>
            <w:noProof/>
            <w:webHidden/>
          </w:rPr>
          <w:fldChar w:fldCharType="begin"/>
        </w:r>
        <w:r w:rsidR="00093840">
          <w:rPr>
            <w:noProof/>
            <w:webHidden/>
          </w:rPr>
          <w:instrText xml:space="preserve"> PAGEREF _Toc355617311 \h </w:instrText>
        </w:r>
        <w:r w:rsidR="00093840">
          <w:rPr>
            <w:noProof/>
            <w:webHidden/>
          </w:rPr>
        </w:r>
        <w:r w:rsidR="00093840">
          <w:rPr>
            <w:noProof/>
            <w:webHidden/>
          </w:rPr>
          <w:fldChar w:fldCharType="separate"/>
        </w:r>
        <w:r w:rsidR="00592869">
          <w:rPr>
            <w:noProof/>
            <w:webHidden/>
          </w:rPr>
          <w:t>17</w:t>
        </w:r>
        <w:r w:rsidR="00093840">
          <w:rPr>
            <w:noProof/>
            <w:webHidden/>
          </w:rPr>
          <w:fldChar w:fldCharType="end"/>
        </w:r>
      </w:hyperlink>
    </w:p>
    <w:p w14:paraId="66B423DA" w14:textId="77777777" w:rsidR="00093840" w:rsidRDefault="00B05D62">
      <w:pPr>
        <w:pStyle w:val="TOC4"/>
        <w:rPr>
          <w:rFonts w:asciiTheme="minorHAnsi" w:eastAsiaTheme="minorEastAsia" w:hAnsiTheme="minorHAnsi" w:cstheme="minorBidi"/>
          <w:noProof/>
          <w:sz w:val="22"/>
          <w:szCs w:val="22"/>
        </w:rPr>
      </w:pPr>
      <w:hyperlink w:anchor="_Toc355617312" w:history="1">
        <w:r w:rsidR="00093840" w:rsidRPr="00BA7269">
          <w:rPr>
            <w:rStyle w:val="Hyperlink"/>
            <w:noProof/>
          </w:rPr>
          <w:t>CMX_SEC_ROLE</w:t>
        </w:r>
        <w:r w:rsidR="00093840">
          <w:rPr>
            <w:noProof/>
            <w:webHidden/>
          </w:rPr>
          <w:tab/>
        </w:r>
        <w:r w:rsidR="00093840">
          <w:rPr>
            <w:noProof/>
            <w:webHidden/>
          </w:rPr>
          <w:fldChar w:fldCharType="begin"/>
        </w:r>
        <w:r w:rsidR="00093840">
          <w:rPr>
            <w:noProof/>
            <w:webHidden/>
          </w:rPr>
          <w:instrText xml:space="preserve"> PAGEREF _Toc355617312 \h </w:instrText>
        </w:r>
        <w:r w:rsidR="00093840">
          <w:rPr>
            <w:noProof/>
            <w:webHidden/>
          </w:rPr>
        </w:r>
        <w:r w:rsidR="00093840">
          <w:rPr>
            <w:noProof/>
            <w:webHidden/>
          </w:rPr>
          <w:fldChar w:fldCharType="separate"/>
        </w:r>
        <w:r w:rsidR="00592869">
          <w:rPr>
            <w:noProof/>
            <w:webHidden/>
          </w:rPr>
          <w:t>17</w:t>
        </w:r>
        <w:r w:rsidR="00093840">
          <w:rPr>
            <w:noProof/>
            <w:webHidden/>
          </w:rPr>
          <w:fldChar w:fldCharType="end"/>
        </w:r>
      </w:hyperlink>
    </w:p>
    <w:p w14:paraId="27D04F5E" w14:textId="77777777" w:rsidR="00093840" w:rsidRDefault="00B05D62">
      <w:pPr>
        <w:pStyle w:val="TOC4"/>
        <w:rPr>
          <w:rFonts w:asciiTheme="minorHAnsi" w:eastAsiaTheme="minorEastAsia" w:hAnsiTheme="minorHAnsi" w:cstheme="minorBidi"/>
          <w:noProof/>
          <w:sz w:val="22"/>
          <w:szCs w:val="22"/>
        </w:rPr>
      </w:pPr>
      <w:hyperlink w:anchor="_Toc355617313" w:history="1">
        <w:r w:rsidR="00093840" w:rsidRPr="00BA7269">
          <w:rPr>
            <w:rStyle w:val="Hyperlink"/>
            <w:noProof/>
          </w:rPr>
          <w:t>CMX_SEC_POSITION_ROLE</w:t>
        </w:r>
        <w:r w:rsidR="00093840">
          <w:rPr>
            <w:noProof/>
            <w:webHidden/>
          </w:rPr>
          <w:tab/>
        </w:r>
        <w:r w:rsidR="00093840">
          <w:rPr>
            <w:noProof/>
            <w:webHidden/>
          </w:rPr>
          <w:fldChar w:fldCharType="begin"/>
        </w:r>
        <w:r w:rsidR="00093840">
          <w:rPr>
            <w:noProof/>
            <w:webHidden/>
          </w:rPr>
          <w:instrText xml:space="preserve"> PAGEREF _Toc355617313 \h </w:instrText>
        </w:r>
        <w:r w:rsidR="00093840">
          <w:rPr>
            <w:noProof/>
            <w:webHidden/>
          </w:rPr>
        </w:r>
        <w:r w:rsidR="00093840">
          <w:rPr>
            <w:noProof/>
            <w:webHidden/>
          </w:rPr>
          <w:fldChar w:fldCharType="separate"/>
        </w:r>
        <w:r w:rsidR="00592869">
          <w:rPr>
            <w:noProof/>
            <w:webHidden/>
          </w:rPr>
          <w:t>17</w:t>
        </w:r>
        <w:r w:rsidR="00093840">
          <w:rPr>
            <w:noProof/>
            <w:webHidden/>
          </w:rPr>
          <w:fldChar w:fldCharType="end"/>
        </w:r>
      </w:hyperlink>
    </w:p>
    <w:p w14:paraId="7D819592" w14:textId="77777777" w:rsidR="00093840" w:rsidRDefault="00B05D62">
      <w:pPr>
        <w:pStyle w:val="TOC3"/>
        <w:rPr>
          <w:rFonts w:asciiTheme="minorHAnsi" w:eastAsiaTheme="minorEastAsia" w:hAnsiTheme="minorHAnsi" w:cstheme="minorBidi"/>
          <w:noProof/>
          <w:sz w:val="22"/>
          <w:szCs w:val="22"/>
        </w:rPr>
      </w:pPr>
      <w:hyperlink w:anchor="_Toc355617314" w:history="1">
        <w:r w:rsidR="00093840" w:rsidRPr="00BA7269">
          <w:rPr>
            <w:rStyle w:val="Hyperlink"/>
            <w:rFonts w:hint="eastAsia"/>
            <w:noProof/>
          </w:rPr>
          <w:t>程序包</w:t>
        </w:r>
        <w:r w:rsidR="00093840">
          <w:rPr>
            <w:noProof/>
            <w:webHidden/>
          </w:rPr>
          <w:tab/>
        </w:r>
        <w:r w:rsidR="00093840">
          <w:rPr>
            <w:noProof/>
            <w:webHidden/>
          </w:rPr>
          <w:fldChar w:fldCharType="begin"/>
        </w:r>
        <w:r w:rsidR="00093840">
          <w:rPr>
            <w:noProof/>
            <w:webHidden/>
          </w:rPr>
          <w:instrText xml:space="preserve"> PAGEREF _Toc355617314 \h </w:instrText>
        </w:r>
        <w:r w:rsidR="00093840">
          <w:rPr>
            <w:noProof/>
            <w:webHidden/>
          </w:rPr>
        </w:r>
        <w:r w:rsidR="00093840">
          <w:rPr>
            <w:noProof/>
            <w:webHidden/>
          </w:rPr>
          <w:fldChar w:fldCharType="separate"/>
        </w:r>
        <w:r w:rsidR="00592869">
          <w:rPr>
            <w:noProof/>
            <w:webHidden/>
          </w:rPr>
          <w:t>18</w:t>
        </w:r>
        <w:r w:rsidR="00093840">
          <w:rPr>
            <w:noProof/>
            <w:webHidden/>
          </w:rPr>
          <w:fldChar w:fldCharType="end"/>
        </w:r>
      </w:hyperlink>
    </w:p>
    <w:p w14:paraId="6F540CBB" w14:textId="77777777" w:rsidR="00093840" w:rsidRDefault="00B05D62">
      <w:pPr>
        <w:pStyle w:val="TOC4"/>
        <w:rPr>
          <w:rFonts w:asciiTheme="minorHAnsi" w:eastAsiaTheme="minorEastAsia" w:hAnsiTheme="minorHAnsi" w:cstheme="minorBidi"/>
          <w:noProof/>
          <w:sz w:val="22"/>
          <w:szCs w:val="22"/>
        </w:rPr>
      </w:pPr>
      <w:hyperlink w:anchor="_Toc355617315" w:history="1">
        <w:r w:rsidR="00093840" w:rsidRPr="00BA7269">
          <w:rPr>
            <w:rStyle w:val="Hyperlink"/>
            <w:noProof/>
          </w:rPr>
          <w:t>CMX_SEC_PKG</w:t>
        </w:r>
        <w:r w:rsidR="00093840">
          <w:rPr>
            <w:noProof/>
            <w:webHidden/>
          </w:rPr>
          <w:tab/>
        </w:r>
        <w:r w:rsidR="00093840">
          <w:rPr>
            <w:noProof/>
            <w:webHidden/>
          </w:rPr>
          <w:fldChar w:fldCharType="begin"/>
        </w:r>
        <w:r w:rsidR="00093840">
          <w:rPr>
            <w:noProof/>
            <w:webHidden/>
          </w:rPr>
          <w:instrText xml:space="preserve"> PAGEREF _Toc355617315 \h </w:instrText>
        </w:r>
        <w:r w:rsidR="00093840">
          <w:rPr>
            <w:noProof/>
            <w:webHidden/>
          </w:rPr>
        </w:r>
        <w:r w:rsidR="00093840">
          <w:rPr>
            <w:noProof/>
            <w:webHidden/>
          </w:rPr>
          <w:fldChar w:fldCharType="separate"/>
        </w:r>
        <w:r w:rsidR="00592869">
          <w:rPr>
            <w:noProof/>
            <w:webHidden/>
          </w:rPr>
          <w:t>18</w:t>
        </w:r>
        <w:r w:rsidR="00093840">
          <w:rPr>
            <w:noProof/>
            <w:webHidden/>
          </w:rPr>
          <w:fldChar w:fldCharType="end"/>
        </w:r>
      </w:hyperlink>
    </w:p>
    <w:p w14:paraId="0679442B" w14:textId="77777777" w:rsidR="00093840" w:rsidRDefault="00B05D62">
      <w:pPr>
        <w:pStyle w:val="TOC2"/>
        <w:rPr>
          <w:rFonts w:asciiTheme="minorHAnsi" w:eastAsiaTheme="minorEastAsia" w:hAnsiTheme="minorHAnsi" w:cstheme="minorBidi"/>
          <w:noProof/>
          <w:sz w:val="22"/>
          <w:szCs w:val="22"/>
        </w:rPr>
      </w:pPr>
      <w:hyperlink w:anchor="_Toc355617316" w:history="1">
        <w:r w:rsidR="00093840" w:rsidRPr="00BA7269">
          <w:rPr>
            <w:rStyle w:val="Hyperlink"/>
            <w:rFonts w:hint="eastAsia"/>
            <w:noProof/>
          </w:rPr>
          <w:t>问题追踪</w:t>
        </w:r>
        <w:r w:rsidR="00093840">
          <w:rPr>
            <w:noProof/>
            <w:webHidden/>
          </w:rPr>
          <w:tab/>
        </w:r>
        <w:r w:rsidR="00093840">
          <w:rPr>
            <w:noProof/>
            <w:webHidden/>
          </w:rPr>
          <w:fldChar w:fldCharType="begin"/>
        </w:r>
        <w:r w:rsidR="00093840">
          <w:rPr>
            <w:noProof/>
            <w:webHidden/>
          </w:rPr>
          <w:instrText xml:space="preserve"> PAGEREF _Toc355617316 \h </w:instrText>
        </w:r>
        <w:r w:rsidR="00093840">
          <w:rPr>
            <w:noProof/>
            <w:webHidden/>
          </w:rPr>
        </w:r>
        <w:r w:rsidR="00093840">
          <w:rPr>
            <w:noProof/>
            <w:webHidden/>
          </w:rPr>
          <w:fldChar w:fldCharType="separate"/>
        </w:r>
        <w:r w:rsidR="00592869">
          <w:rPr>
            <w:noProof/>
            <w:webHidden/>
          </w:rPr>
          <w:t>19</w:t>
        </w:r>
        <w:r w:rsidR="00093840">
          <w:rPr>
            <w:noProof/>
            <w:webHidden/>
          </w:rPr>
          <w:fldChar w:fldCharType="end"/>
        </w:r>
      </w:hyperlink>
    </w:p>
    <w:p w14:paraId="089A046B" w14:textId="77777777" w:rsidR="00CA30F5" w:rsidRDefault="0064284B">
      <w:r>
        <w:fldChar w:fldCharType="end"/>
      </w:r>
    </w:p>
    <w:p w14:paraId="17A82EED" w14:textId="77777777" w:rsidR="00CA30F5" w:rsidRDefault="00CA30F5" w:rsidP="00087AD7">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2A1CFA76" w14:textId="77777777" w:rsidR="00CA30F5" w:rsidRDefault="00CA30F5"/>
    <w:p w14:paraId="34C15BD5" w14:textId="77777777" w:rsidR="00CA30F5" w:rsidRDefault="00CA30F5" w:rsidP="00C45AB3">
      <w:pPr>
        <w:pStyle w:val="BodyText"/>
        <w:ind w:left="0"/>
        <w:sectPr w:rsidR="00CA30F5" w:rsidSect="00F955D4">
          <w:headerReference w:type="default" r:id="rId11"/>
          <w:footerReference w:type="default" r:id="rId12"/>
          <w:footerReference w:type="first" r:id="rId13"/>
          <w:pgSz w:w="11907" w:h="16834" w:code="1"/>
          <w:pgMar w:top="720" w:right="720" w:bottom="1080" w:left="720" w:header="432" w:footer="432" w:gutter="360"/>
          <w:pgNumType w:fmt="lowerRoman" w:start="1"/>
          <w:cols w:space="720"/>
          <w:titlePg/>
          <w:docGrid w:linePitch="272"/>
        </w:sectPr>
      </w:pPr>
    </w:p>
    <w:p w14:paraId="78ECC17C" w14:textId="77777777" w:rsidR="00FB5EA2" w:rsidRPr="00F85623" w:rsidRDefault="000165E1" w:rsidP="00F85623">
      <w:pPr>
        <w:pStyle w:val="Heading2"/>
      </w:pPr>
      <w:bookmarkStart w:id="10" w:name="_Toc355617240"/>
      <w:r>
        <w:rPr>
          <w:rFonts w:hint="eastAsia"/>
        </w:rPr>
        <w:lastRenderedPageBreak/>
        <w:t>设计概述</w:t>
      </w:r>
      <w:bookmarkEnd w:id="10"/>
    </w:p>
    <w:p w14:paraId="2DC79A59" w14:textId="1EA3DC18" w:rsidR="000C3E6D" w:rsidRDefault="00BA5D4C" w:rsidP="000C3E6D">
      <w:pPr>
        <w:pStyle w:val="BodyText"/>
        <w:rPr>
          <w:lang w:val="en-GB"/>
        </w:rPr>
      </w:pPr>
      <w:r>
        <w:rPr>
          <w:rFonts w:hint="eastAsia"/>
          <w:lang w:val="en-GB"/>
        </w:rPr>
        <w:t>本设计文档描述了</w:t>
      </w:r>
      <w:r w:rsidR="000C3E6D">
        <w:rPr>
          <w:rFonts w:hint="eastAsia"/>
          <w:lang w:val="en-GB"/>
        </w:rPr>
        <w:t>步步高各个零售系统的权限维护设计，其中包括了用户的创建、用户的职位分配、用户的密码更改、用户的数据权限分配等。</w:t>
      </w:r>
    </w:p>
    <w:p w14:paraId="0F3F53C5" w14:textId="6D9A1B47" w:rsidR="000C3E6D" w:rsidRDefault="000C3E6D" w:rsidP="000C3E6D">
      <w:pPr>
        <w:pStyle w:val="BodyText"/>
        <w:rPr>
          <w:lang w:val="en-GB"/>
        </w:rPr>
      </w:pPr>
      <w:r>
        <w:rPr>
          <w:rFonts w:hint="eastAsia"/>
          <w:lang w:val="en-GB"/>
        </w:rPr>
        <w:t>主要分为三个界面：</w:t>
      </w:r>
    </w:p>
    <w:p w14:paraId="4C156C67" w14:textId="201B0DA3" w:rsidR="000C3E6D" w:rsidRDefault="000C3E6D" w:rsidP="000C3E6D">
      <w:pPr>
        <w:pStyle w:val="BodyText"/>
        <w:numPr>
          <w:ilvl w:val="0"/>
          <w:numId w:val="40"/>
        </w:numPr>
        <w:rPr>
          <w:lang w:val="en-GB"/>
        </w:rPr>
      </w:pPr>
      <w:r>
        <w:rPr>
          <w:lang w:val="en-GB"/>
        </w:rPr>
        <w:t>用户创建界面</w:t>
      </w:r>
    </w:p>
    <w:p w14:paraId="48E6EF32" w14:textId="0832AE41" w:rsidR="000C3E6D" w:rsidRDefault="000C3E6D" w:rsidP="000C3E6D">
      <w:pPr>
        <w:pStyle w:val="BodyText"/>
        <w:numPr>
          <w:ilvl w:val="0"/>
          <w:numId w:val="40"/>
        </w:numPr>
        <w:rPr>
          <w:lang w:val="en-GB"/>
        </w:rPr>
      </w:pPr>
      <w:r>
        <w:rPr>
          <w:rFonts w:hint="eastAsia"/>
          <w:lang w:val="en-GB"/>
        </w:rPr>
        <w:t>用户密码维护界面</w:t>
      </w:r>
    </w:p>
    <w:p w14:paraId="1B53B21C" w14:textId="58F48106" w:rsidR="000C3E6D" w:rsidRPr="00725035" w:rsidRDefault="000C3E6D" w:rsidP="000C3E6D">
      <w:pPr>
        <w:pStyle w:val="BodyText"/>
        <w:numPr>
          <w:ilvl w:val="0"/>
          <w:numId w:val="40"/>
        </w:numPr>
        <w:rPr>
          <w:lang w:val="en-GB"/>
        </w:rPr>
      </w:pPr>
      <w:r>
        <w:rPr>
          <w:rFonts w:hint="eastAsia"/>
          <w:lang w:val="en-GB"/>
        </w:rPr>
        <w:t>用户职位及数据权限分配界面</w:t>
      </w:r>
    </w:p>
    <w:p w14:paraId="0CFDC62C" w14:textId="0BE2D993" w:rsidR="002A54F7" w:rsidRPr="00725035" w:rsidRDefault="000C3E6D" w:rsidP="000C3E6D">
      <w:pPr>
        <w:pStyle w:val="BodyText"/>
        <w:tabs>
          <w:tab w:val="left" w:pos="7838"/>
        </w:tabs>
        <w:rPr>
          <w:lang w:val="en-GB"/>
        </w:rPr>
      </w:pPr>
      <w:r>
        <w:rPr>
          <w:lang w:val="en-GB"/>
        </w:rPr>
        <w:tab/>
      </w:r>
    </w:p>
    <w:p w14:paraId="7EA8363C" w14:textId="77777777" w:rsidR="00B85093" w:rsidRPr="00B4717D" w:rsidRDefault="00B85093" w:rsidP="00B85093">
      <w:pPr>
        <w:pStyle w:val="HeadingBar"/>
      </w:pPr>
    </w:p>
    <w:p w14:paraId="01CBEF10" w14:textId="587E7E35" w:rsidR="008950B1" w:rsidRDefault="00F81852" w:rsidP="004E2FF4">
      <w:pPr>
        <w:pStyle w:val="Heading3"/>
      </w:pPr>
      <w:bookmarkStart w:id="11" w:name="_Toc355617241"/>
      <w:r>
        <w:rPr>
          <w:rFonts w:hint="eastAsia"/>
        </w:rPr>
        <w:t>假设</w:t>
      </w:r>
      <w:bookmarkEnd w:id="11"/>
    </w:p>
    <w:p w14:paraId="029A07E1" w14:textId="5E7EBFCD" w:rsidR="000C3E6D" w:rsidRPr="000C3E6D" w:rsidRDefault="000C3E6D" w:rsidP="000C3E6D">
      <w:pPr>
        <w:pStyle w:val="BodyText"/>
      </w:pPr>
      <w:r>
        <w:rPr>
          <w:rFonts w:hint="eastAsia"/>
        </w:rPr>
        <w:t>N/A</w:t>
      </w:r>
    </w:p>
    <w:p w14:paraId="079EE27A" w14:textId="77777777" w:rsidR="00BD43B4" w:rsidRPr="00BD43B4" w:rsidRDefault="00BD43B4" w:rsidP="00BD43B4">
      <w:pPr>
        <w:pStyle w:val="HeadingBar"/>
      </w:pPr>
    </w:p>
    <w:p w14:paraId="7563157F" w14:textId="77777777" w:rsidR="00BD43B4" w:rsidRDefault="00BD43B4" w:rsidP="00BD43B4">
      <w:pPr>
        <w:pStyle w:val="Heading3"/>
      </w:pPr>
      <w:bookmarkStart w:id="12" w:name="_Toc332745851"/>
      <w:bookmarkStart w:id="13" w:name="_Toc355617242"/>
      <w:r>
        <w:rPr>
          <w:rFonts w:hint="eastAsia"/>
        </w:rPr>
        <w:t>基本规则</w:t>
      </w:r>
      <w:bookmarkEnd w:id="12"/>
      <w:bookmarkEnd w:id="13"/>
    </w:p>
    <w:p w14:paraId="473B0E78" w14:textId="3FA6F1E0" w:rsidR="000C3E6D" w:rsidRPr="000C3E6D" w:rsidRDefault="000C3E6D" w:rsidP="000C3E6D">
      <w:pPr>
        <w:pStyle w:val="BodyText"/>
      </w:pPr>
      <w:r>
        <w:rPr>
          <w:rFonts w:hint="eastAsia"/>
        </w:rPr>
        <w:t>N/A</w:t>
      </w:r>
    </w:p>
    <w:p w14:paraId="2CD9280A" w14:textId="77777777" w:rsidR="00CC2737" w:rsidRDefault="00CC2737" w:rsidP="00CC2737">
      <w:pPr>
        <w:pStyle w:val="Heading3"/>
      </w:pPr>
    </w:p>
    <w:p w14:paraId="21E1C587" w14:textId="77777777" w:rsidR="00CC2737" w:rsidRPr="00CC2737" w:rsidRDefault="00CC2737" w:rsidP="00CC2737">
      <w:pPr>
        <w:pStyle w:val="BodyText"/>
      </w:pPr>
    </w:p>
    <w:p w14:paraId="6D6380DD" w14:textId="41259DE8" w:rsidR="00B4717D" w:rsidRDefault="000C3E6D" w:rsidP="00B51E3B">
      <w:pPr>
        <w:pStyle w:val="Heading2"/>
      </w:pPr>
      <w:bookmarkStart w:id="14" w:name="_Toc355617243"/>
      <w:r>
        <w:rPr>
          <w:rFonts w:hint="eastAsia"/>
        </w:rPr>
        <w:lastRenderedPageBreak/>
        <w:t>用户创建</w:t>
      </w:r>
      <w:bookmarkEnd w:id="14"/>
    </w:p>
    <w:p w14:paraId="2C474F55" w14:textId="77777777" w:rsidR="00EA076A" w:rsidRDefault="00EA076A" w:rsidP="00EA076A">
      <w:pPr>
        <w:pStyle w:val="HeadingBar"/>
      </w:pPr>
    </w:p>
    <w:p w14:paraId="46BB44D9" w14:textId="593CE5B1" w:rsidR="00EA076A" w:rsidRDefault="000C3E6D" w:rsidP="00EA076A">
      <w:pPr>
        <w:pStyle w:val="Heading3"/>
      </w:pPr>
      <w:bookmarkStart w:id="15" w:name="_Toc355617244"/>
      <w:r>
        <w:rPr>
          <w:rFonts w:hint="eastAsia"/>
        </w:rPr>
        <w:t>界面</w:t>
      </w:r>
      <w:bookmarkEnd w:id="15"/>
    </w:p>
    <w:p w14:paraId="3D80D4D2" w14:textId="62B5A53B" w:rsidR="006475AB" w:rsidRDefault="00B36D57" w:rsidP="000C3E6D">
      <w:pPr>
        <w:pStyle w:val="BodyText"/>
        <w:ind w:hanging="1260"/>
      </w:pPr>
      <w:r>
        <w:rPr>
          <w:noProof/>
        </w:rPr>
        <w:drawing>
          <wp:inline distT="0" distB="0" distL="0" distR="0" wp14:anchorId="6D90B0A8" wp14:editId="62D61045">
            <wp:extent cx="5486400" cy="238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382520"/>
                    </a:xfrm>
                    <a:prstGeom prst="rect">
                      <a:avLst/>
                    </a:prstGeom>
                  </pic:spPr>
                </pic:pic>
              </a:graphicData>
            </a:graphic>
          </wp:inline>
        </w:drawing>
      </w:r>
    </w:p>
    <w:p w14:paraId="4A9D62C6" w14:textId="77777777" w:rsidR="00414072" w:rsidRDefault="00414072" w:rsidP="00414072">
      <w:pPr>
        <w:pStyle w:val="Heading4"/>
      </w:pPr>
      <w:bookmarkStart w:id="16" w:name="_Toc355617245"/>
      <w:r>
        <w:rPr>
          <w:rFonts w:hint="eastAsia"/>
        </w:rPr>
        <w:t>查询按钮</w:t>
      </w:r>
      <w:bookmarkEnd w:id="16"/>
    </w:p>
    <w:p w14:paraId="04C31230" w14:textId="305A6250" w:rsidR="00414072" w:rsidRDefault="00414072" w:rsidP="00414072">
      <w:pPr>
        <w:pStyle w:val="BodyText"/>
      </w:pPr>
      <w:r>
        <w:rPr>
          <w:rFonts w:hint="eastAsia"/>
        </w:rPr>
        <w:t>在用户</w:t>
      </w:r>
      <w:r>
        <w:rPr>
          <w:rFonts w:hint="eastAsia"/>
        </w:rPr>
        <w:t>ID</w:t>
      </w:r>
      <w:r>
        <w:rPr>
          <w:rFonts w:hint="eastAsia"/>
        </w:rPr>
        <w:t>中输入对应的用户</w:t>
      </w:r>
      <w:r>
        <w:rPr>
          <w:rFonts w:hint="eastAsia"/>
        </w:rPr>
        <w:t>ID</w:t>
      </w:r>
      <w:r>
        <w:rPr>
          <w:rFonts w:hint="eastAsia"/>
        </w:rPr>
        <w:t>，点击查询，列表中列出该用户信息</w:t>
      </w:r>
    </w:p>
    <w:p w14:paraId="6E5BE312" w14:textId="75631D44" w:rsidR="000C3E6D" w:rsidRDefault="000C3E6D" w:rsidP="000C3E6D">
      <w:pPr>
        <w:pStyle w:val="Heading4"/>
      </w:pPr>
      <w:bookmarkStart w:id="17" w:name="_Toc355617246"/>
      <w:r>
        <w:rPr>
          <w:rFonts w:hint="eastAsia"/>
        </w:rPr>
        <w:t>新增按钮</w:t>
      </w:r>
      <w:bookmarkEnd w:id="17"/>
    </w:p>
    <w:p w14:paraId="56231F2D" w14:textId="192A8803" w:rsidR="000C3E6D" w:rsidRDefault="000C3E6D" w:rsidP="000C3E6D">
      <w:pPr>
        <w:pStyle w:val="BodyText"/>
      </w:pPr>
      <w:r>
        <w:rPr>
          <w:rFonts w:hint="eastAsia"/>
        </w:rPr>
        <w:t>点击新增，新增用户</w:t>
      </w:r>
    </w:p>
    <w:p w14:paraId="13C16414" w14:textId="77777777" w:rsidR="00414072" w:rsidRDefault="00414072" w:rsidP="00414072">
      <w:pPr>
        <w:pStyle w:val="Heading4"/>
      </w:pPr>
      <w:bookmarkStart w:id="18" w:name="_Toc355617247"/>
      <w:r>
        <w:rPr>
          <w:rFonts w:hint="eastAsia"/>
        </w:rPr>
        <w:t>删除按钮</w:t>
      </w:r>
      <w:bookmarkEnd w:id="18"/>
    </w:p>
    <w:p w14:paraId="0AE524CC" w14:textId="2B338A57" w:rsidR="00414072" w:rsidRDefault="00414072" w:rsidP="00414072">
      <w:pPr>
        <w:pStyle w:val="BodyText"/>
      </w:pPr>
      <w:r>
        <w:rPr>
          <w:rFonts w:hint="eastAsia"/>
        </w:rPr>
        <w:t>选择用户，点击删除，则删除已选零售系统用户</w:t>
      </w:r>
    </w:p>
    <w:p w14:paraId="18120DB9" w14:textId="0A7C6DCD" w:rsidR="00414072" w:rsidRDefault="00B36D57" w:rsidP="00414072">
      <w:pPr>
        <w:pStyle w:val="Heading4"/>
      </w:pPr>
      <w:bookmarkStart w:id="19" w:name="_Toc355617248"/>
      <w:r>
        <w:rPr>
          <w:rFonts w:hint="eastAsia"/>
        </w:rPr>
        <w:t>应用按钮</w:t>
      </w:r>
      <w:bookmarkEnd w:id="19"/>
    </w:p>
    <w:p w14:paraId="254D0DAB" w14:textId="3B85D250" w:rsidR="00414072" w:rsidRDefault="00B36D57" w:rsidP="00414072">
      <w:pPr>
        <w:pStyle w:val="BodyText"/>
      </w:pPr>
      <w:r>
        <w:rPr>
          <w:rFonts w:hint="eastAsia"/>
        </w:rPr>
        <w:t>在创建完用户并给用户赋完权限后，点击应用</w:t>
      </w:r>
      <w:r w:rsidR="00414072">
        <w:rPr>
          <w:rFonts w:hint="eastAsia"/>
        </w:rPr>
        <w:t>按钮触</w:t>
      </w:r>
      <w:r>
        <w:rPr>
          <w:rFonts w:hint="eastAsia"/>
        </w:rPr>
        <w:t>发创建用户以及</w:t>
      </w:r>
      <w:r w:rsidR="00414072">
        <w:rPr>
          <w:rFonts w:hint="eastAsia"/>
        </w:rPr>
        <w:t>去除权限和赋予权限的脚本</w:t>
      </w:r>
    </w:p>
    <w:p w14:paraId="0ABFEFE7" w14:textId="77777777" w:rsidR="00414072" w:rsidRDefault="00414072" w:rsidP="00414072">
      <w:pPr>
        <w:pStyle w:val="Heading4"/>
      </w:pPr>
      <w:bookmarkStart w:id="20" w:name="_Toc355617249"/>
      <w:r>
        <w:rPr>
          <w:rFonts w:hint="eastAsia"/>
        </w:rPr>
        <w:t>权限按钮</w:t>
      </w:r>
      <w:bookmarkEnd w:id="20"/>
    </w:p>
    <w:p w14:paraId="350B3A14" w14:textId="78D68D13" w:rsidR="00414072" w:rsidRDefault="00414072" w:rsidP="00414072">
      <w:pPr>
        <w:pStyle w:val="BodyText"/>
      </w:pPr>
      <w:r w:rsidRPr="000C3E6D">
        <w:rPr>
          <w:rFonts w:hint="eastAsia"/>
        </w:rPr>
        <w:t>点击权限进入</w:t>
      </w:r>
      <w:r>
        <w:rPr>
          <w:rFonts w:hint="eastAsia"/>
        </w:rPr>
        <w:t>“密码及权限维护主界面”</w:t>
      </w:r>
    </w:p>
    <w:p w14:paraId="22B7571D" w14:textId="2AEA7289" w:rsidR="00694C6B" w:rsidRDefault="00694C6B" w:rsidP="00694C6B">
      <w:pPr>
        <w:pStyle w:val="Heading4"/>
      </w:pPr>
      <w:bookmarkStart w:id="21" w:name="_Toc355617250"/>
      <w:r>
        <w:rPr>
          <w:rFonts w:hint="eastAsia"/>
        </w:rPr>
        <w:t>用户</w:t>
      </w:r>
      <w:r>
        <w:rPr>
          <w:rFonts w:hint="eastAsia"/>
        </w:rPr>
        <w:t>ID</w:t>
      </w:r>
      <w:r>
        <w:rPr>
          <w:rFonts w:hint="eastAsia"/>
        </w:rPr>
        <w:t>文本框</w:t>
      </w:r>
      <w:bookmarkEnd w:id="21"/>
    </w:p>
    <w:p w14:paraId="6E95B5C5" w14:textId="22C93882" w:rsidR="00694C6B" w:rsidRDefault="00694C6B" w:rsidP="00694C6B">
      <w:pPr>
        <w:pStyle w:val="BodyText"/>
      </w:pPr>
      <w:r>
        <w:rPr>
          <w:rFonts w:hint="eastAsia"/>
        </w:rPr>
        <w:t>显示</w:t>
      </w:r>
      <w:r>
        <w:rPr>
          <w:rFonts w:hint="eastAsia"/>
        </w:rPr>
        <w:t>/</w:t>
      </w:r>
      <w:r>
        <w:rPr>
          <w:rFonts w:hint="eastAsia"/>
        </w:rPr>
        <w:t>填写用户</w:t>
      </w:r>
      <w:r>
        <w:rPr>
          <w:rFonts w:hint="eastAsia"/>
        </w:rPr>
        <w:t>ID</w:t>
      </w:r>
    </w:p>
    <w:p w14:paraId="3F8E02E3" w14:textId="64CBADD0" w:rsidR="00694C6B" w:rsidRDefault="00694C6B" w:rsidP="00694C6B">
      <w:pPr>
        <w:pStyle w:val="Heading4"/>
      </w:pPr>
      <w:bookmarkStart w:id="22" w:name="_Toc355617251"/>
      <w:r>
        <w:rPr>
          <w:rFonts w:hint="eastAsia"/>
        </w:rPr>
        <w:t>姓名文本框</w:t>
      </w:r>
      <w:bookmarkEnd w:id="22"/>
    </w:p>
    <w:p w14:paraId="193B10D4" w14:textId="33698025" w:rsidR="00694C6B" w:rsidRDefault="00694C6B" w:rsidP="00694C6B">
      <w:pPr>
        <w:pStyle w:val="BodyText"/>
      </w:pPr>
      <w:r>
        <w:rPr>
          <w:rFonts w:hint="eastAsia"/>
        </w:rPr>
        <w:t>显示</w:t>
      </w:r>
      <w:r>
        <w:rPr>
          <w:rFonts w:hint="eastAsia"/>
        </w:rPr>
        <w:t>/</w:t>
      </w:r>
      <w:r>
        <w:rPr>
          <w:rFonts w:hint="eastAsia"/>
        </w:rPr>
        <w:t>填写用户姓名</w:t>
      </w:r>
    </w:p>
    <w:p w14:paraId="0A014426" w14:textId="600D5F39" w:rsidR="00694C6B" w:rsidRDefault="00694C6B" w:rsidP="00694C6B">
      <w:pPr>
        <w:pStyle w:val="Heading4"/>
      </w:pPr>
      <w:bookmarkStart w:id="23" w:name="_Toc355617252"/>
      <w:r>
        <w:rPr>
          <w:rFonts w:hint="eastAsia"/>
        </w:rPr>
        <w:t>电子邮件本框</w:t>
      </w:r>
      <w:bookmarkEnd w:id="23"/>
    </w:p>
    <w:p w14:paraId="188153C6" w14:textId="4AD50558" w:rsidR="00694C6B" w:rsidRPr="00CB35CA" w:rsidRDefault="00694C6B" w:rsidP="00694C6B">
      <w:pPr>
        <w:pStyle w:val="BodyText"/>
      </w:pPr>
      <w:r>
        <w:rPr>
          <w:rFonts w:hint="eastAsia"/>
        </w:rPr>
        <w:t>显示</w:t>
      </w:r>
      <w:r>
        <w:rPr>
          <w:rFonts w:hint="eastAsia"/>
        </w:rPr>
        <w:t>/</w:t>
      </w:r>
      <w:r>
        <w:rPr>
          <w:rFonts w:hint="eastAsia"/>
        </w:rPr>
        <w:t>填写用户电子邮件</w:t>
      </w:r>
    </w:p>
    <w:p w14:paraId="12714A71" w14:textId="77777777" w:rsidR="00CA1397" w:rsidRDefault="00CA1397" w:rsidP="00CA1397">
      <w:pPr>
        <w:pStyle w:val="HeadingBar"/>
      </w:pPr>
    </w:p>
    <w:p w14:paraId="1F4195D6" w14:textId="3E4B8F1E" w:rsidR="001F4AA3" w:rsidRDefault="000C3E6D" w:rsidP="006475AB">
      <w:pPr>
        <w:pStyle w:val="Heading3"/>
      </w:pPr>
      <w:bookmarkStart w:id="24" w:name="_Toc355617253"/>
      <w:r>
        <w:rPr>
          <w:rFonts w:hint="eastAsia"/>
        </w:rPr>
        <w:t>逻辑</w:t>
      </w:r>
      <w:bookmarkEnd w:id="24"/>
    </w:p>
    <w:p w14:paraId="321E02D7" w14:textId="564D790F" w:rsidR="001F4AA3" w:rsidRDefault="00694C6B" w:rsidP="001F4AA3">
      <w:pPr>
        <w:pStyle w:val="Heading4"/>
      </w:pPr>
      <w:bookmarkStart w:id="25" w:name="_Toc355617254"/>
      <w:r>
        <w:rPr>
          <w:rFonts w:hint="eastAsia"/>
        </w:rPr>
        <w:t>创建用户</w:t>
      </w:r>
      <w:bookmarkEnd w:id="25"/>
    </w:p>
    <w:p w14:paraId="445FD29D" w14:textId="4BF13B14" w:rsidR="001F4AA3" w:rsidRDefault="00694C6B" w:rsidP="00694C6B">
      <w:pPr>
        <w:pStyle w:val="BodyText"/>
        <w:numPr>
          <w:ilvl w:val="0"/>
          <w:numId w:val="41"/>
        </w:numPr>
      </w:pPr>
      <w:r>
        <w:rPr>
          <w:rFonts w:hint="eastAsia"/>
        </w:rPr>
        <w:t>点击新建</w:t>
      </w:r>
    </w:p>
    <w:p w14:paraId="337D40BF" w14:textId="3DD042C3" w:rsidR="00694C6B" w:rsidRDefault="00694C6B" w:rsidP="00694C6B">
      <w:pPr>
        <w:pStyle w:val="BodyText"/>
        <w:numPr>
          <w:ilvl w:val="0"/>
          <w:numId w:val="41"/>
        </w:numPr>
      </w:pPr>
      <w:r>
        <w:rPr>
          <w:rFonts w:hint="eastAsia"/>
        </w:rPr>
        <w:lastRenderedPageBreak/>
        <w:t>输入用户</w:t>
      </w:r>
      <w:r>
        <w:rPr>
          <w:rFonts w:hint="eastAsia"/>
        </w:rPr>
        <w:t>ID</w:t>
      </w:r>
      <w:r>
        <w:rPr>
          <w:rFonts w:hint="eastAsia"/>
        </w:rPr>
        <w:t>，姓名及电子邮件地址</w:t>
      </w:r>
    </w:p>
    <w:p w14:paraId="195F2960" w14:textId="3AD98295" w:rsidR="006C461C" w:rsidRDefault="00694C6B" w:rsidP="006C461C">
      <w:pPr>
        <w:pStyle w:val="Heading4"/>
      </w:pPr>
      <w:bookmarkStart w:id="26" w:name="_Toc355617255"/>
      <w:r>
        <w:rPr>
          <w:rFonts w:hint="eastAsia"/>
        </w:rPr>
        <w:t>编辑用户</w:t>
      </w:r>
      <w:bookmarkEnd w:id="26"/>
    </w:p>
    <w:p w14:paraId="72C30D2E" w14:textId="7F720375" w:rsidR="006C461C" w:rsidRDefault="00694C6B" w:rsidP="00694C6B">
      <w:pPr>
        <w:pStyle w:val="BodyText"/>
        <w:numPr>
          <w:ilvl w:val="0"/>
          <w:numId w:val="42"/>
        </w:numPr>
      </w:pPr>
      <w:r>
        <w:t>输入需要编辑的用户</w:t>
      </w:r>
      <w:r>
        <w:t>ID</w:t>
      </w:r>
    </w:p>
    <w:p w14:paraId="53FB9DE8" w14:textId="023520F9" w:rsidR="00694C6B" w:rsidRDefault="00694C6B" w:rsidP="00694C6B">
      <w:pPr>
        <w:pStyle w:val="BodyText"/>
        <w:numPr>
          <w:ilvl w:val="0"/>
          <w:numId w:val="42"/>
        </w:numPr>
      </w:pPr>
      <w:r>
        <w:rPr>
          <w:rFonts w:hint="eastAsia"/>
        </w:rPr>
        <w:t>点击查询</w:t>
      </w:r>
    </w:p>
    <w:p w14:paraId="4B3E9087" w14:textId="7E779C1A" w:rsidR="00694C6B" w:rsidRDefault="00694C6B" w:rsidP="00694C6B">
      <w:pPr>
        <w:pStyle w:val="BodyText"/>
        <w:numPr>
          <w:ilvl w:val="0"/>
          <w:numId w:val="42"/>
        </w:numPr>
      </w:pPr>
      <w:r>
        <w:rPr>
          <w:rFonts w:hint="eastAsia"/>
        </w:rPr>
        <w:t>编辑用户信息</w:t>
      </w:r>
    </w:p>
    <w:p w14:paraId="60AA86FC" w14:textId="77777777" w:rsidR="00694C6B" w:rsidRDefault="00694C6B" w:rsidP="00694C6B">
      <w:pPr>
        <w:pStyle w:val="BodyText"/>
        <w:ind w:left="2880"/>
      </w:pPr>
    </w:p>
    <w:p w14:paraId="4D365E36" w14:textId="6E373F3D" w:rsidR="00694C6B" w:rsidRDefault="00694C6B" w:rsidP="00694C6B">
      <w:pPr>
        <w:pStyle w:val="Heading4"/>
      </w:pPr>
      <w:bookmarkStart w:id="27" w:name="_Toc355617256"/>
      <w:r>
        <w:rPr>
          <w:rFonts w:hint="eastAsia"/>
        </w:rPr>
        <w:t>删除用户</w:t>
      </w:r>
      <w:bookmarkEnd w:id="27"/>
    </w:p>
    <w:p w14:paraId="5064D8DF" w14:textId="0DA275F8" w:rsidR="00694C6B" w:rsidRDefault="00694C6B" w:rsidP="00694C6B">
      <w:pPr>
        <w:pStyle w:val="BodyText"/>
      </w:pPr>
      <w:r>
        <w:rPr>
          <w:rFonts w:hint="eastAsia"/>
        </w:rPr>
        <w:t>1</w:t>
      </w:r>
      <w:r>
        <w:rPr>
          <w:rFonts w:hint="eastAsia"/>
        </w:rPr>
        <w:t>．</w:t>
      </w:r>
      <w:r>
        <w:t xml:space="preserve"> </w:t>
      </w:r>
      <w:r>
        <w:t>输入需要编辑的用户</w:t>
      </w:r>
      <w:r>
        <w:t>ID</w:t>
      </w:r>
    </w:p>
    <w:p w14:paraId="47E0C924" w14:textId="7060412C" w:rsidR="00694C6B" w:rsidRDefault="00694C6B" w:rsidP="00694C6B">
      <w:pPr>
        <w:pStyle w:val="BodyText"/>
      </w:pPr>
      <w:r>
        <w:rPr>
          <w:rFonts w:hint="eastAsia"/>
        </w:rPr>
        <w:t>2</w:t>
      </w:r>
      <w:r>
        <w:rPr>
          <w:rFonts w:hint="eastAsia"/>
        </w:rPr>
        <w:t>．</w:t>
      </w:r>
      <w:r>
        <w:rPr>
          <w:rFonts w:hint="eastAsia"/>
        </w:rPr>
        <w:t xml:space="preserve"> </w:t>
      </w:r>
      <w:r>
        <w:rPr>
          <w:rFonts w:hint="eastAsia"/>
        </w:rPr>
        <w:t>点击删除</w:t>
      </w:r>
    </w:p>
    <w:p w14:paraId="389F2AB6" w14:textId="77777777" w:rsidR="00694C6B" w:rsidRDefault="00694C6B" w:rsidP="00694C6B">
      <w:pPr>
        <w:pStyle w:val="BodyText"/>
        <w:ind w:left="0"/>
      </w:pPr>
    </w:p>
    <w:p w14:paraId="355696C2" w14:textId="77777777" w:rsidR="00CA1397" w:rsidRDefault="00CA1397" w:rsidP="00CA1397">
      <w:pPr>
        <w:pStyle w:val="BodyText"/>
      </w:pPr>
    </w:p>
    <w:p w14:paraId="55E26585" w14:textId="0CEFF8D5" w:rsidR="001F4AA3" w:rsidRDefault="00414072" w:rsidP="001F4AA3">
      <w:pPr>
        <w:pStyle w:val="Heading2"/>
      </w:pPr>
      <w:bookmarkStart w:id="28" w:name="_Toc355617257"/>
      <w:r>
        <w:rPr>
          <w:rFonts w:hint="eastAsia"/>
        </w:rPr>
        <w:lastRenderedPageBreak/>
        <w:t>密码及权限维护</w:t>
      </w:r>
      <w:bookmarkEnd w:id="28"/>
    </w:p>
    <w:p w14:paraId="695D7F5F" w14:textId="77777777" w:rsidR="00A009EE" w:rsidRDefault="00A009EE" w:rsidP="00A009EE">
      <w:pPr>
        <w:pStyle w:val="HeadingBar"/>
      </w:pPr>
    </w:p>
    <w:p w14:paraId="42EC5A78" w14:textId="439F20DE" w:rsidR="00A009EE" w:rsidRDefault="00414072" w:rsidP="00A009EE">
      <w:pPr>
        <w:pStyle w:val="Heading3"/>
      </w:pPr>
      <w:bookmarkStart w:id="29" w:name="_Toc355617258"/>
      <w:r>
        <w:rPr>
          <w:rFonts w:hint="eastAsia"/>
        </w:rPr>
        <w:t>界面</w:t>
      </w:r>
      <w:bookmarkEnd w:id="29"/>
    </w:p>
    <w:p w14:paraId="54C4E201" w14:textId="725D6172" w:rsidR="00CF0E68" w:rsidRPr="00CF0E68" w:rsidRDefault="00CF0E68" w:rsidP="00CF0E68">
      <w:pPr>
        <w:pStyle w:val="BodyText"/>
        <w:ind w:hanging="990"/>
      </w:pPr>
      <w:r>
        <w:rPr>
          <w:noProof/>
        </w:rPr>
        <w:drawing>
          <wp:inline distT="0" distB="0" distL="0" distR="0" wp14:anchorId="03705039" wp14:editId="06C24D4A">
            <wp:extent cx="5486400" cy="173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735455"/>
                    </a:xfrm>
                    <a:prstGeom prst="rect">
                      <a:avLst/>
                    </a:prstGeom>
                  </pic:spPr>
                </pic:pic>
              </a:graphicData>
            </a:graphic>
          </wp:inline>
        </w:drawing>
      </w:r>
    </w:p>
    <w:p w14:paraId="00578A36" w14:textId="3740B287" w:rsidR="00F307C2" w:rsidRDefault="00CF0E68" w:rsidP="00F307C2">
      <w:pPr>
        <w:pStyle w:val="Heading4"/>
      </w:pPr>
      <w:bookmarkStart w:id="30" w:name="_Toc355617259"/>
      <w:r>
        <w:rPr>
          <w:rFonts w:hint="eastAsia"/>
        </w:rPr>
        <w:t>用户</w:t>
      </w:r>
      <w:r>
        <w:rPr>
          <w:rFonts w:hint="eastAsia"/>
        </w:rPr>
        <w:t>ID</w:t>
      </w:r>
      <w:r>
        <w:rPr>
          <w:rFonts w:hint="eastAsia"/>
        </w:rPr>
        <w:t>文本框</w:t>
      </w:r>
      <w:bookmarkEnd w:id="30"/>
    </w:p>
    <w:p w14:paraId="480DC0FB" w14:textId="216B1657" w:rsidR="00CF0E68" w:rsidRDefault="00CF0E68" w:rsidP="00CF0E68">
      <w:pPr>
        <w:pStyle w:val="BodyText"/>
      </w:pPr>
      <w:r>
        <w:rPr>
          <w:rFonts w:hint="eastAsia"/>
        </w:rPr>
        <w:t>不能输入修改，从创建用户界面带入</w:t>
      </w:r>
    </w:p>
    <w:p w14:paraId="2CD7EA75" w14:textId="616034F6" w:rsidR="00CF0E68" w:rsidRDefault="00CF0E68" w:rsidP="00CF0E68">
      <w:pPr>
        <w:pStyle w:val="Heading4"/>
      </w:pPr>
      <w:bookmarkStart w:id="31" w:name="_Toc355617260"/>
      <w:r>
        <w:rPr>
          <w:rFonts w:hint="eastAsia"/>
        </w:rPr>
        <w:t>姓名文本框</w:t>
      </w:r>
      <w:bookmarkEnd w:id="31"/>
    </w:p>
    <w:p w14:paraId="724A4A1E" w14:textId="77777777" w:rsidR="00CF0E68" w:rsidRDefault="00CF0E68" w:rsidP="00CF0E68">
      <w:pPr>
        <w:pStyle w:val="BodyText"/>
      </w:pPr>
      <w:r>
        <w:rPr>
          <w:rFonts w:hint="eastAsia"/>
        </w:rPr>
        <w:t>不能输入修改，从创建用户界面带入</w:t>
      </w:r>
    </w:p>
    <w:p w14:paraId="570451C6" w14:textId="670DC4C6" w:rsidR="00CF0E68" w:rsidRDefault="00CF0E68" w:rsidP="00CF0E68">
      <w:pPr>
        <w:pStyle w:val="Heading4"/>
      </w:pPr>
      <w:bookmarkStart w:id="32" w:name="_Toc355617261"/>
      <w:r>
        <w:rPr>
          <w:rFonts w:hint="eastAsia"/>
        </w:rPr>
        <w:t>电子邮件文本框</w:t>
      </w:r>
      <w:bookmarkEnd w:id="32"/>
    </w:p>
    <w:p w14:paraId="5BC1F77D" w14:textId="77777777" w:rsidR="00CF0E68" w:rsidRDefault="00CF0E68" w:rsidP="00CF0E68">
      <w:pPr>
        <w:pStyle w:val="BodyText"/>
      </w:pPr>
      <w:r>
        <w:rPr>
          <w:rFonts w:hint="eastAsia"/>
        </w:rPr>
        <w:t>不能输入修改，从创建用户界面带入</w:t>
      </w:r>
    </w:p>
    <w:p w14:paraId="1699C9AD" w14:textId="3066FB2E" w:rsidR="0037004F" w:rsidRDefault="0037004F" w:rsidP="0037004F">
      <w:pPr>
        <w:pStyle w:val="Heading4"/>
      </w:pPr>
      <w:bookmarkStart w:id="33" w:name="_Toc355617262"/>
      <w:r>
        <w:rPr>
          <w:rFonts w:hint="eastAsia"/>
        </w:rPr>
        <w:t>密码文本框</w:t>
      </w:r>
      <w:bookmarkEnd w:id="33"/>
    </w:p>
    <w:p w14:paraId="10DD5886" w14:textId="7493BAC0" w:rsidR="0037004F" w:rsidRDefault="0037004F" w:rsidP="0037004F">
      <w:pPr>
        <w:pStyle w:val="BodyText"/>
      </w:pPr>
      <w:r>
        <w:rPr>
          <w:rFonts w:hint="eastAsia"/>
        </w:rPr>
        <w:t>输入用户的密码</w:t>
      </w:r>
    </w:p>
    <w:p w14:paraId="564528D1" w14:textId="0C1A223A" w:rsidR="00CF0E68" w:rsidRDefault="00CF0E68" w:rsidP="00CF0E68">
      <w:pPr>
        <w:pStyle w:val="Heading4"/>
      </w:pPr>
      <w:bookmarkStart w:id="34" w:name="_Toc355617263"/>
      <w:r>
        <w:rPr>
          <w:rFonts w:hint="eastAsia"/>
        </w:rPr>
        <w:t>分配职位按钮</w:t>
      </w:r>
      <w:bookmarkEnd w:id="34"/>
    </w:p>
    <w:p w14:paraId="363BC406" w14:textId="2D951628" w:rsidR="00CF0E68" w:rsidRDefault="00CF0E68" w:rsidP="00CF0E68">
      <w:pPr>
        <w:pStyle w:val="BodyText"/>
      </w:pPr>
      <w:r>
        <w:rPr>
          <w:rFonts w:hint="eastAsia"/>
        </w:rPr>
        <w:t>点击进入</w:t>
      </w:r>
      <w:r w:rsidR="0037004F">
        <w:rPr>
          <w:rFonts w:hint="eastAsia"/>
        </w:rPr>
        <w:t>“职位分配界面”</w:t>
      </w:r>
    </w:p>
    <w:p w14:paraId="2DDBFBD0" w14:textId="14649C1B" w:rsidR="00CF0E68" w:rsidRDefault="00CF0E68" w:rsidP="00CF0E68">
      <w:pPr>
        <w:pStyle w:val="Heading4"/>
      </w:pPr>
      <w:bookmarkStart w:id="35" w:name="_Toc355617264"/>
      <w:r>
        <w:rPr>
          <w:rFonts w:hint="eastAsia"/>
        </w:rPr>
        <w:t>分配地点按钮</w:t>
      </w:r>
      <w:bookmarkEnd w:id="35"/>
    </w:p>
    <w:p w14:paraId="6B582809" w14:textId="4866C6CD" w:rsidR="00CF0E68" w:rsidRDefault="0037004F" w:rsidP="00CF0E68">
      <w:pPr>
        <w:pStyle w:val="BodyText"/>
      </w:pPr>
      <w:r>
        <w:rPr>
          <w:rFonts w:hint="eastAsia"/>
        </w:rPr>
        <w:t>点击进入“分配地点界面”</w:t>
      </w:r>
    </w:p>
    <w:p w14:paraId="3004DA6E" w14:textId="1FDDCF9C" w:rsidR="00CF0E68" w:rsidRDefault="00CF0E68" w:rsidP="00CF0E68">
      <w:pPr>
        <w:pStyle w:val="Heading4"/>
      </w:pPr>
      <w:bookmarkStart w:id="36" w:name="_Toc355617265"/>
      <w:r>
        <w:rPr>
          <w:rFonts w:hint="eastAsia"/>
        </w:rPr>
        <w:t>分配大类按钮</w:t>
      </w:r>
      <w:bookmarkEnd w:id="36"/>
    </w:p>
    <w:p w14:paraId="453C7CDC" w14:textId="184CB84C" w:rsidR="00CF0E68" w:rsidRDefault="0037004F" w:rsidP="00CF0E68">
      <w:pPr>
        <w:pStyle w:val="BodyText"/>
      </w:pPr>
      <w:r>
        <w:rPr>
          <w:rFonts w:hint="eastAsia"/>
        </w:rPr>
        <w:t>点击进入“分配大类界面”</w:t>
      </w:r>
    </w:p>
    <w:p w14:paraId="126A58AC" w14:textId="77777777" w:rsidR="0037004F" w:rsidRDefault="0037004F" w:rsidP="0037004F">
      <w:pPr>
        <w:pStyle w:val="Heading4"/>
      </w:pPr>
      <w:bookmarkStart w:id="37" w:name="_Toc355617266"/>
      <w:r>
        <w:rPr>
          <w:rFonts w:hint="eastAsia"/>
        </w:rPr>
        <w:t>分配大类按钮</w:t>
      </w:r>
      <w:bookmarkEnd w:id="37"/>
    </w:p>
    <w:p w14:paraId="14D88AC4" w14:textId="77777777" w:rsidR="0037004F" w:rsidRDefault="0037004F" w:rsidP="0037004F">
      <w:pPr>
        <w:pStyle w:val="BodyText"/>
      </w:pPr>
      <w:r>
        <w:rPr>
          <w:rFonts w:hint="eastAsia"/>
        </w:rPr>
        <w:t>点击进入“分配大类界面”</w:t>
      </w:r>
    </w:p>
    <w:p w14:paraId="2F3566AD" w14:textId="77777777" w:rsidR="0037004F" w:rsidRDefault="0037004F" w:rsidP="0037004F">
      <w:pPr>
        <w:pStyle w:val="HeadingBar"/>
      </w:pPr>
    </w:p>
    <w:p w14:paraId="2EB0C4A7" w14:textId="77777777" w:rsidR="0037004F" w:rsidRDefault="0037004F" w:rsidP="0037004F">
      <w:pPr>
        <w:pStyle w:val="Heading3"/>
      </w:pPr>
      <w:bookmarkStart w:id="38" w:name="_Toc355617267"/>
      <w:r>
        <w:rPr>
          <w:rFonts w:hint="eastAsia"/>
        </w:rPr>
        <w:t>逻辑</w:t>
      </w:r>
      <w:bookmarkEnd w:id="38"/>
    </w:p>
    <w:p w14:paraId="310FD7A6" w14:textId="2ABF7D27" w:rsidR="0037004F" w:rsidRDefault="0037004F" w:rsidP="0037004F">
      <w:pPr>
        <w:pStyle w:val="Heading4"/>
      </w:pPr>
      <w:bookmarkStart w:id="39" w:name="_Toc355617268"/>
      <w:r>
        <w:rPr>
          <w:rFonts w:hint="eastAsia"/>
        </w:rPr>
        <w:t>用户密码</w:t>
      </w:r>
      <w:bookmarkEnd w:id="39"/>
    </w:p>
    <w:p w14:paraId="47D0B992" w14:textId="09D2387F" w:rsidR="0037004F" w:rsidRDefault="0037004F" w:rsidP="0037004F">
      <w:pPr>
        <w:pStyle w:val="BodyText"/>
      </w:pPr>
      <w:r>
        <w:rPr>
          <w:rFonts w:hint="eastAsia"/>
        </w:rPr>
        <w:t>在“密码”文本框中输入该用户密码</w:t>
      </w:r>
    </w:p>
    <w:p w14:paraId="4E33BDA1" w14:textId="30C196F6" w:rsidR="0037004F" w:rsidRDefault="000A4354" w:rsidP="0037004F">
      <w:pPr>
        <w:pStyle w:val="Heading2"/>
      </w:pPr>
      <w:bookmarkStart w:id="40" w:name="_Toc355617269"/>
      <w:r>
        <w:rPr>
          <w:rFonts w:hint="eastAsia"/>
        </w:rPr>
        <w:lastRenderedPageBreak/>
        <w:t>职位分配</w:t>
      </w:r>
      <w:bookmarkEnd w:id="40"/>
    </w:p>
    <w:p w14:paraId="31FEAEB8" w14:textId="77777777" w:rsidR="0037004F" w:rsidRDefault="0037004F" w:rsidP="0037004F">
      <w:pPr>
        <w:pStyle w:val="HeadingBar"/>
      </w:pPr>
    </w:p>
    <w:p w14:paraId="12818B88" w14:textId="77777777" w:rsidR="0037004F" w:rsidRDefault="0037004F" w:rsidP="0037004F">
      <w:pPr>
        <w:pStyle w:val="Heading3"/>
      </w:pPr>
      <w:bookmarkStart w:id="41" w:name="_Toc355617270"/>
      <w:r>
        <w:rPr>
          <w:rFonts w:hint="eastAsia"/>
        </w:rPr>
        <w:t>界面</w:t>
      </w:r>
      <w:bookmarkEnd w:id="41"/>
    </w:p>
    <w:p w14:paraId="17617FA3" w14:textId="107976CD" w:rsidR="0037004F" w:rsidRDefault="00C64D8A" w:rsidP="00C64D8A">
      <w:pPr>
        <w:pStyle w:val="BodyText"/>
        <w:ind w:hanging="990"/>
      </w:pPr>
      <w:r>
        <w:rPr>
          <w:noProof/>
        </w:rPr>
        <w:drawing>
          <wp:inline distT="0" distB="0" distL="0" distR="0" wp14:anchorId="109D31A1" wp14:editId="798599FE">
            <wp:extent cx="5486400" cy="259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594610"/>
                    </a:xfrm>
                    <a:prstGeom prst="rect">
                      <a:avLst/>
                    </a:prstGeom>
                  </pic:spPr>
                </pic:pic>
              </a:graphicData>
            </a:graphic>
          </wp:inline>
        </w:drawing>
      </w:r>
    </w:p>
    <w:p w14:paraId="2922DDDC" w14:textId="58F8A1C2" w:rsidR="00C64D8A" w:rsidRDefault="00C64D8A" w:rsidP="00C64D8A">
      <w:pPr>
        <w:pStyle w:val="Heading4"/>
      </w:pPr>
      <w:bookmarkStart w:id="42" w:name="_Toc355617271"/>
      <w:r>
        <w:rPr>
          <w:rFonts w:hint="eastAsia"/>
        </w:rPr>
        <w:t>单位、部门、岗位查询框</w:t>
      </w:r>
      <w:bookmarkEnd w:id="42"/>
    </w:p>
    <w:p w14:paraId="39A604CF" w14:textId="0F167CB5" w:rsidR="00C64D8A" w:rsidRDefault="00C64D8A" w:rsidP="00C64D8A">
      <w:pPr>
        <w:pStyle w:val="BodyText"/>
      </w:pPr>
      <w:r>
        <w:t>根据单位筛选部门，再根据部门筛选职位，得到需要给用户分配的职位</w:t>
      </w:r>
    </w:p>
    <w:p w14:paraId="31134268" w14:textId="7ED78B98" w:rsidR="00C64D8A" w:rsidRDefault="00C64D8A" w:rsidP="00C64D8A">
      <w:pPr>
        <w:pStyle w:val="Heading4"/>
      </w:pPr>
      <w:bookmarkStart w:id="43" w:name="_Toc355617272"/>
      <w:r>
        <w:rPr>
          <w:rFonts w:hint="eastAsia"/>
        </w:rPr>
        <w:t>删除按钮</w:t>
      </w:r>
      <w:bookmarkEnd w:id="43"/>
    </w:p>
    <w:p w14:paraId="4AE75504" w14:textId="54A5D51F" w:rsidR="00C64D8A" w:rsidRDefault="00C64D8A" w:rsidP="00C64D8A">
      <w:pPr>
        <w:pStyle w:val="BodyText"/>
      </w:pPr>
      <w:r>
        <w:rPr>
          <w:rFonts w:hint="eastAsia"/>
        </w:rPr>
        <w:t>删除已经分配给用户的职位</w:t>
      </w:r>
    </w:p>
    <w:p w14:paraId="27B54E00" w14:textId="6F8D9F86" w:rsidR="00C64D8A" w:rsidRDefault="00C64D8A" w:rsidP="00C64D8A">
      <w:pPr>
        <w:pStyle w:val="Heading4"/>
      </w:pPr>
      <w:bookmarkStart w:id="44" w:name="_Toc355617273"/>
      <w:r>
        <w:rPr>
          <w:rFonts w:hint="eastAsia"/>
        </w:rPr>
        <w:t>应用按钮</w:t>
      </w:r>
      <w:bookmarkEnd w:id="44"/>
    </w:p>
    <w:p w14:paraId="0C9BFB4C" w14:textId="33F5254E" w:rsidR="00CF0E68" w:rsidRDefault="00C64D8A" w:rsidP="00C64D8A">
      <w:pPr>
        <w:pStyle w:val="BodyText"/>
      </w:pPr>
      <w:r>
        <w:rPr>
          <w:rFonts w:hint="eastAsia"/>
        </w:rPr>
        <w:t>将岗位查询的结果分配给用户</w:t>
      </w:r>
    </w:p>
    <w:p w14:paraId="2F4AE3D0" w14:textId="77777777" w:rsidR="00C64D8A" w:rsidRDefault="00C64D8A" w:rsidP="00C64D8A">
      <w:pPr>
        <w:pStyle w:val="HeadingBar"/>
      </w:pPr>
    </w:p>
    <w:p w14:paraId="671274FB" w14:textId="347A2BEF" w:rsidR="00C64D8A" w:rsidRDefault="00C64D8A" w:rsidP="00C64D8A">
      <w:pPr>
        <w:pStyle w:val="Heading3"/>
      </w:pPr>
      <w:bookmarkStart w:id="45" w:name="_Toc355617274"/>
      <w:r>
        <w:rPr>
          <w:rFonts w:hint="eastAsia"/>
        </w:rPr>
        <w:t>逻辑</w:t>
      </w:r>
      <w:bookmarkEnd w:id="45"/>
    </w:p>
    <w:p w14:paraId="330C05F9" w14:textId="6FAD3F0D" w:rsidR="00C64D8A" w:rsidRDefault="00C64D8A" w:rsidP="00C64D8A">
      <w:pPr>
        <w:pStyle w:val="Heading4"/>
      </w:pPr>
      <w:bookmarkStart w:id="46" w:name="_Toc355617275"/>
      <w:r>
        <w:rPr>
          <w:rFonts w:hint="eastAsia"/>
        </w:rPr>
        <w:t>岗位查询</w:t>
      </w:r>
      <w:bookmarkEnd w:id="46"/>
    </w:p>
    <w:p w14:paraId="40FD0C01" w14:textId="2C6ECD6B" w:rsidR="00C64D8A" w:rsidRDefault="00C64D8A" w:rsidP="00C64D8A">
      <w:pPr>
        <w:pStyle w:val="BodyText"/>
      </w:pPr>
      <w:r>
        <w:rPr>
          <w:rFonts w:hint="eastAsia"/>
        </w:rPr>
        <w:t>根据岗位的隶属关系查询出需要分配的岗位</w:t>
      </w:r>
    </w:p>
    <w:p w14:paraId="3784244B" w14:textId="128A6076" w:rsidR="00C64D8A" w:rsidRDefault="00C64D8A" w:rsidP="00C64D8A">
      <w:pPr>
        <w:pStyle w:val="Heading4"/>
      </w:pPr>
      <w:bookmarkStart w:id="47" w:name="_Toc355617276"/>
      <w:r>
        <w:rPr>
          <w:rFonts w:hint="eastAsia"/>
        </w:rPr>
        <w:t>岗位分配</w:t>
      </w:r>
      <w:bookmarkEnd w:id="47"/>
    </w:p>
    <w:p w14:paraId="6371289C" w14:textId="23E0B105" w:rsidR="00C64D8A" w:rsidRDefault="00C64D8A" w:rsidP="00C64D8A">
      <w:pPr>
        <w:pStyle w:val="BodyText"/>
      </w:pPr>
      <w:r>
        <w:rPr>
          <w:rFonts w:hint="eastAsia"/>
        </w:rPr>
        <w:t>将查询出来的岗位分配给用户</w:t>
      </w:r>
    </w:p>
    <w:p w14:paraId="44EF9C2E" w14:textId="338E74E3" w:rsidR="00C64D8A" w:rsidRDefault="00C64D8A" w:rsidP="00C64D8A">
      <w:pPr>
        <w:pStyle w:val="Heading4"/>
      </w:pPr>
      <w:bookmarkStart w:id="48" w:name="_Toc355617277"/>
      <w:r>
        <w:rPr>
          <w:rFonts w:hint="eastAsia"/>
        </w:rPr>
        <w:t>岗位删除</w:t>
      </w:r>
      <w:bookmarkEnd w:id="48"/>
    </w:p>
    <w:p w14:paraId="37476E99" w14:textId="177BC623" w:rsidR="00C64D8A" w:rsidRDefault="00C64D8A" w:rsidP="00C64D8A">
      <w:pPr>
        <w:pStyle w:val="BodyText"/>
      </w:pPr>
      <w:r>
        <w:rPr>
          <w:rFonts w:hint="eastAsia"/>
        </w:rPr>
        <w:t>将已经赋给用户的岗位移除</w:t>
      </w:r>
    </w:p>
    <w:p w14:paraId="7DF3DAAA" w14:textId="77777777" w:rsidR="00C64D8A" w:rsidRDefault="00C64D8A" w:rsidP="00C64D8A">
      <w:pPr>
        <w:pStyle w:val="BodyText"/>
      </w:pPr>
    </w:p>
    <w:p w14:paraId="5DB4F2F5" w14:textId="3C17A7E5" w:rsidR="00C64D8A" w:rsidRDefault="00C64D8A" w:rsidP="00C64D8A">
      <w:pPr>
        <w:pStyle w:val="BodyText"/>
      </w:pPr>
    </w:p>
    <w:p w14:paraId="3DF9F4F5" w14:textId="67F1F497" w:rsidR="00C64D8A" w:rsidRDefault="00C64D8A" w:rsidP="00C64D8A">
      <w:pPr>
        <w:pStyle w:val="Heading2"/>
      </w:pPr>
      <w:bookmarkStart w:id="49" w:name="_Toc355617278"/>
      <w:r>
        <w:rPr>
          <w:rFonts w:hint="eastAsia"/>
        </w:rPr>
        <w:lastRenderedPageBreak/>
        <w:t>地点分配</w:t>
      </w:r>
      <w:bookmarkEnd w:id="49"/>
    </w:p>
    <w:p w14:paraId="393724BC" w14:textId="77777777" w:rsidR="00C64D8A" w:rsidRDefault="00C64D8A" w:rsidP="00C64D8A">
      <w:pPr>
        <w:pStyle w:val="HeadingBar"/>
      </w:pPr>
    </w:p>
    <w:p w14:paraId="13890FF3" w14:textId="77777777" w:rsidR="00C64D8A" w:rsidRDefault="00C64D8A" w:rsidP="00C64D8A">
      <w:pPr>
        <w:pStyle w:val="Heading3"/>
      </w:pPr>
      <w:bookmarkStart w:id="50" w:name="_Toc355617279"/>
      <w:r>
        <w:rPr>
          <w:rFonts w:hint="eastAsia"/>
        </w:rPr>
        <w:t>界面</w:t>
      </w:r>
      <w:bookmarkEnd w:id="50"/>
    </w:p>
    <w:p w14:paraId="0C3593FA" w14:textId="5EFFB8A0" w:rsidR="00C64D8A" w:rsidRDefault="00C64D8A" w:rsidP="00C64D8A">
      <w:pPr>
        <w:pStyle w:val="BodyText"/>
        <w:ind w:hanging="990"/>
      </w:pPr>
      <w:r>
        <w:rPr>
          <w:noProof/>
        </w:rPr>
        <w:drawing>
          <wp:inline distT="0" distB="0" distL="0" distR="0" wp14:anchorId="135AC9F0" wp14:editId="1D01C0AD">
            <wp:extent cx="5486400" cy="3307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307080"/>
                    </a:xfrm>
                    <a:prstGeom prst="rect">
                      <a:avLst/>
                    </a:prstGeom>
                  </pic:spPr>
                </pic:pic>
              </a:graphicData>
            </a:graphic>
          </wp:inline>
        </w:drawing>
      </w:r>
    </w:p>
    <w:p w14:paraId="7E7AA838" w14:textId="051DE089" w:rsidR="00C64D8A" w:rsidRDefault="00C64D8A" w:rsidP="00C64D8A">
      <w:pPr>
        <w:pStyle w:val="Heading4"/>
      </w:pPr>
      <w:bookmarkStart w:id="51" w:name="_Toc355617280"/>
      <w:r>
        <w:rPr>
          <w:rFonts w:hint="eastAsia"/>
        </w:rPr>
        <w:t>地点查询框</w:t>
      </w:r>
      <w:bookmarkEnd w:id="51"/>
    </w:p>
    <w:p w14:paraId="42947AB5" w14:textId="75946597" w:rsidR="00C64D8A" w:rsidRDefault="00C64D8A" w:rsidP="00C64D8A">
      <w:pPr>
        <w:pStyle w:val="BodyText"/>
      </w:pPr>
      <w:r>
        <w:t>根据</w:t>
      </w:r>
      <w:r>
        <w:rPr>
          <w:rFonts w:hint="eastAsia"/>
        </w:rPr>
        <w:t>地点类型查询地点</w:t>
      </w:r>
      <w:r>
        <w:t>，得到需要给用户分配的地点</w:t>
      </w:r>
    </w:p>
    <w:p w14:paraId="55345016" w14:textId="77777777" w:rsidR="00C64D8A" w:rsidRDefault="00C64D8A" w:rsidP="00C64D8A">
      <w:pPr>
        <w:pStyle w:val="Heading4"/>
      </w:pPr>
      <w:bookmarkStart w:id="52" w:name="_Toc355617281"/>
      <w:r>
        <w:rPr>
          <w:rFonts w:hint="eastAsia"/>
        </w:rPr>
        <w:t>删除按钮</w:t>
      </w:r>
      <w:bookmarkEnd w:id="52"/>
    </w:p>
    <w:p w14:paraId="52F15021" w14:textId="7D2A48F6" w:rsidR="00C64D8A" w:rsidRDefault="00C64D8A" w:rsidP="00C64D8A">
      <w:pPr>
        <w:pStyle w:val="BodyText"/>
      </w:pPr>
      <w:r>
        <w:rPr>
          <w:rFonts w:hint="eastAsia"/>
        </w:rPr>
        <w:t>删除已经分配给用户的地点</w:t>
      </w:r>
    </w:p>
    <w:p w14:paraId="0E9BF0A9" w14:textId="77777777" w:rsidR="00C64D8A" w:rsidRDefault="00C64D8A" w:rsidP="00C64D8A">
      <w:pPr>
        <w:pStyle w:val="Heading4"/>
      </w:pPr>
      <w:bookmarkStart w:id="53" w:name="_Toc355617282"/>
      <w:r>
        <w:rPr>
          <w:rFonts w:hint="eastAsia"/>
        </w:rPr>
        <w:t>应用按钮</w:t>
      </w:r>
      <w:bookmarkEnd w:id="53"/>
    </w:p>
    <w:p w14:paraId="0F6C41BD" w14:textId="4BA389DA" w:rsidR="00C64D8A" w:rsidRDefault="00C64D8A" w:rsidP="00C64D8A">
      <w:pPr>
        <w:pStyle w:val="BodyText"/>
      </w:pPr>
      <w:r>
        <w:rPr>
          <w:rFonts w:hint="eastAsia"/>
        </w:rPr>
        <w:t>将地点查询的结果分配给用户</w:t>
      </w:r>
    </w:p>
    <w:p w14:paraId="1A4B765C" w14:textId="4CC679CE" w:rsidR="00C64D8A" w:rsidRDefault="00C64D8A" w:rsidP="00C64D8A">
      <w:pPr>
        <w:pStyle w:val="Heading4"/>
      </w:pPr>
      <w:bookmarkStart w:id="54" w:name="_Toc355617283"/>
      <w:r>
        <w:rPr>
          <w:rFonts w:hint="eastAsia"/>
        </w:rPr>
        <w:t>全部？</w:t>
      </w:r>
      <w:r>
        <w:rPr>
          <w:rFonts w:hint="eastAsia"/>
        </w:rPr>
        <w:t>check box</w:t>
      </w:r>
      <w:bookmarkEnd w:id="54"/>
    </w:p>
    <w:p w14:paraId="5C0865C3" w14:textId="43934223" w:rsidR="00C64D8A" w:rsidRDefault="00C64D8A" w:rsidP="00C64D8A">
      <w:pPr>
        <w:pStyle w:val="BodyText"/>
      </w:pPr>
      <w:r>
        <w:rPr>
          <w:rFonts w:hint="eastAsia"/>
        </w:rPr>
        <w:t>指定用户用户拥有所有地点的权限</w:t>
      </w:r>
    </w:p>
    <w:p w14:paraId="13AACB71" w14:textId="77777777" w:rsidR="00C64D8A" w:rsidRDefault="00C64D8A" w:rsidP="00C64D8A">
      <w:pPr>
        <w:pStyle w:val="BodyText"/>
      </w:pPr>
    </w:p>
    <w:p w14:paraId="4722A7EE" w14:textId="77777777" w:rsidR="00C64D8A" w:rsidRDefault="00C64D8A" w:rsidP="00C64D8A">
      <w:pPr>
        <w:pStyle w:val="HeadingBar"/>
      </w:pPr>
    </w:p>
    <w:p w14:paraId="17913F1D" w14:textId="77777777" w:rsidR="00C64D8A" w:rsidRDefault="00C64D8A" w:rsidP="00C64D8A">
      <w:pPr>
        <w:pStyle w:val="Heading3"/>
      </w:pPr>
      <w:bookmarkStart w:id="55" w:name="_Toc355617284"/>
      <w:r>
        <w:rPr>
          <w:rFonts w:hint="eastAsia"/>
        </w:rPr>
        <w:t>逻辑</w:t>
      </w:r>
      <w:bookmarkEnd w:id="55"/>
    </w:p>
    <w:p w14:paraId="3A2EF35B" w14:textId="4C273014" w:rsidR="00C64D8A" w:rsidRDefault="00C64D8A" w:rsidP="00C64D8A">
      <w:pPr>
        <w:pStyle w:val="Heading4"/>
      </w:pPr>
      <w:bookmarkStart w:id="56" w:name="_Toc355617285"/>
      <w:r>
        <w:rPr>
          <w:rFonts w:hint="eastAsia"/>
        </w:rPr>
        <w:t>地点查询</w:t>
      </w:r>
      <w:bookmarkEnd w:id="56"/>
    </w:p>
    <w:p w14:paraId="363AD043" w14:textId="651DC05F" w:rsidR="00C64D8A" w:rsidRDefault="00C64D8A" w:rsidP="00C64D8A">
      <w:pPr>
        <w:pStyle w:val="BodyText"/>
      </w:pPr>
      <w:r>
        <w:t>根据</w:t>
      </w:r>
      <w:r>
        <w:rPr>
          <w:rFonts w:hint="eastAsia"/>
        </w:rPr>
        <w:t>地点类型查询地点</w:t>
      </w:r>
      <w:r>
        <w:t>，得到需要给用户分配的地点</w:t>
      </w:r>
    </w:p>
    <w:p w14:paraId="09546AE4" w14:textId="4D25E4B4" w:rsidR="00C64D8A" w:rsidRDefault="00C64D8A" w:rsidP="00C64D8A">
      <w:pPr>
        <w:pStyle w:val="Heading4"/>
      </w:pPr>
      <w:bookmarkStart w:id="57" w:name="_Toc355617286"/>
      <w:r>
        <w:rPr>
          <w:rFonts w:hint="eastAsia"/>
        </w:rPr>
        <w:t>地点分配</w:t>
      </w:r>
      <w:bookmarkEnd w:id="57"/>
    </w:p>
    <w:p w14:paraId="06956A6C" w14:textId="42747E9B" w:rsidR="00C64D8A" w:rsidRDefault="00C64D8A" w:rsidP="00C64D8A">
      <w:pPr>
        <w:pStyle w:val="BodyText"/>
      </w:pPr>
      <w:r>
        <w:rPr>
          <w:rFonts w:hint="eastAsia"/>
        </w:rPr>
        <w:t>将查询出来的地点分配给用户，当“全部？”框打上后，赋给用户所有地点</w:t>
      </w:r>
    </w:p>
    <w:p w14:paraId="2D20708D" w14:textId="700DD12A" w:rsidR="00C64D8A" w:rsidRDefault="00C64D8A" w:rsidP="00C64D8A">
      <w:pPr>
        <w:pStyle w:val="Heading4"/>
      </w:pPr>
      <w:bookmarkStart w:id="58" w:name="_Toc355617287"/>
      <w:r>
        <w:rPr>
          <w:rFonts w:hint="eastAsia"/>
        </w:rPr>
        <w:t>地点删除</w:t>
      </w:r>
      <w:bookmarkEnd w:id="58"/>
    </w:p>
    <w:p w14:paraId="508A975B" w14:textId="60A72D18" w:rsidR="00C64D8A" w:rsidRDefault="00C64D8A" w:rsidP="00C64D8A">
      <w:pPr>
        <w:pStyle w:val="BodyText"/>
      </w:pPr>
      <w:r>
        <w:rPr>
          <w:rFonts w:hint="eastAsia"/>
        </w:rPr>
        <w:t>将已经赋给用户的地点移除</w:t>
      </w:r>
    </w:p>
    <w:p w14:paraId="5DD189D5" w14:textId="33C3E789" w:rsidR="00A55403" w:rsidRDefault="00A55403" w:rsidP="00A55403">
      <w:pPr>
        <w:pStyle w:val="Heading2"/>
      </w:pPr>
      <w:bookmarkStart w:id="59" w:name="_Toc355617288"/>
      <w:r>
        <w:rPr>
          <w:rFonts w:hint="eastAsia"/>
        </w:rPr>
        <w:lastRenderedPageBreak/>
        <w:t>大类分配</w:t>
      </w:r>
      <w:bookmarkEnd w:id="59"/>
    </w:p>
    <w:p w14:paraId="4AA19515" w14:textId="77777777" w:rsidR="00A55403" w:rsidRDefault="00A55403" w:rsidP="00A55403">
      <w:pPr>
        <w:pStyle w:val="HeadingBar"/>
      </w:pPr>
    </w:p>
    <w:p w14:paraId="33E12544" w14:textId="77777777" w:rsidR="00A55403" w:rsidRDefault="00A55403" w:rsidP="00A55403">
      <w:pPr>
        <w:pStyle w:val="Heading3"/>
      </w:pPr>
      <w:bookmarkStart w:id="60" w:name="_Toc355617289"/>
      <w:r>
        <w:rPr>
          <w:rFonts w:hint="eastAsia"/>
        </w:rPr>
        <w:t>界面</w:t>
      </w:r>
      <w:bookmarkEnd w:id="60"/>
    </w:p>
    <w:p w14:paraId="5C491D2E" w14:textId="6757839E" w:rsidR="00A55403" w:rsidRPr="00A55403" w:rsidRDefault="00A55403" w:rsidP="00A55403">
      <w:pPr>
        <w:pStyle w:val="BodyText"/>
        <w:ind w:hanging="1080"/>
      </w:pPr>
      <w:r>
        <w:rPr>
          <w:noProof/>
        </w:rPr>
        <w:drawing>
          <wp:inline distT="0" distB="0" distL="0" distR="0" wp14:anchorId="236139BD" wp14:editId="63F0CC5E">
            <wp:extent cx="54864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647950"/>
                    </a:xfrm>
                    <a:prstGeom prst="rect">
                      <a:avLst/>
                    </a:prstGeom>
                  </pic:spPr>
                </pic:pic>
              </a:graphicData>
            </a:graphic>
          </wp:inline>
        </w:drawing>
      </w:r>
    </w:p>
    <w:p w14:paraId="5F5F64FD" w14:textId="7D9652AD" w:rsidR="00A55403" w:rsidRDefault="00A55403" w:rsidP="00A55403">
      <w:pPr>
        <w:pStyle w:val="BodyText"/>
        <w:ind w:hanging="990"/>
      </w:pPr>
    </w:p>
    <w:p w14:paraId="69B21C18" w14:textId="4589AA24" w:rsidR="00A55403" w:rsidRDefault="00A55403" w:rsidP="00A55403">
      <w:pPr>
        <w:pStyle w:val="Heading4"/>
      </w:pPr>
      <w:bookmarkStart w:id="61" w:name="_Toc355617290"/>
      <w:r>
        <w:rPr>
          <w:rFonts w:hint="eastAsia"/>
        </w:rPr>
        <w:t>大类查询框</w:t>
      </w:r>
      <w:bookmarkEnd w:id="61"/>
    </w:p>
    <w:p w14:paraId="70ECAAEB" w14:textId="3F520ADF" w:rsidR="00A55403" w:rsidRDefault="00A55403" w:rsidP="00A55403">
      <w:pPr>
        <w:pStyle w:val="BodyText"/>
      </w:pPr>
      <w:r>
        <w:t>根据</w:t>
      </w:r>
      <w:r>
        <w:rPr>
          <w:rFonts w:hint="eastAsia"/>
        </w:rPr>
        <w:t>大类的隶属关系</w:t>
      </w:r>
      <w:r>
        <w:t>，查询得到需要给用户分配的大类</w:t>
      </w:r>
    </w:p>
    <w:p w14:paraId="4265F048" w14:textId="77777777" w:rsidR="00A55403" w:rsidRDefault="00A55403" w:rsidP="00A55403">
      <w:pPr>
        <w:pStyle w:val="Heading4"/>
      </w:pPr>
      <w:bookmarkStart w:id="62" w:name="_Toc355617291"/>
      <w:r>
        <w:rPr>
          <w:rFonts w:hint="eastAsia"/>
        </w:rPr>
        <w:t>删除按钮</w:t>
      </w:r>
      <w:bookmarkEnd w:id="62"/>
    </w:p>
    <w:p w14:paraId="5BBFDE2F" w14:textId="0D3BDFB0" w:rsidR="00A55403" w:rsidRDefault="00A55403" w:rsidP="00A55403">
      <w:pPr>
        <w:pStyle w:val="BodyText"/>
      </w:pPr>
      <w:r>
        <w:rPr>
          <w:rFonts w:hint="eastAsia"/>
        </w:rPr>
        <w:t>删除已经分配给用户的大类</w:t>
      </w:r>
    </w:p>
    <w:p w14:paraId="6ABB9DB8" w14:textId="77777777" w:rsidR="00A55403" w:rsidRDefault="00A55403" w:rsidP="00A55403">
      <w:pPr>
        <w:pStyle w:val="Heading4"/>
      </w:pPr>
      <w:bookmarkStart w:id="63" w:name="_Toc355617292"/>
      <w:r>
        <w:rPr>
          <w:rFonts w:hint="eastAsia"/>
        </w:rPr>
        <w:t>应用按钮</w:t>
      </w:r>
      <w:bookmarkEnd w:id="63"/>
    </w:p>
    <w:p w14:paraId="3A9E8438" w14:textId="5B907798" w:rsidR="00A55403" w:rsidRDefault="00A55403" w:rsidP="00A55403">
      <w:pPr>
        <w:pStyle w:val="BodyText"/>
      </w:pPr>
      <w:r>
        <w:rPr>
          <w:rFonts w:hint="eastAsia"/>
        </w:rPr>
        <w:t>将大类查询的结果分配给用户</w:t>
      </w:r>
    </w:p>
    <w:p w14:paraId="6E433328" w14:textId="77777777" w:rsidR="00A55403" w:rsidRDefault="00A55403" w:rsidP="00A55403">
      <w:pPr>
        <w:pStyle w:val="Heading4"/>
      </w:pPr>
      <w:bookmarkStart w:id="64" w:name="_Toc355617293"/>
      <w:r>
        <w:rPr>
          <w:rFonts w:hint="eastAsia"/>
        </w:rPr>
        <w:t>全部？</w:t>
      </w:r>
      <w:r>
        <w:rPr>
          <w:rFonts w:hint="eastAsia"/>
        </w:rPr>
        <w:t>check box</w:t>
      </w:r>
      <w:bookmarkEnd w:id="64"/>
    </w:p>
    <w:p w14:paraId="230E6511" w14:textId="28E1DAB7" w:rsidR="00A55403" w:rsidRDefault="00A55403" w:rsidP="00A55403">
      <w:pPr>
        <w:pStyle w:val="BodyText"/>
      </w:pPr>
      <w:r>
        <w:rPr>
          <w:rFonts w:hint="eastAsia"/>
        </w:rPr>
        <w:t>指定用户用户拥有所有大类的权限，下面的查询框和赋予框变为不可编辑状态</w:t>
      </w:r>
    </w:p>
    <w:p w14:paraId="7A48076D" w14:textId="77777777" w:rsidR="00A55403" w:rsidRDefault="00A55403" w:rsidP="00A55403">
      <w:pPr>
        <w:pStyle w:val="BodyText"/>
      </w:pPr>
    </w:p>
    <w:p w14:paraId="3851E107" w14:textId="77777777" w:rsidR="00A55403" w:rsidRDefault="00A55403" w:rsidP="00A55403">
      <w:pPr>
        <w:pStyle w:val="HeadingBar"/>
      </w:pPr>
    </w:p>
    <w:p w14:paraId="383289E8" w14:textId="77777777" w:rsidR="00A55403" w:rsidRDefault="00A55403" w:rsidP="00A55403">
      <w:pPr>
        <w:pStyle w:val="Heading3"/>
      </w:pPr>
      <w:bookmarkStart w:id="65" w:name="_Toc355617294"/>
      <w:r>
        <w:rPr>
          <w:rFonts w:hint="eastAsia"/>
        </w:rPr>
        <w:t>逻辑</w:t>
      </w:r>
      <w:bookmarkEnd w:id="65"/>
    </w:p>
    <w:p w14:paraId="05E16440" w14:textId="59CD219C" w:rsidR="00A55403" w:rsidRDefault="00A55403" w:rsidP="00A55403">
      <w:pPr>
        <w:pStyle w:val="Heading4"/>
      </w:pPr>
      <w:bookmarkStart w:id="66" w:name="_Toc355617295"/>
      <w:r>
        <w:rPr>
          <w:rFonts w:hint="eastAsia"/>
        </w:rPr>
        <w:t>大类查询</w:t>
      </w:r>
      <w:bookmarkEnd w:id="66"/>
    </w:p>
    <w:p w14:paraId="6670AEC7" w14:textId="77777777" w:rsidR="00A55403" w:rsidRDefault="00A55403" w:rsidP="00A55403">
      <w:pPr>
        <w:pStyle w:val="BodyText"/>
      </w:pPr>
      <w:r>
        <w:t>根据</w:t>
      </w:r>
      <w:r>
        <w:rPr>
          <w:rFonts w:hint="eastAsia"/>
        </w:rPr>
        <w:t>大类的隶属关系</w:t>
      </w:r>
      <w:r>
        <w:t>，查询得到需要给用户分配的大类</w:t>
      </w:r>
    </w:p>
    <w:p w14:paraId="5F3A7792" w14:textId="41C4ACDE" w:rsidR="00A55403" w:rsidRDefault="00A55403" w:rsidP="00A55403">
      <w:pPr>
        <w:pStyle w:val="Heading4"/>
      </w:pPr>
      <w:bookmarkStart w:id="67" w:name="_Toc355617296"/>
      <w:r>
        <w:rPr>
          <w:rFonts w:hint="eastAsia"/>
        </w:rPr>
        <w:t>大类分配</w:t>
      </w:r>
      <w:bookmarkEnd w:id="67"/>
    </w:p>
    <w:p w14:paraId="610A163F" w14:textId="498B496F" w:rsidR="00A55403" w:rsidRDefault="00A55403" w:rsidP="00A55403">
      <w:pPr>
        <w:pStyle w:val="BodyText"/>
      </w:pPr>
      <w:r>
        <w:rPr>
          <w:rFonts w:hint="eastAsia"/>
        </w:rPr>
        <w:t>将查询出来的大类分配给用户，当“全部？”框打上后，赋给用户所有大类</w:t>
      </w:r>
    </w:p>
    <w:p w14:paraId="5B04528A" w14:textId="05942814" w:rsidR="00A55403" w:rsidRDefault="00A55403" w:rsidP="00A55403">
      <w:pPr>
        <w:pStyle w:val="Heading4"/>
      </w:pPr>
      <w:bookmarkStart w:id="68" w:name="_Toc355617297"/>
      <w:r>
        <w:rPr>
          <w:rFonts w:hint="eastAsia"/>
        </w:rPr>
        <w:t>大类删除</w:t>
      </w:r>
      <w:bookmarkEnd w:id="68"/>
    </w:p>
    <w:p w14:paraId="4FDF684D" w14:textId="6F709BD0" w:rsidR="00A55403" w:rsidRDefault="00A55403" w:rsidP="00A55403">
      <w:pPr>
        <w:pStyle w:val="BodyText"/>
      </w:pPr>
      <w:r>
        <w:rPr>
          <w:rFonts w:hint="eastAsia"/>
        </w:rPr>
        <w:t>将已经赋给用户的大类移除</w:t>
      </w:r>
    </w:p>
    <w:p w14:paraId="4C77E9A3" w14:textId="77777777" w:rsidR="00C64D8A" w:rsidRDefault="00C64D8A" w:rsidP="00C64D8A">
      <w:pPr>
        <w:pStyle w:val="BodyText"/>
      </w:pPr>
    </w:p>
    <w:p w14:paraId="41119FB2" w14:textId="77777777" w:rsidR="003721B0" w:rsidRDefault="003721B0" w:rsidP="00C64D8A">
      <w:pPr>
        <w:pStyle w:val="BodyText"/>
      </w:pPr>
    </w:p>
    <w:p w14:paraId="10596E62" w14:textId="6FA18262" w:rsidR="003721B0" w:rsidRDefault="003721B0" w:rsidP="003721B0">
      <w:pPr>
        <w:pStyle w:val="Heading2"/>
      </w:pPr>
      <w:r>
        <w:rPr>
          <w:rFonts w:hint="eastAsia"/>
        </w:rPr>
        <w:lastRenderedPageBreak/>
        <w:t>职位维护</w:t>
      </w:r>
    </w:p>
    <w:p w14:paraId="51EC6690" w14:textId="77777777" w:rsidR="003721B0" w:rsidRDefault="003721B0" w:rsidP="003721B0">
      <w:pPr>
        <w:pStyle w:val="HeadingBar"/>
      </w:pPr>
    </w:p>
    <w:p w14:paraId="75278EA8" w14:textId="77777777" w:rsidR="003721B0" w:rsidRDefault="003721B0" w:rsidP="003721B0">
      <w:pPr>
        <w:pStyle w:val="Heading3"/>
      </w:pPr>
      <w:r>
        <w:rPr>
          <w:rFonts w:hint="eastAsia"/>
        </w:rPr>
        <w:t>界面</w:t>
      </w:r>
    </w:p>
    <w:p w14:paraId="6EE0EDE5" w14:textId="7822A664" w:rsidR="003721B0" w:rsidRDefault="003721B0" w:rsidP="003721B0">
      <w:pPr>
        <w:pStyle w:val="BodyText"/>
        <w:ind w:hanging="1080"/>
      </w:pPr>
      <w:r>
        <w:rPr>
          <w:noProof/>
        </w:rPr>
        <w:drawing>
          <wp:inline distT="0" distB="0" distL="0" distR="0" wp14:anchorId="64564D87" wp14:editId="5DE90FFA">
            <wp:extent cx="5486400" cy="2376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376805"/>
                    </a:xfrm>
                    <a:prstGeom prst="rect">
                      <a:avLst/>
                    </a:prstGeom>
                  </pic:spPr>
                </pic:pic>
              </a:graphicData>
            </a:graphic>
          </wp:inline>
        </w:drawing>
      </w:r>
    </w:p>
    <w:p w14:paraId="0EFFF7AF" w14:textId="77777777" w:rsidR="003721B0" w:rsidRDefault="003721B0" w:rsidP="003721B0">
      <w:pPr>
        <w:pStyle w:val="Heading4"/>
      </w:pPr>
      <w:r>
        <w:rPr>
          <w:rFonts w:hint="eastAsia"/>
        </w:rPr>
        <w:t>查询按钮</w:t>
      </w:r>
    </w:p>
    <w:p w14:paraId="0CCDA548" w14:textId="65414FCD" w:rsidR="003721B0" w:rsidRDefault="003721B0" w:rsidP="003721B0">
      <w:pPr>
        <w:pStyle w:val="BodyText"/>
      </w:pPr>
      <w:r>
        <w:rPr>
          <w:rFonts w:hint="eastAsia"/>
        </w:rPr>
        <w:t>在职位</w:t>
      </w:r>
      <w:r>
        <w:rPr>
          <w:rFonts w:hint="eastAsia"/>
        </w:rPr>
        <w:t>ID</w:t>
      </w:r>
      <w:r>
        <w:rPr>
          <w:rFonts w:hint="eastAsia"/>
        </w:rPr>
        <w:t>中输入对应的职位</w:t>
      </w:r>
      <w:r>
        <w:rPr>
          <w:rFonts w:hint="eastAsia"/>
        </w:rPr>
        <w:t>ID</w:t>
      </w:r>
      <w:r>
        <w:rPr>
          <w:rFonts w:hint="eastAsia"/>
        </w:rPr>
        <w:t>，点击查询，列表中列出该职位信息</w:t>
      </w:r>
    </w:p>
    <w:p w14:paraId="484A712E" w14:textId="77777777" w:rsidR="003721B0" w:rsidRDefault="003721B0" w:rsidP="003721B0">
      <w:pPr>
        <w:pStyle w:val="Heading4"/>
      </w:pPr>
      <w:r>
        <w:rPr>
          <w:rFonts w:hint="eastAsia"/>
        </w:rPr>
        <w:t>新增按钮</w:t>
      </w:r>
    </w:p>
    <w:p w14:paraId="6AE4CA20" w14:textId="12FE15C1" w:rsidR="003721B0" w:rsidRDefault="003721B0" w:rsidP="003721B0">
      <w:pPr>
        <w:pStyle w:val="BodyText"/>
      </w:pPr>
      <w:r>
        <w:rPr>
          <w:rFonts w:hint="eastAsia"/>
        </w:rPr>
        <w:t>点击新增，新增职位</w:t>
      </w:r>
    </w:p>
    <w:p w14:paraId="662B145A" w14:textId="77777777" w:rsidR="003721B0" w:rsidRDefault="003721B0" w:rsidP="003721B0">
      <w:pPr>
        <w:pStyle w:val="Heading4"/>
      </w:pPr>
      <w:r>
        <w:rPr>
          <w:rFonts w:hint="eastAsia"/>
        </w:rPr>
        <w:t>删除按钮</w:t>
      </w:r>
    </w:p>
    <w:p w14:paraId="1DB89BBC" w14:textId="0321A591" w:rsidR="003721B0" w:rsidRDefault="003721B0" w:rsidP="003721B0">
      <w:pPr>
        <w:pStyle w:val="BodyText"/>
      </w:pPr>
      <w:r>
        <w:rPr>
          <w:rFonts w:hint="eastAsia"/>
        </w:rPr>
        <w:t>选择职位，点击删除，则删除已选职位</w:t>
      </w:r>
    </w:p>
    <w:p w14:paraId="4E3B495F" w14:textId="77777777" w:rsidR="003721B0" w:rsidRDefault="003721B0" w:rsidP="003721B0">
      <w:pPr>
        <w:pStyle w:val="Heading4"/>
      </w:pPr>
      <w:r>
        <w:rPr>
          <w:rFonts w:hint="eastAsia"/>
        </w:rPr>
        <w:t>应用按钮</w:t>
      </w:r>
    </w:p>
    <w:p w14:paraId="537AA5B1" w14:textId="2676DD31" w:rsidR="003721B0" w:rsidRDefault="003721B0" w:rsidP="003721B0">
      <w:pPr>
        <w:pStyle w:val="BodyText"/>
      </w:pPr>
      <w:r>
        <w:rPr>
          <w:rFonts w:hint="eastAsia"/>
        </w:rPr>
        <w:t>在创建完职位并给职位赋给</w:t>
      </w:r>
      <w:r>
        <w:rPr>
          <w:rFonts w:hint="eastAsia"/>
        </w:rPr>
        <w:t>role</w:t>
      </w:r>
      <w:r>
        <w:rPr>
          <w:rFonts w:hint="eastAsia"/>
        </w:rPr>
        <w:t>后，应用。</w:t>
      </w:r>
    </w:p>
    <w:p w14:paraId="23334B86" w14:textId="2706208A" w:rsidR="003721B0" w:rsidRDefault="003721B0" w:rsidP="003721B0">
      <w:pPr>
        <w:pStyle w:val="Heading4"/>
      </w:pPr>
      <w:r>
        <w:rPr>
          <w:rFonts w:hint="eastAsia"/>
        </w:rPr>
        <w:t>Role</w:t>
      </w:r>
      <w:r>
        <w:rPr>
          <w:rFonts w:hint="eastAsia"/>
        </w:rPr>
        <w:t>按钮</w:t>
      </w:r>
    </w:p>
    <w:p w14:paraId="01E50D74" w14:textId="41CEA289" w:rsidR="003721B0" w:rsidRDefault="003721B0" w:rsidP="003721B0">
      <w:pPr>
        <w:pStyle w:val="BodyText"/>
      </w:pPr>
      <w:r>
        <w:rPr>
          <w:rFonts w:hint="eastAsia"/>
        </w:rPr>
        <w:t>点击</w:t>
      </w:r>
      <w:r>
        <w:rPr>
          <w:rFonts w:hint="eastAsia"/>
        </w:rPr>
        <w:t>Role</w:t>
      </w:r>
      <w:r w:rsidRPr="000C3E6D">
        <w:rPr>
          <w:rFonts w:hint="eastAsia"/>
        </w:rPr>
        <w:t>进入</w:t>
      </w:r>
      <w:r>
        <w:rPr>
          <w:rFonts w:hint="eastAsia"/>
        </w:rPr>
        <w:t>“</w:t>
      </w:r>
      <w:r w:rsidRPr="003721B0">
        <w:rPr>
          <w:rFonts w:hint="eastAsia"/>
        </w:rPr>
        <w:t>职位</w:t>
      </w:r>
      <w:r w:rsidRPr="003721B0">
        <w:rPr>
          <w:rFonts w:hint="eastAsia"/>
        </w:rPr>
        <w:t>Role</w:t>
      </w:r>
      <w:r w:rsidRPr="003721B0">
        <w:rPr>
          <w:rFonts w:hint="eastAsia"/>
        </w:rPr>
        <w:t>分配</w:t>
      </w:r>
      <w:r>
        <w:rPr>
          <w:rFonts w:hint="eastAsia"/>
        </w:rPr>
        <w:t>”界面</w:t>
      </w:r>
    </w:p>
    <w:p w14:paraId="3EF61F83" w14:textId="77777777" w:rsidR="003721B0" w:rsidRDefault="003721B0" w:rsidP="003721B0">
      <w:pPr>
        <w:pStyle w:val="HeadingBar"/>
      </w:pPr>
    </w:p>
    <w:p w14:paraId="0323A7E1" w14:textId="77777777" w:rsidR="003721B0" w:rsidRDefault="003721B0" w:rsidP="003721B0">
      <w:pPr>
        <w:pStyle w:val="Heading3"/>
      </w:pPr>
      <w:r>
        <w:rPr>
          <w:rFonts w:hint="eastAsia"/>
        </w:rPr>
        <w:t>逻辑</w:t>
      </w:r>
    </w:p>
    <w:p w14:paraId="09EC1A90" w14:textId="44A6277D" w:rsidR="003721B0" w:rsidRDefault="003721B0" w:rsidP="003721B0">
      <w:pPr>
        <w:pStyle w:val="Heading4"/>
      </w:pPr>
      <w:r>
        <w:rPr>
          <w:rFonts w:hint="eastAsia"/>
        </w:rPr>
        <w:t>创建职位</w:t>
      </w:r>
    </w:p>
    <w:p w14:paraId="41C3C627" w14:textId="77777777" w:rsidR="003721B0" w:rsidRDefault="003721B0" w:rsidP="003721B0">
      <w:pPr>
        <w:pStyle w:val="BodyText"/>
        <w:numPr>
          <w:ilvl w:val="0"/>
          <w:numId w:val="44"/>
        </w:numPr>
      </w:pPr>
      <w:r>
        <w:rPr>
          <w:rFonts w:hint="eastAsia"/>
        </w:rPr>
        <w:t>点击新建</w:t>
      </w:r>
    </w:p>
    <w:p w14:paraId="0E95ADB6" w14:textId="2D459659" w:rsidR="003721B0" w:rsidRDefault="003721B0" w:rsidP="003721B0">
      <w:pPr>
        <w:pStyle w:val="BodyText"/>
        <w:numPr>
          <w:ilvl w:val="0"/>
          <w:numId w:val="44"/>
        </w:numPr>
      </w:pPr>
      <w:r>
        <w:rPr>
          <w:rFonts w:hint="eastAsia"/>
        </w:rPr>
        <w:t>输入职位相关信息</w:t>
      </w:r>
    </w:p>
    <w:p w14:paraId="1F35EAB9" w14:textId="77777777" w:rsidR="003721B0" w:rsidRDefault="003721B0" w:rsidP="003721B0">
      <w:pPr>
        <w:pStyle w:val="Heading4"/>
      </w:pPr>
      <w:r>
        <w:rPr>
          <w:rFonts w:hint="eastAsia"/>
        </w:rPr>
        <w:t>编辑用户</w:t>
      </w:r>
    </w:p>
    <w:p w14:paraId="727A793F" w14:textId="6387C2C0" w:rsidR="003721B0" w:rsidRDefault="003721B0" w:rsidP="003721B0">
      <w:pPr>
        <w:pStyle w:val="BodyText"/>
        <w:numPr>
          <w:ilvl w:val="0"/>
          <w:numId w:val="45"/>
        </w:numPr>
      </w:pPr>
      <w:r>
        <w:t>输入需要编辑的职位</w:t>
      </w:r>
      <w:r>
        <w:t>ID</w:t>
      </w:r>
    </w:p>
    <w:p w14:paraId="5F8A4F02" w14:textId="77777777" w:rsidR="003721B0" w:rsidRDefault="003721B0" w:rsidP="003721B0">
      <w:pPr>
        <w:pStyle w:val="BodyText"/>
        <w:numPr>
          <w:ilvl w:val="0"/>
          <w:numId w:val="45"/>
        </w:numPr>
      </w:pPr>
      <w:r>
        <w:rPr>
          <w:rFonts w:hint="eastAsia"/>
        </w:rPr>
        <w:t>点击查询</w:t>
      </w:r>
    </w:p>
    <w:p w14:paraId="5805F9EF" w14:textId="084A257A" w:rsidR="003721B0" w:rsidRDefault="003721B0" w:rsidP="003721B0">
      <w:pPr>
        <w:pStyle w:val="BodyText"/>
        <w:numPr>
          <w:ilvl w:val="0"/>
          <w:numId w:val="45"/>
        </w:numPr>
      </w:pPr>
      <w:r>
        <w:rPr>
          <w:rFonts w:hint="eastAsia"/>
        </w:rPr>
        <w:t>编辑职位信息</w:t>
      </w:r>
    </w:p>
    <w:p w14:paraId="7852297A" w14:textId="77777777" w:rsidR="003721B0" w:rsidRDefault="003721B0" w:rsidP="003721B0">
      <w:pPr>
        <w:pStyle w:val="BodyText"/>
        <w:ind w:left="2880"/>
      </w:pPr>
    </w:p>
    <w:p w14:paraId="030E1D7E" w14:textId="77777777" w:rsidR="003721B0" w:rsidRDefault="003721B0" w:rsidP="003721B0">
      <w:pPr>
        <w:pStyle w:val="Heading4"/>
      </w:pPr>
      <w:r>
        <w:rPr>
          <w:rFonts w:hint="eastAsia"/>
        </w:rPr>
        <w:lastRenderedPageBreak/>
        <w:t>删除用户</w:t>
      </w:r>
    </w:p>
    <w:p w14:paraId="4F8E1B1A" w14:textId="305C6D82" w:rsidR="003721B0" w:rsidRDefault="003721B0" w:rsidP="003721B0">
      <w:pPr>
        <w:pStyle w:val="BodyText"/>
      </w:pPr>
      <w:r>
        <w:rPr>
          <w:rFonts w:hint="eastAsia"/>
        </w:rPr>
        <w:t>1</w:t>
      </w:r>
      <w:r>
        <w:rPr>
          <w:rFonts w:hint="eastAsia"/>
        </w:rPr>
        <w:t>．</w:t>
      </w:r>
      <w:r>
        <w:t xml:space="preserve"> </w:t>
      </w:r>
      <w:r>
        <w:t>输入需要删除的职位</w:t>
      </w:r>
      <w:r>
        <w:t>ID</w:t>
      </w:r>
    </w:p>
    <w:p w14:paraId="19B2945C" w14:textId="77777777" w:rsidR="003721B0" w:rsidRDefault="003721B0" w:rsidP="003721B0">
      <w:pPr>
        <w:pStyle w:val="BodyText"/>
      </w:pPr>
      <w:r>
        <w:rPr>
          <w:rFonts w:hint="eastAsia"/>
        </w:rPr>
        <w:t>2</w:t>
      </w:r>
      <w:r>
        <w:rPr>
          <w:rFonts w:hint="eastAsia"/>
        </w:rPr>
        <w:t>．</w:t>
      </w:r>
      <w:r>
        <w:rPr>
          <w:rFonts w:hint="eastAsia"/>
        </w:rPr>
        <w:t xml:space="preserve"> </w:t>
      </w:r>
      <w:r>
        <w:rPr>
          <w:rFonts w:hint="eastAsia"/>
        </w:rPr>
        <w:t>点击删除</w:t>
      </w:r>
    </w:p>
    <w:p w14:paraId="6A52F92B" w14:textId="39CC0C78" w:rsidR="003721B0" w:rsidRDefault="003721B0" w:rsidP="003721B0">
      <w:pPr>
        <w:pStyle w:val="Heading2"/>
      </w:pPr>
      <w:r>
        <w:rPr>
          <w:rFonts w:hint="eastAsia"/>
        </w:rPr>
        <w:lastRenderedPageBreak/>
        <w:t>职位</w:t>
      </w:r>
      <w:r>
        <w:rPr>
          <w:rFonts w:hint="eastAsia"/>
        </w:rPr>
        <w:t>Role</w:t>
      </w:r>
      <w:r>
        <w:rPr>
          <w:rFonts w:hint="eastAsia"/>
        </w:rPr>
        <w:t>分配</w:t>
      </w:r>
    </w:p>
    <w:p w14:paraId="0C2DE76D" w14:textId="77777777" w:rsidR="003721B0" w:rsidRDefault="003721B0" w:rsidP="003721B0">
      <w:pPr>
        <w:pStyle w:val="HeadingBar"/>
      </w:pPr>
    </w:p>
    <w:p w14:paraId="5813FD4A" w14:textId="77777777" w:rsidR="003721B0" w:rsidRDefault="003721B0" w:rsidP="003721B0">
      <w:pPr>
        <w:pStyle w:val="Heading3"/>
      </w:pPr>
      <w:r>
        <w:rPr>
          <w:rFonts w:hint="eastAsia"/>
        </w:rPr>
        <w:t>界面</w:t>
      </w:r>
    </w:p>
    <w:p w14:paraId="2DB31758" w14:textId="31820C97" w:rsidR="003721B0" w:rsidRDefault="003721B0" w:rsidP="003721B0">
      <w:pPr>
        <w:pStyle w:val="BodyText"/>
        <w:ind w:hanging="1080"/>
      </w:pPr>
      <w:r>
        <w:rPr>
          <w:noProof/>
        </w:rPr>
        <w:drawing>
          <wp:inline distT="0" distB="0" distL="0" distR="0" wp14:anchorId="44701D62" wp14:editId="1C2423E7">
            <wp:extent cx="5486400" cy="22459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245995"/>
                    </a:xfrm>
                    <a:prstGeom prst="rect">
                      <a:avLst/>
                    </a:prstGeom>
                  </pic:spPr>
                </pic:pic>
              </a:graphicData>
            </a:graphic>
          </wp:inline>
        </w:drawing>
      </w:r>
    </w:p>
    <w:p w14:paraId="4A9360E9" w14:textId="60EC8944" w:rsidR="003721B0" w:rsidRDefault="003721B0" w:rsidP="003721B0">
      <w:pPr>
        <w:pStyle w:val="Heading4"/>
      </w:pPr>
      <w:r>
        <w:rPr>
          <w:rFonts w:hint="eastAsia"/>
        </w:rPr>
        <w:t>Role</w:t>
      </w:r>
      <w:r>
        <w:rPr>
          <w:rFonts w:hint="eastAsia"/>
        </w:rPr>
        <w:t>查询框</w:t>
      </w:r>
    </w:p>
    <w:p w14:paraId="12F9B199" w14:textId="79B0C4BB" w:rsidR="003721B0" w:rsidRDefault="003721B0" w:rsidP="003721B0">
      <w:pPr>
        <w:pStyle w:val="BodyText"/>
      </w:pPr>
      <w:r>
        <w:t>根据</w:t>
      </w:r>
      <w:r>
        <w:rPr>
          <w:rFonts w:hint="eastAsia"/>
        </w:rPr>
        <w:t>应用与</w:t>
      </w:r>
      <w:r>
        <w:rPr>
          <w:rFonts w:hint="eastAsia"/>
        </w:rPr>
        <w:t>Role</w:t>
      </w:r>
      <w:r>
        <w:rPr>
          <w:rFonts w:hint="eastAsia"/>
        </w:rPr>
        <w:t>的隶属关系</w:t>
      </w:r>
      <w:r>
        <w:t>，查询得到需要给职位分配的</w:t>
      </w:r>
      <w:r>
        <w:t>Role</w:t>
      </w:r>
    </w:p>
    <w:p w14:paraId="101F0417" w14:textId="77777777" w:rsidR="003721B0" w:rsidRDefault="003721B0" w:rsidP="003721B0">
      <w:pPr>
        <w:pStyle w:val="Heading4"/>
      </w:pPr>
      <w:r>
        <w:rPr>
          <w:rFonts w:hint="eastAsia"/>
        </w:rPr>
        <w:t>删除按钮</w:t>
      </w:r>
    </w:p>
    <w:p w14:paraId="10ECA11A" w14:textId="7D7A6B68" w:rsidR="003721B0" w:rsidRDefault="003721B0" w:rsidP="003721B0">
      <w:pPr>
        <w:pStyle w:val="BodyText"/>
      </w:pPr>
      <w:r>
        <w:rPr>
          <w:rFonts w:hint="eastAsia"/>
        </w:rPr>
        <w:t>删除已经分配给职位的</w:t>
      </w:r>
      <w:r>
        <w:rPr>
          <w:rFonts w:hint="eastAsia"/>
        </w:rPr>
        <w:t>Role</w:t>
      </w:r>
    </w:p>
    <w:p w14:paraId="60ED2581" w14:textId="77777777" w:rsidR="003721B0" w:rsidRDefault="003721B0" w:rsidP="003721B0">
      <w:pPr>
        <w:pStyle w:val="Heading4"/>
      </w:pPr>
      <w:r>
        <w:rPr>
          <w:rFonts w:hint="eastAsia"/>
        </w:rPr>
        <w:t>应用按钮</w:t>
      </w:r>
    </w:p>
    <w:p w14:paraId="43743363" w14:textId="4C79FFCB" w:rsidR="003721B0" w:rsidRDefault="003721B0" w:rsidP="003721B0">
      <w:pPr>
        <w:pStyle w:val="BodyText"/>
      </w:pPr>
      <w:r>
        <w:rPr>
          <w:rFonts w:hint="eastAsia"/>
        </w:rPr>
        <w:t>将</w:t>
      </w:r>
      <w:r>
        <w:rPr>
          <w:rFonts w:hint="eastAsia"/>
        </w:rPr>
        <w:t>Role</w:t>
      </w:r>
      <w:r>
        <w:rPr>
          <w:rFonts w:hint="eastAsia"/>
        </w:rPr>
        <w:t>查询的结果分配给职位</w:t>
      </w:r>
    </w:p>
    <w:p w14:paraId="5BE4251F" w14:textId="77777777" w:rsidR="003721B0" w:rsidRDefault="003721B0" w:rsidP="003721B0">
      <w:pPr>
        <w:pStyle w:val="BodyText"/>
      </w:pPr>
    </w:p>
    <w:p w14:paraId="5A70ED07" w14:textId="77777777" w:rsidR="003721B0" w:rsidRDefault="003721B0" w:rsidP="003721B0">
      <w:pPr>
        <w:pStyle w:val="HeadingBar"/>
      </w:pPr>
    </w:p>
    <w:p w14:paraId="39420C6C" w14:textId="77777777" w:rsidR="003721B0" w:rsidRDefault="003721B0" w:rsidP="003721B0">
      <w:pPr>
        <w:pStyle w:val="Heading3"/>
      </w:pPr>
      <w:r>
        <w:rPr>
          <w:rFonts w:hint="eastAsia"/>
        </w:rPr>
        <w:t>逻辑</w:t>
      </w:r>
    </w:p>
    <w:p w14:paraId="35E34DC6" w14:textId="020B4F20" w:rsidR="003721B0" w:rsidRDefault="003721B0" w:rsidP="003721B0">
      <w:pPr>
        <w:pStyle w:val="Heading4"/>
      </w:pPr>
      <w:r>
        <w:rPr>
          <w:rFonts w:hint="eastAsia"/>
        </w:rPr>
        <w:t>Role</w:t>
      </w:r>
      <w:r>
        <w:rPr>
          <w:rFonts w:hint="eastAsia"/>
        </w:rPr>
        <w:t>查询</w:t>
      </w:r>
    </w:p>
    <w:p w14:paraId="4954D3E6" w14:textId="77777777" w:rsidR="003721B0" w:rsidRDefault="003721B0" w:rsidP="003721B0">
      <w:pPr>
        <w:pStyle w:val="BodyText"/>
      </w:pPr>
      <w:r>
        <w:t>根据</w:t>
      </w:r>
      <w:r>
        <w:rPr>
          <w:rFonts w:hint="eastAsia"/>
        </w:rPr>
        <w:t>应用与</w:t>
      </w:r>
      <w:r>
        <w:rPr>
          <w:rFonts w:hint="eastAsia"/>
        </w:rPr>
        <w:t>Role</w:t>
      </w:r>
      <w:r>
        <w:rPr>
          <w:rFonts w:hint="eastAsia"/>
        </w:rPr>
        <w:t>的隶属关系</w:t>
      </w:r>
      <w:r>
        <w:t>，查询得到需要给职位分配的</w:t>
      </w:r>
      <w:r>
        <w:t>Role</w:t>
      </w:r>
    </w:p>
    <w:p w14:paraId="57A04BCB" w14:textId="3E86191D" w:rsidR="003721B0" w:rsidRDefault="003721B0" w:rsidP="003721B0">
      <w:pPr>
        <w:pStyle w:val="Heading4"/>
      </w:pPr>
      <w:r>
        <w:rPr>
          <w:rFonts w:hint="eastAsia"/>
        </w:rPr>
        <w:t>Role</w:t>
      </w:r>
      <w:r>
        <w:rPr>
          <w:rFonts w:hint="eastAsia"/>
        </w:rPr>
        <w:t>分配</w:t>
      </w:r>
    </w:p>
    <w:p w14:paraId="3B889E10" w14:textId="7E9185A1" w:rsidR="003721B0" w:rsidRDefault="003721B0" w:rsidP="003721B0">
      <w:pPr>
        <w:pStyle w:val="BodyText"/>
      </w:pPr>
      <w:r>
        <w:rPr>
          <w:rFonts w:hint="eastAsia"/>
        </w:rPr>
        <w:t>将查询出来的</w:t>
      </w:r>
      <w:r>
        <w:rPr>
          <w:rFonts w:hint="eastAsia"/>
        </w:rPr>
        <w:t>Role</w:t>
      </w:r>
      <w:r>
        <w:rPr>
          <w:rFonts w:hint="eastAsia"/>
        </w:rPr>
        <w:t>分配给职位</w:t>
      </w:r>
    </w:p>
    <w:p w14:paraId="03249433" w14:textId="45F78D5A" w:rsidR="003721B0" w:rsidRDefault="003721B0" w:rsidP="003721B0">
      <w:pPr>
        <w:pStyle w:val="Heading4"/>
      </w:pPr>
      <w:r>
        <w:rPr>
          <w:rFonts w:hint="eastAsia"/>
        </w:rPr>
        <w:t>Role</w:t>
      </w:r>
      <w:r>
        <w:rPr>
          <w:rFonts w:hint="eastAsia"/>
        </w:rPr>
        <w:t>删除</w:t>
      </w:r>
    </w:p>
    <w:p w14:paraId="2D560779" w14:textId="673D6546" w:rsidR="003721B0" w:rsidRDefault="003721B0" w:rsidP="003721B0">
      <w:pPr>
        <w:pStyle w:val="BodyText"/>
      </w:pPr>
      <w:r>
        <w:rPr>
          <w:rFonts w:hint="eastAsia"/>
        </w:rPr>
        <w:t>将已经赋给职位的</w:t>
      </w:r>
      <w:r>
        <w:rPr>
          <w:rFonts w:hint="eastAsia"/>
        </w:rPr>
        <w:t>Role</w:t>
      </w:r>
      <w:r>
        <w:rPr>
          <w:rFonts w:hint="eastAsia"/>
        </w:rPr>
        <w:t>移除</w:t>
      </w:r>
    </w:p>
    <w:p w14:paraId="4613520B" w14:textId="77777777" w:rsidR="003721B0" w:rsidRDefault="003721B0" w:rsidP="003721B0">
      <w:pPr>
        <w:pStyle w:val="BodyText"/>
      </w:pPr>
    </w:p>
    <w:p w14:paraId="189BE749" w14:textId="77777777" w:rsidR="003721B0" w:rsidRDefault="003721B0" w:rsidP="003721B0">
      <w:pPr>
        <w:pStyle w:val="BodyText"/>
      </w:pPr>
    </w:p>
    <w:p w14:paraId="790AE7DD" w14:textId="3E1943B1" w:rsidR="00303F2A" w:rsidRDefault="00414072" w:rsidP="00414072">
      <w:pPr>
        <w:pStyle w:val="Heading2"/>
      </w:pPr>
      <w:bookmarkStart w:id="69" w:name="_Toc355617298"/>
      <w:r>
        <w:rPr>
          <w:rFonts w:hint="eastAsia"/>
        </w:rPr>
        <w:lastRenderedPageBreak/>
        <w:t>后台表</w:t>
      </w:r>
      <w:r w:rsidR="0093555A">
        <w:rPr>
          <w:rFonts w:hint="eastAsia"/>
        </w:rPr>
        <w:t>与程序</w:t>
      </w:r>
      <w:bookmarkEnd w:id="69"/>
    </w:p>
    <w:p w14:paraId="4E08A4F9" w14:textId="77777777" w:rsidR="00055DA5" w:rsidRDefault="00055DA5" w:rsidP="00055DA5">
      <w:pPr>
        <w:pStyle w:val="HeadingBar"/>
      </w:pPr>
    </w:p>
    <w:p w14:paraId="3CADC3D7" w14:textId="0BBE5FED" w:rsidR="00055DA5" w:rsidRDefault="00055DA5" w:rsidP="00055DA5">
      <w:pPr>
        <w:pStyle w:val="Heading3"/>
      </w:pPr>
      <w:bookmarkStart w:id="70" w:name="_Toc355617299"/>
      <w:r>
        <w:rPr>
          <w:rFonts w:hint="eastAsia"/>
        </w:rPr>
        <w:t>用户</w:t>
      </w:r>
      <w:bookmarkEnd w:id="70"/>
    </w:p>
    <w:p w14:paraId="28606C9F" w14:textId="66953B7E" w:rsidR="00055DA5" w:rsidRDefault="00055DA5" w:rsidP="00055DA5">
      <w:pPr>
        <w:pStyle w:val="Heading4"/>
      </w:pPr>
      <w:bookmarkStart w:id="71" w:name="_Toc355617300"/>
      <w:r>
        <w:rPr>
          <w:rFonts w:hint="eastAsia"/>
        </w:rPr>
        <w:t>CMX_SEC_USER</w:t>
      </w:r>
      <w:bookmarkEnd w:id="71"/>
    </w:p>
    <w:p w14:paraId="1633CF14" w14:textId="2F69724C" w:rsidR="00055DA5" w:rsidRDefault="00055DA5" w:rsidP="00055DA5">
      <w:pPr>
        <w:pStyle w:val="BodyText"/>
      </w:pPr>
      <w:r>
        <w:rPr>
          <w:rFonts w:hint="eastAsia"/>
        </w:rPr>
        <w:t>存储系统用户信息表</w:t>
      </w:r>
    </w:p>
    <w:tbl>
      <w:tblPr>
        <w:tblStyle w:val="TableGrid"/>
        <w:tblW w:w="0" w:type="auto"/>
        <w:tblInd w:w="2520" w:type="dxa"/>
        <w:tblLook w:val="04A0" w:firstRow="1" w:lastRow="0" w:firstColumn="1" w:lastColumn="0" w:noHBand="0" w:noVBand="1"/>
      </w:tblPr>
      <w:tblGrid>
        <w:gridCol w:w="2601"/>
        <w:gridCol w:w="2601"/>
        <w:gridCol w:w="2601"/>
      </w:tblGrid>
      <w:tr w:rsidR="00055DA5" w:rsidRPr="00055DA5" w14:paraId="163B7E8F" w14:textId="77777777" w:rsidTr="00055DA5">
        <w:tc>
          <w:tcPr>
            <w:tcW w:w="2601" w:type="dxa"/>
            <w:shd w:val="pct5" w:color="auto" w:fill="auto"/>
            <w:vAlign w:val="bottom"/>
          </w:tcPr>
          <w:p w14:paraId="6BE1CF43" w14:textId="582CB39D" w:rsidR="00055DA5" w:rsidRPr="00055DA5" w:rsidRDefault="00055DA5" w:rsidP="00055DA5">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50D921AB" w14:textId="45F371B1" w:rsidR="00055DA5" w:rsidRPr="00055DA5" w:rsidRDefault="00055DA5" w:rsidP="00055DA5">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34ED7F5A" w14:textId="275D5D1B" w:rsidR="00055DA5" w:rsidRPr="00055DA5" w:rsidRDefault="00055DA5" w:rsidP="00055DA5">
            <w:pPr>
              <w:pStyle w:val="BodyText"/>
              <w:ind w:left="0"/>
              <w:rPr>
                <w:b/>
              </w:rPr>
            </w:pPr>
            <w:r w:rsidRPr="00055DA5">
              <w:rPr>
                <w:rFonts w:ascii="宋体" w:hAnsi="宋体" w:cs="宋体" w:hint="eastAsia"/>
                <w:b/>
                <w:color w:val="000000"/>
              </w:rPr>
              <w:t>字段描述</w:t>
            </w:r>
          </w:p>
        </w:tc>
      </w:tr>
      <w:tr w:rsidR="00055DA5" w14:paraId="3E810445" w14:textId="77777777" w:rsidTr="00055DA5">
        <w:tc>
          <w:tcPr>
            <w:tcW w:w="2601" w:type="dxa"/>
            <w:vAlign w:val="bottom"/>
          </w:tcPr>
          <w:p w14:paraId="0372E5C8" w14:textId="43C9AB6D" w:rsidR="00055DA5" w:rsidRDefault="00055DA5" w:rsidP="00055DA5">
            <w:pPr>
              <w:pStyle w:val="BodyText"/>
              <w:ind w:left="0"/>
            </w:pPr>
            <w:r>
              <w:rPr>
                <w:rFonts w:ascii="Calibri" w:hAnsi="Calibri"/>
                <w:color w:val="000000"/>
              </w:rPr>
              <w:t>ID</w:t>
            </w:r>
          </w:p>
        </w:tc>
        <w:tc>
          <w:tcPr>
            <w:tcW w:w="2601" w:type="dxa"/>
            <w:vAlign w:val="bottom"/>
          </w:tcPr>
          <w:p w14:paraId="69E5D51D" w14:textId="2AC24D8A" w:rsidR="00055DA5" w:rsidRDefault="00055DA5" w:rsidP="00055DA5">
            <w:pPr>
              <w:pStyle w:val="BodyText"/>
              <w:ind w:left="0"/>
            </w:pPr>
            <w:r>
              <w:rPr>
                <w:rFonts w:ascii="Calibri" w:hAnsi="Calibri"/>
                <w:color w:val="000000"/>
              </w:rPr>
              <w:t>NUMBER</w:t>
            </w:r>
          </w:p>
        </w:tc>
        <w:tc>
          <w:tcPr>
            <w:tcW w:w="2601" w:type="dxa"/>
            <w:vAlign w:val="bottom"/>
          </w:tcPr>
          <w:p w14:paraId="312DA0DD" w14:textId="7B2571E8" w:rsidR="00055DA5" w:rsidRDefault="00055DA5" w:rsidP="00055DA5">
            <w:pPr>
              <w:pStyle w:val="BodyText"/>
              <w:ind w:left="0"/>
            </w:pPr>
            <w:r>
              <w:rPr>
                <w:rFonts w:ascii="宋体" w:hAnsi="宋体" w:cs="宋体" w:hint="eastAsia"/>
                <w:color w:val="000000"/>
              </w:rPr>
              <w:t>序列</w:t>
            </w:r>
          </w:p>
        </w:tc>
      </w:tr>
      <w:tr w:rsidR="00055DA5" w14:paraId="4FEEF00A" w14:textId="77777777" w:rsidTr="00055DA5">
        <w:tc>
          <w:tcPr>
            <w:tcW w:w="2601" w:type="dxa"/>
            <w:vAlign w:val="bottom"/>
          </w:tcPr>
          <w:p w14:paraId="768D9791" w14:textId="668FDC1F" w:rsidR="00055DA5" w:rsidRDefault="00055DA5" w:rsidP="00055DA5">
            <w:pPr>
              <w:pStyle w:val="BodyText"/>
              <w:ind w:left="0"/>
            </w:pPr>
            <w:r>
              <w:rPr>
                <w:rFonts w:ascii="Calibri" w:hAnsi="Calibri"/>
                <w:color w:val="000000"/>
              </w:rPr>
              <w:t>USER_ID</w:t>
            </w:r>
          </w:p>
        </w:tc>
        <w:tc>
          <w:tcPr>
            <w:tcW w:w="2601" w:type="dxa"/>
            <w:vAlign w:val="bottom"/>
          </w:tcPr>
          <w:p w14:paraId="30FC80F9" w14:textId="37FC816E" w:rsidR="00055DA5" w:rsidRDefault="00055DA5" w:rsidP="00055DA5">
            <w:pPr>
              <w:pStyle w:val="BodyText"/>
              <w:ind w:left="0"/>
            </w:pPr>
            <w:r>
              <w:rPr>
                <w:rFonts w:ascii="Calibri" w:hAnsi="Calibri"/>
                <w:color w:val="000000"/>
              </w:rPr>
              <w:t>VARCHAR2(255)</w:t>
            </w:r>
          </w:p>
        </w:tc>
        <w:tc>
          <w:tcPr>
            <w:tcW w:w="2601" w:type="dxa"/>
            <w:vAlign w:val="bottom"/>
          </w:tcPr>
          <w:p w14:paraId="61ECAE7E" w14:textId="6CFE2F93" w:rsidR="00055DA5" w:rsidRDefault="00055DA5" w:rsidP="00055DA5">
            <w:pPr>
              <w:pStyle w:val="BodyText"/>
              <w:ind w:left="0"/>
            </w:pPr>
            <w:r>
              <w:rPr>
                <w:rFonts w:ascii="宋体" w:hAnsi="宋体" w:cs="宋体" w:hint="eastAsia"/>
                <w:color w:val="000000"/>
              </w:rPr>
              <w:t>用户</w:t>
            </w:r>
            <w:r>
              <w:rPr>
                <w:rFonts w:ascii="Calibri" w:hAnsi="Calibri"/>
                <w:color w:val="000000"/>
              </w:rPr>
              <w:t>ID</w:t>
            </w:r>
          </w:p>
        </w:tc>
      </w:tr>
      <w:tr w:rsidR="00055DA5" w14:paraId="348C1020" w14:textId="77777777" w:rsidTr="00055DA5">
        <w:tc>
          <w:tcPr>
            <w:tcW w:w="2601" w:type="dxa"/>
            <w:vAlign w:val="bottom"/>
          </w:tcPr>
          <w:p w14:paraId="1C7B886D" w14:textId="6E7419B4" w:rsidR="00055DA5" w:rsidRDefault="00055DA5" w:rsidP="00055DA5">
            <w:pPr>
              <w:pStyle w:val="BodyText"/>
              <w:ind w:left="0"/>
            </w:pPr>
            <w:r>
              <w:rPr>
                <w:rFonts w:ascii="Calibri" w:hAnsi="Calibri"/>
                <w:color w:val="000000"/>
              </w:rPr>
              <w:t>USER_NAME</w:t>
            </w:r>
          </w:p>
        </w:tc>
        <w:tc>
          <w:tcPr>
            <w:tcW w:w="2601" w:type="dxa"/>
            <w:vAlign w:val="bottom"/>
          </w:tcPr>
          <w:p w14:paraId="4A2D7A70" w14:textId="770AFF9B" w:rsidR="00055DA5" w:rsidRDefault="00055DA5" w:rsidP="00055DA5">
            <w:pPr>
              <w:pStyle w:val="BodyText"/>
              <w:ind w:left="0"/>
            </w:pPr>
            <w:r>
              <w:rPr>
                <w:rFonts w:ascii="Calibri" w:hAnsi="Calibri"/>
                <w:color w:val="000000"/>
              </w:rPr>
              <w:t>VARCHAR2(255)</w:t>
            </w:r>
          </w:p>
        </w:tc>
        <w:tc>
          <w:tcPr>
            <w:tcW w:w="2601" w:type="dxa"/>
            <w:vAlign w:val="bottom"/>
          </w:tcPr>
          <w:p w14:paraId="4DBF0768" w14:textId="7BFCC8D4" w:rsidR="00055DA5" w:rsidRDefault="00055DA5" w:rsidP="00055DA5">
            <w:pPr>
              <w:pStyle w:val="BodyText"/>
              <w:ind w:left="0"/>
            </w:pPr>
            <w:r>
              <w:rPr>
                <w:rFonts w:ascii="宋体" w:hAnsi="宋体" w:cs="宋体" w:hint="eastAsia"/>
                <w:color w:val="000000"/>
              </w:rPr>
              <w:t>用户姓名</w:t>
            </w:r>
          </w:p>
        </w:tc>
      </w:tr>
      <w:tr w:rsidR="00055DA5" w14:paraId="52235668" w14:textId="77777777" w:rsidTr="00055DA5">
        <w:tc>
          <w:tcPr>
            <w:tcW w:w="2601" w:type="dxa"/>
            <w:vAlign w:val="bottom"/>
          </w:tcPr>
          <w:p w14:paraId="7C537250" w14:textId="2BB16008" w:rsidR="00055DA5" w:rsidRDefault="00055DA5" w:rsidP="00055DA5">
            <w:pPr>
              <w:pStyle w:val="BodyText"/>
              <w:ind w:left="0"/>
            </w:pPr>
            <w:r>
              <w:rPr>
                <w:rFonts w:ascii="Calibri" w:hAnsi="Calibri"/>
                <w:color w:val="000000"/>
              </w:rPr>
              <w:t>EMAIL</w:t>
            </w:r>
          </w:p>
        </w:tc>
        <w:tc>
          <w:tcPr>
            <w:tcW w:w="2601" w:type="dxa"/>
            <w:vAlign w:val="bottom"/>
          </w:tcPr>
          <w:p w14:paraId="28556D56" w14:textId="4EBDE5DA" w:rsidR="00055DA5" w:rsidRDefault="00055DA5" w:rsidP="00055DA5">
            <w:pPr>
              <w:pStyle w:val="BodyText"/>
              <w:ind w:left="0"/>
            </w:pPr>
            <w:r>
              <w:rPr>
                <w:rFonts w:ascii="Calibri" w:hAnsi="Calibri"/>
                <w:color w:val="000000"/>
              </w:rPr>
              <w:t>VARCHAR2(255)</w:t>
            </w:r>
          </w:p>
        </w:tc>
        <w:tc>
          <w:tcPr>
            <w:tcW w:w="2601" w:type="dxa"/>
            <w:vAlign w:val="bottom"/>
          </w:tcPr>
          <w:p w14:paraId="705042E6" w14:textId="6627B8F4" w:rsidR="00055DA5" w:rsidRDefault="00055DA5" w:rsidP="00055DA5">
            <w:pPr>
              <w:pStyle w:val="BodyText"/>
              <w:ind w:left="0"/>
            </w:pPr>
            <w:r>
              <w:rPr>
                <w:rFonts w:ascii="宋体" w:hAnsi="宋体" w:cs="宋体" w:hint="eastAsia"/>
                <w:color w:val="000000"/>
              </w:rPr>
              <w:t>用户电子邮件地址</w:t>
            </w:r>
          </w:p>
        </w:tc>
      </w:tr>
      <w:tr w:rsidR="00055DA5" w14:paraId="4E8ECAE1" w14:textId="77777777" w:rsidTr="00055DA5">
        <w:tc>
          <w:tcPr>
            <w:tcW w:w="2601" w:type="dxa"/>
            <w:vAlign w:val="bottom"/>
          </w:tcPr>
          <w:p w14:paraId="30B6C081" w14:textId="1CEF63E6" w:rsidR="00055DA5" w:rsidRDefault="00055DA5" w:rsidP="00055DA5">
            <w:pPr>
              <w:pStyle w:val="BodyText"/>
              <w:ind w:left="0"/>
            </w:pPr>
            <w:r>
              <w:rPr>
                <w:rFonts w:ascii="Calibri" w:hAnsi="Calibri"/>
                <w:color w:val="000000"/>
              </w:rPr>
              <w:t>PASSWORD</w:t>
            </w:r>
          </w:p>
        </w:tc>
        <w:tc>
          <w:tcPr>
            <w:tcW w:w="2601" w:type="dxa"/>
            <w:vAlign w:val="bottom"/>
          </w:tcPr>
          <w:p w14:paraId="6E03DDD7" w14:textId="26D840AE" w:rsidR="00055DA5" w:rsidRDefault="00055DA5" w:rsidP="00055DA5">
            <w:pPr>
              <w:pStyle w:val="BodyText"/>
              <w:ind w:left="0"/>
            </w:pPr>
            <w:r>
              <w:rPr>
                <w:rFonts w:ascii="Calibri" w:hAnsi="Calibri"/>
                <w:color w:val="000000"/>
              </w:rPr>
              <w:t>VARCHAR2(255)</w:t>
            </w:r>
          </w:p>
        </w:tc>
        <w:tc>
          <w:tcPr>
            <w:tcW w:w="2601" w:type="dxa"/>
            <w:vAlign w:val="bottom"/>
          </w:tcPr>
          <w:p w14:paraId="25627E2A" w14:textId="513609AF" w:rsidR="00055DA5" w:rsidRDefault="00055DA5" w:rsidP="00055DA5">
            <w:pPr>
              <w:pStyle w:val="BodyText"/>
              <w:ind w:left="0"/>
            </w:pPr>
            <w:r>
              <w:rPr>
                <w:rFonts w:ascii="宋体" w:hAnsi="宋体" w:cs="宋体" w:hint="eastAsia"/>
                <w:color w:val="000000"/>
              </w:rPr>
              <w:t>密码</w:t>
            </w:r>
          </w:p>
        </w:tc>
      </w:tr>
    </w:tbl>
    <w:p w14:paraId="68716525" w14:textId="77777777" w:rsidR="00055DA5" w:rsidRDefault="00055DA5" w:rsidP="00055DA5">
      <w:pPr>
        <w:pStyle w:val="HeadingBar"/>
      </w:pPr>
    </w:p>
    <w:p w14:paraId="61423B25" w14:textId="085D6107" w:rsidR="00055DA5" w:rsidRDefault="00055DA5" w:rsidP="00055DA5">
      <w:pPr>
        <w:pStyle w:val="Heading3"/>
      </w:pPr>
      <w:bookmarkStart w:id="72" w:name="_Toc355617301"/>
      <w:r>
        <w:rPr>
          <w:rFonts w:hint="eastAsia"/>
        </w:rPr>
        <w:t>职位</w:t>
      </w:r>
      <w:bookmarkEnd w:id="72"/>
    </w:p>
    <w:p w14:paraId="0C4F06B4" w14:textId="6AF79123" w:rsidR="00055DA5" w:rsidRDefault="00055DA5" w:rsidP="00055DA5">
      <w:pPr>
        <w:pStyle w:val="Heading4"/>
      </w:pPr>
      <w:bookmarkStart w:id="73" w:name="_Toc355617302"/>
      <w:r>
        <w:rPr>
          <w:rFonts w:hint="eastAsia"/>
        </w:rPr>
        <w:t>CMX_SEC_POSITION</w:t>
      </w:r>
      <w:bookmarkEnd w:id="73"/>
    </w:p>
    <w:p w14:paraId="7B5299CF" w14:textId="7DCD2B9F" w:rsidR="00055DA5" w:rsidRDefault="00055DA5" w:rsidP="00055DA5">
      <w:pPr>
        <w:pStyle w:val="BodyText"/>
      </w:pPr>
      <w:r>
        <w:rPr>
          <w:rFonts w:hint="eastAsia"/>
        </w:rPr>
        <w:t>存储职位信息表</w:t>
      </w:r>
    </w:p>
    <w:tbl>
      <w:tblPr>
        <w:tblStyle w:val="TableGrid"/>
        <w:tblW w:w="0" w:type="auto"/>
        <w:tblInd w:w="2520" w:type="dxa"/>
        <w:tblLook w:val="04A0" w:firstRow="1" w:lastRow="0" w:firstColumn="1" w:lastColumn="0" w:noHBand="0" w:noVBand="1"/>
      </w:tblPr>
      <w:tblGrid>
        <w:gridCol w:w="2601"/>
        <w:gridCol w:w="2601"/>
        <w:gridCol w:w="2601"/>
      </w:tblGrid>
      <w:tr w:rsidR="00055DA5" w:rsidRPr="00055DA5" w14:paraId="70B1D2D7" w14:textId="77777777" w:rsidTr="00055DA5">
        <w:tc>
          <w:tcPr>
            <w:tcW w:w="2601" w:type="dxa"/>
            <w:shd w:val="pct5" w:color="auto" w:fill="auto"/>
            <w:vAlign w:val="bottom"/>
          </w:tcPr>
          <w:p w14:paraId="29C0BF7F" w14:textId="1842E34B" w:rsidR="00055DA5" w:rsidRPr="00055DA5" w:rsidRDefault="00055DA5" w:rsidP="00055DA5">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627F377D" w14:textId="4F44CB76" w:rsidR="00055DA5" w:rsidRPr="00055DA5" w:rsidRDefault="00055DA5" w:rsidP="00055DA5">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458093C5" w14:textId="77E78CB8" w:rsidR="00055DA5" w:rsidRPr="00055DA5" w:rsidRDefault="00055DA5" w:rsidP="00055DA5">
            <w:pPr>
              <w:pStyle w:val="BodyText"/>
              <w:ind w:left="0"/>
              <w:rPr>
                <w:b/>
              </w:rPr>
            </w:pPr>
            <w:r w:rsidRPr="00055DA5">
              <w:rPr>
                <w:rFonts w:ascii="宋体" w:hAnsi="宋体" w:cs="宋体" w:hint="eastAsia"/>
                <w:b/>
                <w:color w:val="000000"/>
              </w:rPr>
              <w:t>字段描述</w:t>
            </w:r>
          </w:p>
        </w:tc>
      </w:tr>
      <w:tr w:rsidR="00055DA5" w14:paraId="3599A8BB" w14:textId="77777777" w:rsidTr="00055DA5">
        <w:tc>
          <w:tcPr>
            <w:tcW w:w="2601" w:type="dxa"/>
            <w:vAlign w:val="bottom"/>
          </w:tcPr>
          <w:p w14:paraId="70F27FFB" w14:textId="070990AA" w:rsidR="00055DA5" w:rsidRDefault="00055DA5" w:rsidP="00055DA5">
            <w:pPr>
              <w:pStyle w:val="BodyText"/>
              <w:ind w:left="0"/>
            </w:pPr>
            <w:r>
              <w:rPr>
                <w:rFonts w:ascii="Calibri" w:hAnsi="Calibri"/>
                <w:color w:val="000000"/>
              </w:rPr>
              <w:t>UNIT</w:t>
            </w:r>
          </w:p>
        </w:tc>
        <w:tc>
          <w:tcPr>
            <w:tcW w:w="2601" w:type="dxa"/>
            <w:vAlign w:val="bottom"/>
          </w:tcPr>
          <w:p w14:paraId="2224C662" w14:textId="2AA4BF40" w:rsidR="00055DA5" w:rsidRDefault="00055DA5" w:rsidP="00055DA5">
            <w:pPr>
              <w:pStyle w:val="BodyText"/>
              <w:ind w:left="0"/>
            </w:pPr>
            <w:r>
              <w:rPr>
                <w:rFonts w:ascii="Calibri" w:hAnsi="Calibri"/>
                <w:color w:val="000000"/>
              </w:rPr>
              <w:t>VARCHAR2(255)</w:t>
            </w:r>
          </w:p>
        </w:tc>
        <w:tc>
          <w:tcPr>
            <w:tcW w:w="2601" w:type="dxa"/>
            <w:vAlign w:val="bottom"/>
          </w:tcPr>
          <w:p w14:paraId="77DB5D5D" w14:textId="6496A54F" w:rsidR="00055DA5" w:rsidRDefault="00055DA5" w:rsidP="00055DA5">
            <w:pPr>
              <w:pStyle w:val="BodyText"/>
              <w:ind w:left="0"/>
            </w:pPr>
            <w:r>
              <w:rPr>
                <w:rFonts w:ascii="宋体" w:hAnsi="宋体" w:cs="宋体" w:hint="eastAsia"/>
                <w:color w:val="000000"/>
              </w:rPr>
              <w:t>单位</w:t>
            </w:r>
          </w:p>
        </w:tc>
      </w:tr>
      <w:tr w:rsidR="00055DA5" w14:paraId="7AA43194" w14:textId="77777777" w:rsidTr="00055DA5">
        <w:tc>
          <w:tcPr>
            <w:tcW w:w="2601" w:type="dxa"/>
            <w:vAlign w:val="bottom"/>
          </w:tcPr>
          <w:p w14:paraId="62EACFCB" w14:textId="6E87EC4E" w:rsidR="00055DA5" w:rsidRDefault="00055DA5" w:rsidP="00055DA5">
            <w:pPr>
              <w:pStyle w:val="BodyText"/>
              <w:ind w:left="0"/>
            </w:pPr>
            <w:r>
              <w:rPr>
                <w:rFonts w:ascii="Calibri" w:hAnsi="Calibri"/>
                <w:color w:val="000000"/>
              </w:rPr>
              <w:t>DEPARTMENT</w:t>
            </w:r>
          </w:p>
        </w:tc>
        <w:tc>
          <w:tcPr>
            <w:tcW w:w="2601" w:type="dxa"/>
            <w:vAlign w:val="bottom"/>
          </w:tcPr>
          <w:p w14:paraId="653291FC" w14:textId="517BC669" w:rsidR="00055DA5" w:rsidRDefault="00055DA5" w:rsidP="00055DA5">
            <w:pPr>
              <w:pStyle w:val="BodyText"/>
              <w:ind w:left="0"/>
            </w:pPr>
            <w:r>
              <w:rPr>
                <w:rFonts w:ascii="Calibri" w:hAnsi="Calibri"/>
                <w:color w:val="000000"/>
              </w:rPr>
              <w:t>VARCHAR2(255)</w:t>
            </w:r>
          </w:p>
        </w:tc>
        <w:tc>
          <w:tcPr>
            <w:tcW w:w="2601" w:type="dxa"/>
            <w:vAlign w:val="bottom"/>
          </w:tcPr>
          <w:p w14:paraId="60175852" w14:textId="48F521DF" w:rsidR="00055DA5" w:rsidRDefault="00055DA5" w:rsidP="00055DA5">
            <w:pPr>
              <w:pStyle w:val="BodyText"/>
              <w:ind w:left="0"/>
            </w:pPr>
            <w:r>
              <w:rPr>
                <w:rFonts w:ascii="宋体" w:hAnsi="宋体" w:cs="宋体" w:hint="eastAsia"/>
                <w:color w:val="000000"/>
              </w:rPr>
              <w:t>部门</w:t>
            </w:r>
          </w:p>
        </w:tc>
      </w:tr>
      <w:tr w:rsidR="00055DA5" w14:paraId="28698D26" w14:textId="77777777" w:rsidTr="00055DA5">
        <w:tc>
          <w:tcPr>
            <w:tcW w:w="2601" w:type="dxa"/>
            <w:vAlign w:val="bottom"/>
          </w:tcPr>
          <w:p w14:paraId="080EFB45" w14:textId="3C2CBFBE" w:rsidR="00055DA5" w:rsidRDefault="00055DA5" w:rsidP="00055DA5">
            <w:pPr>
              <w:pStyle w:val="BodyText"/>
              <w:ind w:left="0"/>
            </w:pPr>
            <w:r>
              <w:rPr>
                <w:rFonts w:ascii="Calibri" w:hAnsi="Calibri"/>
                <w:color w:val="000000"/>
              </w:rPr>
              <w:t>POSITION</w:t>
            </w:r>
          </w:p>
        </w:tc>
        <w:tc>
          <w:tcPr>
            <w:tcW w:w="2601" w:type="dxa"/>
            <w:vAlign w:val="bottom"/>
          </w:tcPr>
          <w:p w14:paraId="41CA4D53" w14:textId="662B1DD1" w:rsidR="00055DA5" w:rsidRDefault="00055DA5" w:rsidP="00055DA5">
            <w:pPr>
              <w:pStyle w:val="BodyText"/>
              <w:ind w:left="0"/>
            </w:pPr>
            <w:r>
              <w:rPr>
                <w:rFonts w:ascii="Calibri" w:hAnsi="Calibri"/>
                <w:color w:val="000000"/>
              </w:rPr>
              <w:t>VARCHAR2(255)</w:t>
            </w:r>
          </w:p>
        </w:tc>
        <w:tc>
          <w:tcPr>
            <w:tcW w:w="2601" w:type="dxa"/>
            <w:vAlign w:val="bottom"/>
          </w:tcPr>
          <w:p w14:paraId="09053908" w14:textId="385ECEED" w:rsidR="00055DA5" w:rsidRDefault="00055DA5" w:rsidP="00055DA5">
            <w:pPr>
              <w:pStyle w:val="BodyText"/>
              <w:ind w:left="0"/>
            </w:pPr>
            <w:r>
              <w:rPr>
                <w:rFonts w:ascii="宋体" w:hAnsi="宋体" w:cs="宋体" w:hint="eastAsia"/>
                <w:color w:val="000000"/>
              </w:rPr>
              <w:t>岗位</w:t>
            </w:r>
          </w:p>
        </w:tc>
      </w:tr>
      <w:tr w:rsidR="00055DA5" w14:paraId="7DF39F77" w14:textId="77777777" w:rsidTr="00055DA5">
        <w:tc>
          <w:tcPr>
            <w:tcW w:w="2601" w:type="dxa"/>
            <w:vAlign w:val="bottom"/>
          </w:tcPr>
          <w:p w14:paraId="7458A8D8" w14:textId="1C5B4CC2" w:rsidR="00055DA5" w:rsidRDefault="00055DA5" w:rsidP="00055DA5">
            <w:pPr>
              <w:pStyle w:val="BodyText"/>
              <w:ind w:left="0"/>
            </w:pPr>
            <w:r>
              <w:rPr>
                <w:rFonts w:ascii="Calibri" w:hAnsi="Calibri"/>
                <w:color w:val="000000"/>
              </w:rPr>
              <w:t>POSITION_ID</w:t>
            </w:r>
          </w:p>
        </w:tc>
        <w:tc>
          <w:tcPr>
            <w:tcW w:w="2601" w:type="dxa"/>
            <w:vAlign w:val="bottom"/>
          </w:tcPr>
          <w:p w14:paraId="08524F99" w14:textId="0DC24428" w:rsidR="00055DA5" w:rsidRDefault="00055DA5" w:rsidP="00055DA5">
            <w:pPr>
              <w:pStyle w:val="BodyText"/>
              <w:ind w:left="0"/>
            </w:pPr>
            <w:r>
              <w:rPr>
                <w:rFonts w:ascii="Calibri" w:hAnsi="Calibri"/>
                <w:color w:val="000000"/>
              </w:rPr>
              <w:t>NUMBER</w:t>
            </w:r>
          </w:p>
        </w:tc>
        <w:tc>
          <w:tcPr>
            <w:tcW w:w="2601" w:type="dxa"/>
            <w:vAlign w:val="bottom"/>
          </w:tcPr>
          <w:p w14:paraId="58C44E10" w14:textId="2F778FF3" w:rsidR="00055DA5" w:rsidRDefault="00055DA5" w:rsidP="00055DA5">
            <w:pPr>
              <w:pStyle w:val="BodyText"/>
              <w:ind w:left="0"/>
            </w:pPr>
            <w:r>
              <w:rPr>
                <w:rFonts w:ascii="宋体" w:hAnsi="宋体" w:cs="宋体" w:hint="eastAsia"/>
                <w:color w:val="000000"/>
              </w:rPr>
              <w:t>岗位</w:t>
            </w:r>
            <w:r>
              <w:rPr>
                <w:rFonts w:ascii="Calibri" w:hAnsi="Calibri"/>
                <w:color w:val="000000"/>
              </w:rPr>
              <w:t>ID</w:t>
            </w:r>
          </w:p>
        </w:tc>
      </w:tr>
      <w:tr w:rsidR="00055DA5" w14:paraId="785C4C43" w14:textId="77777777" w:rsidTr="00055DA5">
        <w:tc>
          <w:tcPr>
            <w:tcW w:w="2601" w:type="dxa"/>
            <w:vAlign w:val="bottom"/>
          </w:tcPr>
          <w:p w14:paraId="06398867" w14:textId="02D275FE" w:rsidR="00055DA5" w:rsidRDefault="00055DA5" w:rsidP="00055DA5">
            <w:pPr>
              <w:pStyle w:val="BodyText"/>
              <w:ind w:left="0"/>
            </w:pPr>
            <w:r>
              <w:rPr>
                <w:rFonts w:ascii="Calibri" w:hAnsi="Calibri"/>
                <w:color w:val="000000"/>
              </w:rPr>
              <w:t>POSITION_DESC</w:t>
            </w:r>
          </w:p>
        </w:tc>
        <w:tc>
          <w:tcPr>
            <w:tcW w:w="2601" w:type="dxa"/>
            <w:vAlign w:val="bottom"/>
          </w:tcPr>
          <w:p w14:paraId="683287BF" w14:textId="6972FCAE" w:rsidR="00055DA5" w:rsidRDefault="00055DA5" w:rsidP="00055DA5">
            <w:pPr>
              <w:pStyle w:val="BodyText"/>
              <w:ind w:left="0"/>
            </w:pPr>
            <w:r>
              <w:rPr>
                <w:rFonts w:ascii="Calibri" w:hAnsi="Calibri"/>
                <w:color w:val="000000"/>
              </w:rPr>
              <w:t>VARCHAR2(1000)</w:t>
            </w:r>
          </w:p>
        </w:tc>
        <w:tc>
          <w:tcPr>
            <w:tcW w:w="2601" w:type="dxa"/>
            <w:vAlign w:val="bottom"/>
          </w:tcPr>
          <w:p w14:paraId="758E8A4B" w14:textId="74ABC2C2" w:rsidR="00055DA5" w:rsidRDefault="00055DA5" w:rsidP="00055DA5">
            <w:pPr>
              <w:pStyle w:val="BodyText"/>
              <w:ind w:left="0"/>
            </w:pPr>
            <w:r>
              <w:rPr>
                <w:rFonts w:ascii="宋体" w:hAnsi="宋体" w:cs="宋体" w:hint="eastAsia"/>
                <w:color w:val="000000"/>
              </w:rPr>
              <w:t>职位描述</w:t>
            </w:r>
          </w:p>
        </w:tc>
      </w:tr>
    </w:tbl>
    <w:p w14:paraId="2D0A7F49" w14:textId="77777777" w:rsidR="00EE6E3B" w:rsidRDefault="00EE6E3B" w:rsidP="00EE6E3B">
      <w:pPr>
        <w:pStyle w:val="HeadingBar"/>
      </w:pPr>
    </w:p>
    <w:p w14:paraId="038F5708" w14:textId="749E46A3" w:rsidR="00EE6E3B" w:rsidRDefault="00EE6E3B" w:rsidP="00EE6E3B">
      <w:pPr>
        <w:pStyle w:val="Heading3"/>
      </w:pPr>
      <w:bookmarkStart w:id="74" w:name="_Toc355617303"/>
      <w:r>
        <w:rPr>
          <w:rFonts w:hint="eastAsia"/>
        </w:rPr>
        <w:t>地点</w:t>
      </w:r>
      <w:bookmarkEnd w:id="74"/>
    </w:p>
    <w:p w14:paraId="2C056B09" w14:textId="4FA8F56E" w:rsidR="009046C3" w:rsidRDefault="009046C3" w:rsidP="009046C3">
      <w:pPr>
        <w:pStyle w:val="Heading4"/>
      </w:pPr>
      <w:bookmarkStart w:id="75" w:name="_Toc355617304"/>
      <w:r>
        <w:rPr>
          <w:rFonts w:hint="eastAsia"/>
        </w:rPr>
        <w:t>CMX_SEC_LOC_V</w:t>
      </w:r>
      <w:bookmarkEnd w:id="75"/>
    </w:p>
    <w:p w14:paraId="66E7FA0E" w14:textId="07908A41" w:rsidR="009046C3" w:rsidRDefault="009046C3" w:rsidP="009046C3">
      <w:pPr>
        <w:pStyle w:val="BodyText"/>
      </w:pPr>
      <w:r>
        <w:rPr>
          <w:rFonts w:hint="eastAsia"/>
        </w:rPr>
        <w:t>地点信息视图</w:t>
      </w:r>
    </w:p>
    <w:tbl>
      <w:tblPr>
        <w:tblStyle w:val="TableGrid"/>
        <w:tblW w:w="0" w:type="auto"/>
        <w:tblInd w:w="2520" w:type="dxa"/>
        <w:tblLook w:val="04A0" w:firstRow="1" w:lastRow="0" w:firstColumn="1" w:lastColumn="0" w:noHBand="0" w:noVBand="1"/>
      </w:tblPr>
      <w:tblGrid>
        <w:gridCol w:w="2601"/>
        <w:gridCol w:w="2601"/>
        <w:gridCol w:w="2601"/>
      </w:tblGrid>
      <w:tr w:rsidR="009046C3" w:rsidRPr="00055DA5" w14:paraId="406CAB86" w14:textId="77777777" w:rsidTr="00093840">
        <w:tc>
          <w:tcPr>
            <w:tcW w:w="2601" w:type="dxa"/>
            <w:shd w:val="pct5" w:color="auto" w:fill="auto"/>
            <w:vAlign w:val="bottom"/>
          </w:tcPr>
          <w:p w14:paraId="2BECB026" w14:textId="77777777" w:rsidR="009046C3" w:rsidRPr="00055DA5" w:rsidRDefault="009046C3"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322E6398" w14:textId="77777777" w:rsidR="009046C3" w:rsidRPr="00055DA5" w:rsidRDefault="009046C3"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38AF8421" w14:textId="77777777" w:rsidR="009046C3" w:rsidRPr="00055DA5" w:rsidRDefault="009046C3" w:rsidP="00093840">
            <w:pPr>
              <w:pStyle w:val="BodyText"/>
              <w:ind w:left="0"/>
              <w:rPr>
                <w:b/>
              </w:rPr>
            </w:pPr>
            <w:r w:rsidRPr="00055DA5">
              <w:rPr>
                <w:rFonts w:ascii="宋体" w:hAnsi="宋体" w:cs="宋体" w:hint="eastAsia"/>
                <w:b/>
                <w:color w:val="000000"/>
              </w:rPr>
              <w:t>字段描述</w:t>
            </w:r>
          </w:p>
        </w:tc>
      </w:tr>
      <w:tr w:rsidR="009046C3" w14:paraId="3A8739C7" w14:textId="77777777" w:rsidTr="00093840">
        <w:tc>
          <w:tcPr>
            <w:tcW w:w="2601" w:type="dxa"/>
            <w:vAlign w:val="bottom"/>
          </w:tcPr>
          <w:p w14:paraId="23FCFCBD" w14:textId="13F1958F" w:rsidR="009046C3" w:rsidRDefault="009046C3" w:rsidP="00093840">
            <w:pPr>
              <w:pStyle w:val="BodyText"/>
              <w:ind w:left="0"/>
            </w:pPr>
            <w:r>
              <w:rPr>
                <w:rFonts w:ascii="Calibri" w:hAnsi="Calibri" w:hint="eastAsia"/>
                <w:color w:val="000000"/>
              </w:rPr>
              <w:t>LOC</w:t>
            </w:r>
          </w:p>
        </w:tc>
        <w:tc>
          <w:tcPr>
            <w:tcW w:w="2601" w:type="dxa"/>
            <w:vAlign w:val="bottom"/>
          </w:tcPr>
          <w:p w14:paraId="3B7895F5" w14:textId="25CF9A30" w:rsidR="009046C3" w:rsidRDefault="009046C3" w:rsidP="00093840">
            <w:pPr>
              <w:pStyle w:val="BodyText"/>
              <w:ind w:left="0"/>
            </w:pPr>
          </w:p>
        </w:tc>
        <w:tc>
          <w:tcPr>
            <w:tcW w:w="2601" w:type="dxa"/>
            <w:vAlign w:val="bottom"/>
          </w:tcPr>
          <w:p w14:paraId="1C1DB3CB" w14:textId="240A6FC1" w:rsidR="009046C3" w:rsidRDefault="009046C3" w:rsidP="00093840">
            <w:pPr>
              <w:pStyle w:val="BodyText"/>
              <w:ind w:left="0"/>
            </w:pPr>
            <w:r>
              <w:rPr>
                <w:rFonts w:ascii="宋体" w:hAnsi="宋体" w:cs="宋体" w:hint="eastAsia"/>
                <w:color w:val="000000"/>
              </w:rPr>
              <w:t>地点ID</w:t>
            </w:r>
          </w:p>
        </w:tc>
      </w:tr>
      <w:tr w:rsidR="009046C3" w14:paraId="46ACC548" w14:textId="77777777" w:rsidTr="00093840">
        <w:tc>
          <w:tcPr>
            <w:tcW w:w="2601" w:type="dxa"/>
            <w:vAlign w:val="bottom"/>
          </w:tcPr>
          <w:p w14:paraId="70C0689F" w14:textId="14D3024C" w:rsidR="009046C3" w:rsidRDefault="009046C3" w:rsidP="00093840">
            <w:pPr>
              <w:pStyle w:val="BodyText"/>
              <w:ind w:left="0"/>
            </w:pPr>
            <w:r>
              <w:rPr>
                <w:rFonts w:ascii="Calibri" w:hAnsi="Calibri" w:hint="eastAsia"/>
                <w:color w:val="000000"/>
              </w:rPr>
              <w:t>LOC_NAME</w:t>
            </w:r>
          </w:p>
        </w:tc>
        <w:tc>
          <w:tcPr>
            <w:tcW w:w="2601" w:type="dxa"/>
            <w:vAlign w:val="bottom"/>
          </w:tcPr>
          <w:p w14:paraId="207A9A18" w14:textId="42BEA298" w:rsidR="009046C3" w:rsidRDefault="009046C3" w:rsidP="00093840">
            <w:pPr>
              <w:pStyle w:val="BodyText"/>
              <w:ind w:left="0"/>
            </w:pPr>
          </w:p>
        </w:tc>
        <w:tc>
          <w:tcPr>
            <w:tcW w:w="2601" w:type="dxa"/>
            <w:vAlign w:val="bottom"/>
          </w:tcPr>
          <w:p w14:paraId="1A7647CA" w14:textId="70B10755" w:rsidR="009046C3" w:rsidRDefault="009046C3" w:rsidP="00093840">
            <w:pPr>
              <w:pStyle w:val="BodyText"/>
              <w:ind w:left="0"/>
            </w:pPr>
            <w:r>
              <w:rPr>
                <w:rFonts w:ascii="宋体" w:hAnsi="宋体" w:cs="宋体" w:hint="eastAsia"/>
                <w:color w:val="000000"/>
              </w:rPr>
              <w:t>地点名称</w:t>
            </w:r>
          </w:p>
        </w:tc>
      </w:tr>
      <w:tr w:rsidR="009046C3" w14:paraId="5D9DB564" w14:textId="77777777" w:rsidTr="00093840">
        <w:tc>
          <w:tcPr>
            <w:tcW w:w="2601" w:type="dxa"/>
            <w:vAlign w:val="bottom"/>
          </w:tcPr>
          <w:p w14:paraId="6D193E22" w14:textId="278EDD16" w:rsidR="009046C3" w:rsidRDefault="009046C3" w:rsidP="00093840">
            <w:pPr>
              <w:pStyle w:val="BodyText"/>
              <w:ind w:left="0"/>
            </w:pPr>
            <w:r>
              <w:rPr>
                <w:rFonts w:ascii="Calibri" w:hAnsi="Calibri" w:hint="eastAsia"/>
                <w:color w:val="000000"/>
              </w:rPr>
              <w:t>LOC_TYPE</w:t>
            </w:r>
          </w:p>
        </w:tc>
        <w:tc>
          <w:tcPr>
            <w:tcW w:w="2601" w:type="dxa"/>
            <w:vAlign w:val="bottom"/>
          </w:tcPr>
          <w:p w14:paraId="7C719C87" w14:textId="2230AD7D" w:rsidR="009046C3" w:rsidRDefault="009046C3" w:rsidP="00093840">
            <w:pPr>
              <w:pStyle w:val="BodyText"/>
              <w:ind w:left="0"/>
            </w:pPr>
          </w:p>
        </w:tc>
        <w:tc>
          <w:tcPr>
            <w:tcW w:w="2601" w:type="dxa"/>
            <w:vAlign w:val="bottom"/>
          </w:tcPr>
          <w:p w14:paraId="2D8EE2C0" w14:textId="7D1AB435" w:rsidR="009046C3" w:rsidRDefault="009046C3" w:rsidP="00093840">
            <w:pPr>
              <w:pStyle w:val="BodyText"/>
              <w:ind w:left="0"/>
            </w:pPr>
            <w:r>
              <w:rPr>
                <w:rFonts w:ascii="宋体" w:hAnsi="宋体" w:cs="宋体" w:hint="eastAsia"/>
                <w:color w:val="000000"/>
              </w:rPr>
              <w:t>地点类型，“W”仓库，“S”门店</w:t>
            </w:r>
          </w:p>
        </w:tc>
      </w:tr>
    </w:tbl>
    <w:p w14:paraId="7407DA56" w14:textId="77777777" w:rsidR="009046C3" w:rsidRDefault="009046C3" w:rsidP="009046C3">
      <w:pPr>
        <w:pStyle w:val="BodyText"/>
      </w:pPr>
      <w:r>
        <w:lastRenderedPageBreak/>
        <w:t>CREATE OR REPLACE VIEW CMX_SEC_LOC_V AS</w:t>
      </w:r>
    </w:p>
    <w:p w14:paraId="6C4FFC6B" w14:textId="77777777" w:rsidR="009046C3" w:rsidRDefault="009046C3" w:rsidP="009046C3">
      <w:pPr>
        <w:pStyle w:val="BodyText"/>
      </w:pPr>
      <w:r>
        <w:t xml:space="preserve">  SELECT T.WH LOC, T.WH_NAME LOC_NAME, 'W' LOC_TYPE</w:t>
      </w:r>
    </w:p>
    <w:p w14:paraId="5393735B" w14:textId="77777777" w:rsidR="009046C3" w:rsidRDefault="009046C3" w:rsidP="009046C3">
      <w:pPr>
        <w:pStyle w:val="BodyText"/>
      </w:pPr>
      <w:r>
        <w:t xml:space="preserve">    FROM WH T</w:t>
      </w:r>
    </w:p>
    <w:p w14:paraId="5ABD45D8" w14:textId="77777777" w:rsidR="009046C3" w:rsidRDefault="009046C3" w:rsidP="009046C3">
      <w:pPr>
        <w:pStyle w:val="BodyText"/>
      </w:pPr>
      <w:r>
        <w:t xml:space="preserve">   WHERE T.WH &lt;&gt; T.PHYSICAL_WH</w:t>
      </w:r>
    </w:p>
    <w:p w14:paraId="2A2D5CDE" w14:textId="77777777" w:rsidR="009046C3" w:rsidRDefault="009046C3" w:rsidP="009046C3">
      <w:pPr>
        <w:pStyle w:val="BodyText"/>
      </w:pPr>
      <w:r>
        <w:t xml:space="preserve">  UNION ALL</w:t>
      </w:r>
    </w:p>
    <w:p w14:paraId="2172B255" w14:textId="29506B9E" w:rsidR="00055DA5" w:rsidRDefault="009046C3" w:rsidP="009046C3">
      <w:pPr>
        <w:pStyle w:val="BodyText"/>
      </w:pPr>
      <w:r>
        <w:t xml:space="preserve">  SELECT T.STORE LOC, T.STORE_NAME LOC_NAME, 'S' LOC_TYPE FROM STORE T;</w:t>
      </w:r>
    </w:p>
    <w:p w14:paraId="2A4684A7" w14:textId="77777777" w:rsidR="00EE6E3B" w:rsidRDefault="00EE6E3B" w:rsidP="00EE6E3B">
      <w:pPr>
        <w:pStyle w:val="HeadingBar"/>
      </w:pPr>
    </w:p>
    <w:p w14:paraId="7708DE56" w14:textId="666BF96B" w:rsidR="00EE6E3B" w:rsidRPr="00055DA5" w:rsidRDefault="00EE6E3B" w:rsidP="00EE6E3B">
      <w:pPr>
        <w:pStyle w:val="Heading3"/>
      </w:pPr>
      <w:bookmarkStart w:id="76" w:name="_Toc355617305"/>
      <w:r>
        <w:rPr>
          <w:rFonts w:hint="eastAsia"/>
        </w:rPr>
        <w:t>大类</w:t>
      </w:r>
      <w:bookmarkEnd w:id="76"/>
    </w:p>
    <w:p w14:paraId="7649E83F" w14:textId="0B099111" w:rsidR="009046C3" w:rsidRDefault="009046C3" w:rsidP="009046C3">
      <w:pPr>
        <w:pStyle w:val="Heading4"/>
      </w:pPr>
      <w:bookmarkStart w:id="77" w:name="_Toc355617306"/>
      <w:r>
        <w:rPr>
          <w:rFonts w:hint="eastAsia"/>
        </w:rPr>
        <w:t>CMX_SEC_</w:t>
      </w:r>
      <w:r w:rsidR="003D0533">
        <w:rPr>
          <w:rFonts w:hint="eastAsia"/>
        </w:rPr>
        <w:t>MERCH</w:t>
      </w:r>
      <w:r>
        <w:rPr>
          <w:rFonts w:hint="eastAsia"/>
        </w:rPr>
        <w:t>_V</w:t>
      </w:r>
      <w:bookmarkEnd w:id="77"/>
    </w:p>
    <w:p w14:paraId="0C5FB4BF" w14:textId="7D76519A" w:rsidR="009046C3" w:rsidRDefault="00EE6E3B" w:rsidP="009046C3">
      <w:pPr>
        <w:pStyle w:val="BodyText"/>
      </w:pPr>
      <w:r>
        <w:rPr>
          <w:rFonts w:hint="eastAsia"/>
        </w:rPr>
        <w:t>大类</w:t>
      </w:r>
      <w:r w:rsidR="009046C3">
        <w:rPr>
          <w:rFonts w:hint="eastAsia"/>
        </w:rPr>
        <w:t>信息视图</w:t>
      </w:r>
    </w:p>
    <w:tbl>
      <w:tblPr>
        <w:tblStyle w:val="TableGrid"/>
        <w:tblW w:w="0" w:type="auto"/>
        <w:tblInd w:w="2520" w:type="dxa"/>
        <w:tblLook w:val="04A0" w:firstRow="1" w:lastRow="0" w:firstColumn="1" w:lastColumn="0" w:noHBand="0" w:noVBand="1"/>
      </w:tblPr>
      <w:tblGrid>
        <w:gridCol w:w="2601"/>
        <w:gridCol w:w="2601"/>
        <w:gridCol w:w="2601"/>
      </w:tblGrid>
      <w:tr w:rsidR="009046C3" w:rsidRPr="00055DA5" w14:paraId="172E3047" w14:textId="77777777" w:rsidTr="00093840">
        <w:tc>
          <w:tcPr>
            <w:tcW w:w="2601" w:type="dxa"/>
            <w:shd w:val="pct5" w:color="auto" w:fill="auto"/>
            <w:vAlign w:val="bottom"/>
          </w:tcPr>
          <w:p w14:paraId="4EA5C09A" w14:textId="77777777" w:rsidR="009046C3" w:rsidRPr="00055DA5" w:rsidRDefault="009046C3"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47DABD25" w14:textId="77777777" w:rsidR="009046C3" w:rsidRPr="00055DA5" w:rsidRDefault="009046C3"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2D970F2E" w14:textId="77777777" w:rsidR="009046C3" w:rsidRPr="00055DA5" w:rsidRDefault="009046C3" w:rsidP="00093840">
            <w:pPr>
              <w:pStyle w:val="BodyText"/>
              <w:ind w:left="0"/>
              <w:rPr>
                <w:b/>
              </w:rPr>
            </w:pPr>
            <w:r w:rsidRPr="00055DA5">
              <w:rPr>
                <w:rFonts w:ascii="宋体" w:hAnsi="宋体" w:cs="宋体" w:hint="eastAsia"/>
                <w:b/>
                <w:color w:val="000000"/>
              </w:rPr>
              <w:t>字段描述</w:t>
            </w:r>
          </w:p>
        </w:tc>
      </w:tr>
      <w:tr w:rsidR="009046C3" w14:paraId="626C3089" w14:textId="77777777" w:rsidTr="00093840">
        <w:tc>
          <w:tcPr>
            <w:tcW w:w="2601" w:type="dxa"/>
            <w:vAlign w:val="bottom"/>
          </w:tcPr>
          <w:p w14:paraId="61FEE217" w14:textId="70F847EB" w:rsidR="003D0533" w:rsidRDefault="003D0533" w:rsidP="00093840">
            <w:pPr>
              <w:pStyle w:val="BodyText"/>
              <w:ind w:left="0"/>
            </w:pPr>
            <w:r>
              <w:rPr>
                <w:rFonts w:hint="eastAsia"/>
              </w:rPr>
              <w:t>DEPT</w:t>
            </w:r>
          </w:p>
        </w:tc>
        <w:tc>
          <w:tcPr>
            <w:tcW w:w="2601" w:type="dxa"/>
            <w:vAlign w:val="bottom"/>
          </w:tcPr>
          <w:p w14:paraId="0A348571" w14:textId="148D01A5" w:rsidR="009046C3" w:rsidRDefault="009046C3" w:rsidP="00093840">
            <w:pPr>
              <w:pStyle w:val="BodyText"/>
              <w:ind w:left="0"/>
            </w:pPr>
          </w:p>
        </w:tc>
        <w:tc>
          <w:tcPr>
            <w:tcW w:w="2601" w:type="dxa"/>
            <w:vAlign w:val="bottom"/>
          </w:tcPr>
          <w:p w14:paraId="1BF007E9" w14:textId="5176F01C" w:rsidR="009046C3" w:rsidRDefault="003D0533" w:rsidP="00093840">
            <w:pPr>
              <w:pStyle w:val="BodyText"/>
              <w:ind w:left="0"/>
            </w:pPr>
            <w:r>
              <w:rPr>
                <w:rFonts w:ascii="宋体" w:hAnsi="宋体" w:cs="宋体" w:hint="eastAsia"/>
                <w:color w:val="000000"/>
              </w:rPr>
              <w:t>大类ID</w:t>
            </w:r>
          </w:p>
        </w:tc>
      </w:tr>
      <w:tr w:rsidR="009046C3" w14:paraId="2AC0A38A" w14:textId="77777777" w:rsidTr="00093840">
        <w:tc>
          <w:tcPr>
            <w:tcW w:w="2601" w:type="dxa"/>
            <w:vAlign w:val="bottom"/>
          </w:tcPr>
          <w:p w14:paraId="6B8EEF21" w14:textId="5BD3C1F8" w:rsidR="009046C3" w:rsidRDefault="003D0533" w:rsidP="00093840">
            <w:pPr>
              <w:pStyle w:val="BodyText"/>
              <w:ind w:left="0"/>
            </w:pPr>
            <w:r>
              <w:rPr>
                <w:rFonts w:ascii="Calibri" w:hAnsi="Calibri" w:hint="eastAsia"/>
                <w:color w:val="000000"/>
              </w:rPr>
              <w:t>DEPT_NAME</w:t>
            </w:r>
          </w:p>
        </w:tc>
        <w:tc>
          <w:tcPr>
            <w:tcW w:w="2601" w:type="dxa"/>
            <w:vAlign w:val="bottom"/>
          </w:tcPr>
          <w:p w14:paraId="6578AC63" w14:textId="1DC1D17F" w:rsidR="009046C3" w:rsidRDefault="009046C3" w:rsidP="00093840">
            <w:pPr>
              <w:pStyle w:val="BodyText"/>
              <w:ind w:left="0"/>
            </w:pPr>
          </w:p>
        </w:tc>
        <w:tc>
          <w:tcPr>
            <w:tcW w:w="2601" w:type="dxa"/>
            <w:vAlign w:val="bottom"/>
          </w:tcPr>
          <w:p w14:paraId="617A4547" w14:textId="5F235A62" w:rsidR="009046C3" w:rsidRDefault="003D0533" w:rsidP="00093840">
            <w:pPr>
              <w:pStyle w:val="BodyText"/>
              <w:ind w:left="0"/>
            </w:pPr>
            <w:r>
              <w:rPr>
                <w:rFonts w:ascii="宋体" w:hAnsi="宋体" w:cs="宋体" w:hint="eastAsia"/>
                <w:color w:val="000000"/>
              </w:rPr>
              <w:t>大类名称</w:t>
            </w:r>
          </w:p>
        </w:tc>
      </w:tr>
      <w:tr w:rsidR="009046C3" w14:paraId="0F76A6E9" w14:textId="77777777" w:rsidTr="00093840">
        <w:tc>
          <w:tcPr>
            <w:tcW w:w="2601" w:type="dxa"/>
            <w:vAlign w:val="bottom"/>
          </w:tcPr>
          <w:p w14:paraId="3B4EAA71" w14:textId="197B8917" w:rsidR="009046C3" w:rsidRDefault="003D0533" w:rsidP="00093840">
            <w:pPr>
              <w:pStyle w:val="BodyText"/>
              <w:ind w:left="0"/>
            </w:pPr>
            <w:r>
              <w:rPr>
                <w:rFonts w:ascii="Calibri" w:hAnsi="Calibri" w:hint="eastAsia"/>
                <w:color w:val="000000"/>
              </w:rPr>
              <w:t>GROUP_NO</w:t>
            </w:r>
          </w:p>
        </w:tc>
        <w:tc>
          <w:tcPr>
            <w:tcW w:w="2601" w:type="dxa"/>
            <w:vAlign w:val="bottom"/>
          </w:tcPr>
          <w:p w14:paraId="53ED8B90" w14:textId="05F7B3C0" w:rsidR="009046C3" w:rsidRDefault="009046C3" w:rsidP="00093840">
            <w:pPr>
              <w:pStyle w:val="BodyText"/>
              <w:ind w:left="0"/>
            </w:pPr>
          </w:p>
        </w:tc>
        <w:tc>
          <w:tcPr>
            <w:tcW w:w="2601" w:type="dxa"/>
            <w:vAlign w:val="bottom"/>
          </w:tcPr>
          <w:p w14:paraId="5B0FFD56" w14:textId="7EF29556" w:rsidR="009046C3" w:rsidRDefault="003D0533" w:rsidP="00093840">
            <w:pPr>
              <w:pStyle w:val="BodyText"/>
              <w:ind w:left="0"/>
            </w:pPr>
            <w:r>
              <w:t>部门</w:t>
            </w:r>
            <w:r>
              <w:t>ID</w:t>
            </w:r>
          </w:p>
        </w:tc>
      </w:tr>
      <w:tr w:rsidR="003D0533" w14:paraId="61CE936B" w14:textId="77777777" w:rsidTr="00093840">
        <w:tc>
          <w:tcPr>
            <w:tcW w:w="2601" w:type="dxa"/>
            <w:vAlign w:val="bottom"/>
          </w:tcPr>
          <w:p w14:paraId="2AE74750" w14:textId="77E7FA55" w:rsidR="003D0533" w:rsidRDefault="003D0533" w:rsidP="00093840">
            <w:pPr>
              <w:pStyle w:val="BodyText"/>
              <w:ind w:left="0"/>
              <w:rPr>
                <w:rFonts w:ascii="Calibri" w:hAnsi="Calibri"/>
                <w:color w:val="000000"/>
              </w:rPr>
            </w:pPr>
            <w:r>
              <w:rPr>
                <w:rFonts w:ascii="Calibri" w:hAnsi="Calibri" w:hint="eastAsia"/>
                <w:color w:val="000000"/>
              </w:rPr>
              <w:t>GROUP_NAME</w:t>
            </w:r>
          </w:p>
        </w:tc>
        <w:tc>
          <w:tcPr>
            <w:tcW w:w="2601" w:type="dxa"/>
            <w:vAlign w:val="bottom"/>
          </w:tcPr>
          <w:p w14:paraId="05A7886E" w14:textId="77777777" w:rsidR="003D0533" w:rsidRDefault="003D0533" w:rsidP="00093840">
            <w:pPr>
              <w:pStyle w:val="BodyText"/>
              <w:ind w:left="0"/>
            </w:pPr>
          </w:p>
        </w:tc>
        <w:tc>
          <w:tcPr>
            <w:tcW w:w="2601" w:type="dxa"/>
            <w:vAlign w:val="bottom"/>
          </w:tcPr>
          <w:p w14:paraId="07299890" w14:textId="3B1C963F" w:rsidR="003D0533" w:rsidRDefault="003D0533" w:rsidP="00093840">
            <w:pPr>
              <w:pStyle w:val="BodyText"/>
              <w:ind w:left="0"/>
            </w:pPr>
            <w:r>
              <w:t>部门名称</w:t>
            </w:r>
          </w:p>
        </w:tc>
      </w:tr>
      <w:tr w:rsidR="003D0533" w14:paraId="2A5AF8D5" w14:textId="77777777" w:rsidTr="00093840">
        <w:tc>
          <w:tcPr>
            <w:tcW w:w="2601" w:type="dxa"/>
            <w:vAlign w:val="bottom"/>
          </w:tcPr>
          <w:p w14:paraId="2631534A" w14:textId="7BBE595A" w:rsidR="003D0533" w:rsidRDefault="003D0533" w:rsidP="00093840">
            <w:pPr>
              <w:pStyle w:val="BodyText"/>
              <w:ind w:left="0"/>
              <w:rPr>
                <w:rFonts w:ascii="Calibri" w:hAnsi="Calibri"/>
                <w:color w:val="000000"/>
              </w:rPr>
            </w:pPr>
            <w:r>
              <w:rPr>
                <w:rFonts w:ascii="Calibri" w:hAnsi="Calibri" w:hint="eastAsia"/>
                <w:color w:val="000000"/>
              </w:rPr>
              <w:t>DIVISION</w:t>
            </w:r>
          </w:p>
        </w:tc>
        <w:tc>
          <w:tcPr>
            <w:tcW w:w="2601" w:type="dxa"/>
            <w:vAlign w:val="bottom"/>
          </w:tcPr>
          <w:p w14:paraId="4D551480" w14:textId="77777777" w:rsidR="003D0533" w:rsidRDefault="003D0533" w:rsidP="00093840">
            <w:pPr>
              <w:pStyle w:val="BodyText"/>
              <w:ind w:left="0"/>
            </w:pPr>
          </w:p>
        </w:tc>
        <w:tc>
          <w:tcPr>
            <w:tcW w:w="2601" w:type="dxa"/>
            <w:vAlign w:val="bottom"/>
          </w:tcPr>
          <w:p w14:paraId="54004B70" w14:textId="2FEEB36C" w:rsidR="003D0533" w:rsidRDefault="003D0533" w:rsidP="00093840">
            <w:pPr>
              <w:pStyle w:val="BodyText"/>
              <w:ind w:left="0"/>
            </w:pPr>
            <w:r>
              <w:t>分部</w:t>
            </w:r>
            <w:r>
              <w:t>ID</w:t>
            </w:r>
          </w:p>
        </w:tc>
      </w:tr>
      <w:tr w:rsidR="003D0533" w14:paraId="718B496F" w14:textId="77777777" w:rsidTr="00093840">
        <w:tc>
          <w:tcPr>
            <w:tcW w:w="2601" w:type="dxa"/>
            <w:vAlign w:val="bottom"/>
          </w:tcPr>
          <w:p w14:paraId="6F0962AB" w14:textId="3346F4B9" w:rsidR="003D0533" w:rsidRDefault="003D0533" w:rsidP="00093840">
            <w:pPr>
              <w:pStyle w:val="BodyText"/>
              <w:ind w:left="0"/>
              <w:rPr>
                <w:rFonts w:ascii="Calibri" w:hAnsi="Calibri"/>
                <w:color w:val="000000"/>
              </w:rPr>
            </w:pPr>
            <w:r>
              <w:rPr>
                <w:rFonts w:ascii="Calibri" w:hAnsi="Calibri" w:hint="eastAsia"/>
                <w:color w:val="000000"/>
              </w:rPr>
              <w:t>DIV_NAME</w:t>
            </w:r>
          </w:p>
        </w:tc>
        <w:tc>
          <w:tcPr>
            <w:tcW w:w="2601" w:type="dxa"/>
            <w:vAlign w:val="bottom"/>
          </w:tcPr>
          <w:p w14:paraId="561B2AE3" w14:textId="77777777" w:rsidR="003D0533" w:rsidRDefault="003D0533" w:rsidP="00093840">
            <w:pPr>
              <w:pStyle w:val="BodyText"/>
              <w:ind w:left="0"/>
            </w:pPr>
          </w:p>
        </w:tc>
        <w:tc>
          <w:tcPr>
            <w:tcW w:w="2601" w:type="dxa"/>
            <w:vAlign w:val="bottom"/>
          </w:tcPr>
          <w:p w14:paraId="6B492E8A" w14:textId="2E66905C" w:rsidR="003D0533" w:rsidRDefault="003D0533" w:rsidP="00093840">
            <w:pPr>
              <w:pStyle w:val="BodyText"/>
              <w:ind w:left="0"/>
            </w:pPr>
            <w:r>
              <w:t>分部名称</w:t>
            </w:r>
          </w:p>
        </w:tc>
      </w:tr>
    </w:tbl>
    <w:p w14:paraId="74ADA813" w14:textId="77777777" w:rsidR="003D0533" w:rsidRDefault="003D0533" w:rsidP="003D0533">
      <w:pPr>
        <w:pStyle w:val="BodyText"/>
      </w:pPr>
      <w:r>
        <w:t>CREATE OR REPLACE VIEW CMX_SEC_MERCH_V AS</w:t>
      </w:r>
    </w:p>
    <w:p w14:paraId="4515E0A8" w14:textId="4A4B222F" w:rsidR="003D0533" w:rsidRDefault="00EE6E3B" w:rsidP="003D0533">
      <w:pPr>
        <w:pStyle w:val="BodyText"/>
      </w:pPr>
      <w:r>
        <w:t>SELECT T.DEPT</w:t>
      </w:r>
      <w:r w:rsidR="003D0533">
        <w:t xml:space="preserve"> DEPT,</w:t>
      </w:r>
    </w:p>
    <w:p w14:paraId="73585B54" w14:textId="77777777" w:rsidR="003D0533" w:rsidRDefault="003D0533" w:rsidP="003D0533">
      <w:pPr>
        <w:pStyle w:val="BodyText"/>
      </w:pPr>
      <w:r>
        <w:t xml:space="preserve">       T.DEPT_NAME,</w:t>
      </w:r>
    </w:p>
    <w:p w14:paraId="1FB49E9A" w14:textId="56C63D69" w:rsidR="003D0533" w:rsidRDefault="00EE6E3B" w:rsidP="003D0533">
      <w:pPr>
        <w:pStyle w:val="BodyText"/>
      </w:pPr>
      <w:r>
        <w:rPr>
          <w:rFonts w:hint="eastAsia"/>
        </w:rPr>
        <w:t xml:space="preserve">       </w:t>
      </w:r>
      <w:r w:rsidR="003D0533">
        <w:rPr>
          <w:rFonts w:hint="eastAsia"/>
        </w:rPr>
        <w:t>T1.GROUP_NO</w:t>
      </w:r>
      <w:r>
        <w:rPr>
          <w:rFonts w:hint="eastAsia"/>
        </w:rPr>
        <w:t xml:space="preserve"> </w:t>
      </w:r>
      <w:r w:rsidR="003D0533">
        <w:rPr>
          <w:rFonts w:hint="eastAsia"/>
        </w:rPr>
        <w:t xml:space="preserve">GROUP_NO, </w:t>
      </w:r>
    </w:p>
    <w:p w14:paraId="6F3541CD" w14:textId="77777777" w:rsidR="003D0533" w:rsidRDefault="003D0533" w:rsidP="003D0533">
      <w:pPr>
        <w:pStyle w:val="BodyText"/>
      </w:pPr>
      <w:r>
        <w:t xml:space="preserve">       T1.GROUP_NAME, </w:t>
      </w:r>
    </w:p>
    <w:p w14:paraId="692A36BA" w14:textId="48A75956" w:rsidR="003D0533" w:rsidRDefault="00EE6E3B" w:rsidP="003D0533">
      <w:pPr>
        <w:pStyle w:val="BodyText"/>
      </w:pPr>
      <w:r>
        <w:rPr>
          <w:rFonts w:hint="eastAsia"/>
        </w:rPr>
        <w:t xml:space="preserve">       </w:t>
      </w:r>
      <w:r w:rsidR="003D0533">
        <w:rPr>
          <w:rFonts w:hint="eastAsia"/>
        </w:rPr>
        <w:t>T2.DIVISION</w:t>
      </w:r>
      <w:r>
        <w:rPr>
          <w:rFonts w:hint="eastAsia"/>
        </w:rPr>
        <w:t xml:space="preserve"> </w:t>
      </w:r>
      <w:r w:rsidR="003D0533">
        <w:rPr>
          <w:rFonts w:hint="eastAsia"/>
        </w:rPr>
        <w:t xml:space="preserve">DIVISION, </w:t>
      </w:r>
    </w:p>
    <w:p w14:paraId="13827515" w14:textId="77777777" w:rsidR="003D0533" w:rsidRDefault="003D0533" w:rsidP="003D0533">
      <w:pPr>
        <w:pStyle w:val="BodyText"/>
      </w:pPr>
      <w:r>
        <w:t xml:space="preserve">       T2.DIV_NAME </w:t>
      </w:r>
    </w:p>
    <w:p w14:paraId="0ED2759B" w14:textId="77777777" w:rsidR="003D0533" w:rsidRDefault="003D0533" w:rsidP="003D0533">
      <w:pPr>
        <w:pStyle w:val="BodyText"/>
      </w:pPr>
      <w:r>
        <w:t xml:space="preserve">  FROM DEPS T, </w:t>
      </w:r>
    </w:p>
    <w:p w14:paraId="3AF68005" w14:textId="77777777" w:rsidR="003D0533" w:rsidRDefault="003D0533" w:rsidP="003D0533">
      <w:pPr>
        <w:pStyle w:val="BodyText"/>
      </w:pPr>
      <w:r>
        <w:t xml:space="preserve">       GROUPS T1, </w:t>
      </w:r>
    </w:p>
    <w:p w14:paraId="1D9A08F3" w14:textId="77777777" w:rsidR="003D0533" w:rsidRDefault="003D0533" w:rsidP="003D0533">
      <w:pPr>
        <w:pStyle w:val="BodyText"/>
      </w:pPr>
      <w:r>
        <w:t xml:space="preserve">       DIVISION T2</w:t>
      </w:r>
    </w:p>
    <w:p w14:paraId="5B32FC5F" w14:textId="059F334B" w:rsidR="00055DA5" w:rsidRDefault="003D0533" w:rsidP="00EE6E3B">
      <w:pPr>
        <w:pStyle w:val="BodyText"/>
      </w:pPr>
      <w:r>
        <w:t xml:space="preserve"> WHERE T.GROUP_NO = T1.GROUP_N</w:t>
      </w:r>
      <w:r w:rsidR="00EE6E3B">
        <w:t>O AND T1.DIVISION = T2.DIVISION</w:t>
      </w:r>
      <w:r>
        <w:t>;</w:t>
      </w:r>
    </w:p>
    <w:p w14:paraId="358C7CEC" w14:textId="77777777" w:rsidR="00EE6E3B" w:rsidRDefault="00EE6E3B" w:rsidP="00EE6E3B">
      <w:pPr>
        <w:pStyle w:val="HeadingBar"/>
      </w:pPr>
    </w:p>
    <w:p w14:paraId="69A130FD" w14:textId="3320A74C" w:rsidR="00EE6E3B" w:rsidRDefault="00EE6E3B" w:rsidP="00EE6E3B">
      <w:pPr>
        <w:pStyle w:val="Heading3"/>
      </w:pPr>
      <w:bookmarkStart w:id="78" w:name="_Toc355617307"/>
      <w:r>
        <w:rPr>
          <w:rFonts w:hint="eastAsia"/>
        </w:rPr>
        <w:t>用户权限</w:t>
      </w:r>
      <w:bookmarkEnd w:id="78"/>
    </w:p>
    <w:p w14:paraId="699C5DE6" w14:textId="2D690EE1" w:rsidR="00EE6E3B" w:rsidRDefault="00EE6E3B" w:rsidP="00EE6E3B">
      <w:pPr>
        <w:pStyle w:val="Heading4"/>
      </w:pPr>
      <w:bookmarkStart w:id="79" w:name="_Toc355617308"/>
      <w:r>
        <w:rPr>
          <w:rFonts w:hint="eastAsia"/>
        </w:rPr>
        <w:t>CMX_SEC_USER_POSITION</w:t>
      </w:r>
      <w:bookmarkEnd w:id="79"/>
    </w:p>
    <w:p w14:paraId="06BEEB4D" w14:textId="2E06E41B" w:rsidR="00EE6E3B" w:rsidRPr="00EE6E3B" w:rsidRDefault="00EE6E3B" w:rsidP="00EE6E3B">
      <w:pPr>
        <w:pStyle w:val="BodyText"/>
      </w:pPr>
      <w:r>
        <w:rPr>
          <w:rFonts w:hint="eastAsia"/>
        </w:rPr>
        <w:t>用户职位关系表</w:t>
      </w:r>
    </w:p>
    <w:tbl>
      <w:tblPr>
        <w:tblStyle w:val="TableGrid"/>
        <w:tblW w:w="0" w:type="auto"/>
        <w:tblInd w:w="2520" w:type="dxa"/>
        <w:tblLook w:val="04A0" w:firstRow="1" w:lastRow="0" w:firstColumn="1" w:lastColumn="0" w:noHBand="0" w:noVBand="1"/>
      </w:tblPr>
      <w:tblGrid>
        <w:gridCol w:w="2601"/>
        <w:gridCol w:w="2601"/>
        <w:gridCol w:w="2601"/>
      </w:tblGrid>
      <w:tr w:rsidR="00EE6E3B" w:rsidRPr="00055DA5" w14:paraId="20E3D020" w14:textId="77777777" w:rsidTr="00093840">
        <w:tc>
          <w:tcPr>
            <w:tcW w:w="2601" w:type="dxa"/>
            <w:shd w:val="pct5" w:color="auto" w:fill="auto"/>
            <w:vAlign w:val="bottom"/>
          </w:tcPr>
          <w:p w14:paraId="5969C8AD" w14:textId="77777777" w:rsidR="00EE6E3B" w:rsidRPr="00055DA5" w:rsidRDefault="00EE6E3B"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4A446C97" w14:textId="77777777" w:rsidR="00EE6E3B" w:rsidRPr="00055DA5" w:rsidRDefault="00EE6E3B"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3E06AB3B" w14:textId="77777777" w:rsidR="00EE6E3B" w:rsidRPr="00055DA5" w:rsidRDefault="00EE6E3B" w:rsidP="00093840">
            <w:pPr>
              <w:pStyle w:val="BodyText"/>
              <w:ind w:left="0"/>
              <w:rPr>
                <w:b/>
              </w:rPr>
            </w:pPr>
            <w:r w:rsidRPr="00055DA5">
              <w:rPr>
                <w:rFonts w:ascii="宋体" w:hAnsi="宋体" w:cs="宋体" w:hint="eastAsia"/>
                <w:b/>
                <w:color w:val="000000"/>
              </w:rPr>
              <w:t>字段描述</w:t>
            </w:r>
          </w:p>
        </w:tc>
      </w:tr>
      <w:tr w:rsidR="00EE6E3B" w14:paraId="519BD31C" w14:textId="77777777" w:rsidTr="00093840">
        <w:tc>
          <w:tcPr>
            <w:tcW w:w="2601" w:type="dxa"/>
            <w:vAlign w:val="bottom"/>
          </w:tcPr>
          <w:p w14:paraId="5EB41F5C" w14:textId="7FA8B3AE" w:rsidR="00EE6E3B" w:rsidRDefault="00EE6E3B" w:rsidP="00093840">
            <w:pPr>
              <w:pStyle w:val="BodyText"/>
              <w:ind w:left="0"/>
            </w:pPr>
            <w:r>
              <w:rPr>
                <w:rFonts w:hint="eastAsia"/>
              </w:rPr>
              <w:t>USER_ID</w:t>
            </w:r>
          </w:p>
        </w:tc>
        <w:tc>
          <w:tcPr>
            <w:tcW w:w="2601" w:type="dxa"/>
            <w:vAlign w:val="bottom"/>
          </w:tcPr>
          <w:p w14:paraId="3F23EE0E" w14:textId="534851E7" w:rsidR="00EE6E3B" w:rsidRDefault="0018754D" w:rsidP="00093840">
            <w:pPr>
              <w:pStyle w:val="BodyText"/>
              <w:ind w:left="0"/>
            </w:pPr>
            <w:r>
              <w:rPr>
                <w:rFonts w:hint="eastAsia"/>
              </w:rPr>
              <w:t>NUMBER</w:t>
            </w:r>
          </w:p>
        </w:tc>
        <w:tc>
          <w:tcPr>
            <w:tcW w:w="2601" w:type="dxa"/>
            <w:vAlign w:val="bottom"/>
          </w:tcPr>
          <w:p w14:paraId="60705C8F" w14:textId="025E920A" w:rsidR="00EE6E3B" w:rsidRDefault="0018754D" w:rsidP="00093840">
            <w:pPr>
              <w:pStyle w:val="BodyText"/>
              <w:ind w:left="0"/>
            </w:pPr>
            <w:r>
              <w:rPr>
                <w:rFonts w:ascii="宋体" w:hAnsi="宋体" w:cs="宋体" w:hint="eastAsia"/>
                <w:color w:val="000000"/>
              </w:rPr>
              <w:t>用户ID</w:t>
            </w:r>
          </w:p>
        </w:tc>
      </w:tr>
      <w:tr w:rsidR="00EE6E3B" w14:paraId="06A804DB" w14:textId="77777777" w:rsidTr="00093840">
        <w:tc>
          <w:tcPr>
            <w:tcW w:w="2601" w:type="dxa"/>
            <w:vAlign w:val="bottom"/>
          </w:tcPr>
          <w:p w14:paraId="61FEA7FF" w14:textId="736004D9" w:rsidR="00EE6E3B" w:rsidRDefault="00EE6E3B" w:rsidP="00093840">
            <w:pPr>
              <w:pStyle w:val="BodyText"/>
              <w:ind w:left="0"/>
            </w:pPr>
            <w:r>
              <w:rPr>
                <w:rFonts w:ascii="Calibri" w:hAnsi="Calibri" w:hint="eastAsia"/>
                <w:color w:val="000000"/>
              </w:rPr>
              <w:lastRenderedPageBreak/>
              <w:t>POSITION_ID</w:t>
            </w:r>
          </w:p>
        </w:tc>
        <w:tc>
          <w:tcPr>
            <w:tcW w:w="2601" w:type="dxa"/>
            <w:vAlign w:val="bottom"/>
          </w:tcPr>
          <w:p w14:paraId="017FBEC7" w14:textId="187AEDE7" w:rsidR="00EE6E3B" w:rsidRDefault="0018754D" w:rsidP="00093840">
            <w:pPr>
              <w:pStyle w:val="BodyText"/>
              <w:ind w:left="0"/>
            </w:pPr>
            <w:r>
              <w:rPr>
                <w:rFonts w:hint="eastAsia"/>
              </w:rPr>
              <w:t>NUMBER</w:t>
            </w:r>
          </w:p>
        </w:tc>
        <w:tc>
          <w:tcPr>
            <w:tcW w:w="2601" w:type="dxa"/>
            <w:vAlign w:val="bottom"/>
          </w:tcPr>
          <w:p w14:paraId="1CC6834E" w14:textId="70C9367B" w:rsidR="00EE6E3B" w:rsidRDefault="0018754D" w:rsidP="00093840">
            <w:pPr>
              <w:pStyle w:val="BodyText"/>
              <w:ind w:left="0"/>
            </w:pPr>
            <w:r>
              <w:rPr>
                <w:rFonts w:ascii="宋体" w:hAnsi="宋体" w:cs="宋体" w:hint="eastAsia"/>
                <w:color w:val="000000"/>
              </w:rPr>
              <w:t>职位ID</w:t>
            </w:r>
          </w:p>
        </w:tc>
      </w:tr>
    </w:tbl>
    <w:p w14:paraId="5B473D6A" w14:textId="7A0B4BC6" w:rsidR="0018754D" w:rsidRDefault="0018754D" w:rsidP="0018754D">
      <w:pPr>
        <w:pStyle w:val="Heading4"/>
      </w:pPr>
      <w:bookmarkStart w:id="80" w:name="_Toc355617309"/>
      <w:r>
        <w:rPr>
          <w:rFonts w:hint="eastAsia"/>
        </w:rPr>
        <w:t>CMX_SEC_USER_LOC</w:t>
      </w:r>
      <w:bookmarkEnd w:id="80"/>
    </w:p>
    <w:p w14:paraId="570BE858" w14:textId="7B5C5C29" w:rsidR="0018754D" w:rsidRPr="00EE6E3B" w:rsidRDefault="0018754D" w:rsidP="0018754D">
      <w:pPr>
        <w:pStyle w:val="BodyText"/>
      </w:pPr>
      <w:r>
        <w:rPr>
          <w:rFonts w:hint="eastAsia"/>
        </w:rPr>
        <w:t>用户地点关系表</w:t>
      </w:r>
    </w:p>
    <w:tbl>
      <w:tblPr>
        <w:tblStyle w:val="TableGrid"/>
        <w:tblW w:w="0" w:type="auto"/>
        <w:tblInd w:w="2520" w:type="dxa"/>
        <w:tblLook w:val="04A0" w:firstRow="1" w:lastRow="0" w:firstColumn="1" w:lastColumn="0" w:noHBand="0" w:noVBand="1"/>
      </w:tblPr>
      <w:tblGrid>
        <w:gridCol w:w="2601"/>
        <w:gridCol w:w="2601"/>
        <w:gridCol w:w="2601"/>
      </w:tblGrid>
      <w:tr w:rsidR="0018754D" w:rsidRPr="00055DA5" w14:paraId="3315E1FD" w14:textId="77777777" w:rsidTr="00093840">
        <w:tc>
          <w:tcPr>
            <w:tcW w:w="2601" w:type="dxa"/>
            <w:shd w:val="pct5" w:color="auto" w:fill="auto"/>
            <w:vAlign w:val="bottom"/>
          </w:tcPr>
          <w:p w14:paraId="7EDD53D4" w14:textId="77777777" w:rsidR="0018754D" w:rsidRPr="00055DA5" w:rsidRDefault="0018754D"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0BE5E062" w14:textId="77777777" w:rsidR="0018754D" w:rsidRPr="00055DA5" w:rsidRDefault="0018754D"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0CDDC687" w14:textId="77777777" w:rsidR="0018754D" w:rsidRPr="00055DA5" w:rsidRDefault="0018754D" w:rsidP="00093840">
            <w:pPr>
              <w:pStyle w:val="BodyText"/>
              <w:ind w:left="0"/>
              <w:rPr>
                <w:b/>
              </w:rPr>
            </w:pPr>
            <w:r w:rsidRPr="00055DA5">
              <w:rPr>
                <w:rFonts w:ascii="宋体" w:hAnsi="宋体" w:cs="宋体" w:hint="eastAsia"/>
                <w:b/>
                <w:color w:val="000000"/>
              </w:rPr>
              <w:t>字段描述</w:t>
            </w:r>
          </w:p>
        </w:tc>
      </w:tr>
      <w:tr w:rsidR="0018754D" w14:paraId="4FE44437" w14:textId="77777777" w:rsidTr="00093840">
        <w:tc>
          <w:tcPr>
            <w:tcW w:w="2601" w:type="dxa"/>
            <w:vAlign w:val="bottom"/>
          </w:tcPr>
          <w:p w14:paraId="698B828C" w14:textId="77777777" w:rsidR="0018754D" w:rsidRDefault="0018754D" w:rsidP="00093840">
            <w:pPr>
              <w:pStyle w:val="BodyText"/>
              <w:ind w:left="0"/>
            </w:pPr>
            <w:r>
              <w:rPr>
                <w:rFonts w:hint="eastAsia"/>
              </w:rPr>
              <w:t>USER_ID</w:t>
            </w:r>
          </w:p>
        </w:tc>
        <w:tc>
          <w:tcPr>
            <w:tcW w:w="2601" w:type="dxa"/>
            <w:vAlign w:val="bottom"/>
          </w:tcPr>
          <w:p w14:paraId="281C1452" w14:textId="77777777" w:rsidR="0018754D" w:rsidRDefault="0018754D" w:rsidP="00093840">
            <w:pPr>
              <w:pStyle w:val="BodyText"/>
              <w:ind w:left="0"/>
            </w:pPr>
            <w:r>
              <w:rPr>
                <w:rFonts w:hint="eastAsia"/>
              </w:rPr>
              <w:t>NUMBER</w:t>
            </w:r>
          </w:p>
        </w:tc>
        <w:tc>
          <w:tcPr>
            <w:tcW w:w="2601" w:type="dxa"/>
            <w:vAlign w:val="bottom"/>
          </w:tcPr>
          <w:p w14:paraId="58445100" w14:textId="77777777" w:rsidR="0018754D" w:rsidRDefault="0018754D" w:rsidP="00093840">
            <w:pPr>
              <w:pStyle w:val="BodyText"/>
              <w:ind w:left="0"/>
            </w:pPr>
            <w:r>
              <w:rPr>
                <w:rFonts w:ascii="宋体" w:hAnsi="宋体" w:cs="宋体" w:hint="eastAsia"/>
                <w:color w:val="000000"/>
              </w:rPr>
              <w:t>用户ID</w:t>
            </w:r>
          </w:p>
        </w:tc>
      </w:tr>
      <w:tr w:rsidR="0018754D" w14:paraId="38954A50" w14:textId="77777777" w:rsidTr="00093840">
        <w:tc>
          <w:tcPr>
            <w:tcW w:w="2601" w:type="dxa"/>
            <w:vAlign w:val="bottom"/>
          </w:tcPr>
          <w:p w14:paraId="0319DC4F" w14:textId="43670170" w:rsidR="0018754D" w:rsidRDefault="0018754D" w:rsidP="00093840">
            <w:pPr>
              <w:pStyle w:val="BodyText"/>
              <w:ind w:left="0"/>
            </w:pPr>
            <w:r>
              <w:rPr>
                <w:rFonts w:ascii="Calibri" w:hAnsi="Calibri" w:hint="eastAsia"/>
                <w:color w:val="000000"/>
              </w:rPr>
              <w:t>LOC</w:t>
            </w:r>
          </w:p>
        </w:tc>
        <w:tc>
          <w:tcPr>
            <w:tcW w:w="2601" w:type="dxa"/>
            <w:vAlign w:val="bottom"/>
          </w:tcPr>
          <w:p w14:paraId="12256C83" w14:textId="77777777" w:rsidR="0018754D" w:rsidRDefault="0018754D" w:rsidP="00093840">
            <w:pPr>
              <w:pStyle w:val="BodyText"/>
              <w:ind w:left="0"/>
            </w:pPr>
            <w:r>
              <w:rPr>
                <w:rFonts w:hint="eastAsia"/>
              </w:rPr>
              <w:t>NUMBER</w:t>
            </w:r>
          </w:p>
        </w:tc>
        <w:tc>
          <w:tcPr>
            <w:tcW w:w="2601" w:type="dxa"/>
            <w:vAlign w:val="bottom"/>
          </w:tcPr>
          <w:p w14:paraId="40C09EB5" w14:textId="0221A2AE" w:rsidR="0018754D" w:rsidRDefault="0018754D" w:rsidP="00093840">
            <w:pPr>
              <w:pStyle w:val="BodyText"/>
              <w:ind w:left="0"/>
            </w:pPr>
            <w:r>
              <w:rPr>
                <w:rFonts w:ascii="宋体" w:hAnsi="宋体" w:cs="宋体" w:hint="eastAsia"/>
                <w:color w:val="000000"/>
              </w:rPr>
              <w:t>地点ID</w:t>
            </w:r>
          </w:p>
        </w:tc>
      </w:tr>
    </w:tbl>
    <w:p w14:paraId="6CA340AB" w14:textId="7F4E4EFE" w:rsidR="0018754D" w:rsidRDefault="0018754D" w:rsidP="0018754D">
      <w:pPr>
        <w:pStyle w:val="Heading4"/>
      </w:pPr>
      <w:bookmarkStart w:id="81" w:name="_Toc355617310"/>
      <w:r>
        <w:rPr>
          <w:rFonts w:hint="eastAsia"/>
        </w:rPr>
        <w:t>CMX_SEC_USER_MERCH</w:t>
      </w:r>
      <w:bookmarkEnd w:id="81"/>
    </w:p>
    <w:p w14:paraId="4DF4D190" w14:textId="310A26B4" w:rsidR="0018754D" w:rsidRPr="00EE6E3B" w:rsidRDefault="0018754D" w:rsidP="0018754D">
      <w:pPr>
        <w:pStyle w:val="BodyText"/>
      </w:pPr>
      <w:r>
        <w:rPr>
          <w:rFonts w:hint="eastAsia"/>
        </w:rPr>
        <w:t>用户大类关系表</w:t>
      </w:r>
    </w:p>
    <w:tbl>
      <w:tblPr>
        <w:tblStyle w:val="TableGrid"/>
        <w:tblW w:w="0" w:type="auto"/>
        <w:tblInd w:w="2520" w:type="dxa"/>
        <w:tblLook w:val="04A0" w:firstRow="1" w:lastRow="0" w:firstColumn="1" w:lastColumn="0" w:noHBand="0" w:noVBand="1"/>
      </w:tblPr>
      <w:tblGrid>
        <w:gridCol w:w="2601"/>
        <w:gridCol w:w="2601"/>
        <w:gridCol w:w="2601"/>
      </w:tblGrid>
      <w:tr w:rsidR="0018754D" w:rsidRPr="00055DA5" w14:paraId="3433BC40" w14:textId="77777777" w:rsidTr="00093840">
        <w:tc>
          <w:tcPr>
            <w:tcW w:w="2601" w:type="dxa"/>
            <w:shd w:val="pct5" w:color="auto" w:fill="auto"/>
            <w:vAlign w:val="bottom"/>
          </w:tcPr>
          <w:p w14:paraId="44185B74" w14:textId="77777777" w:rsidR="0018754D" w:rsidRPr="00055DA5" w:rsidRDefault="0018754D"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75793852" w14:textId="77777777" w:rsidR="0018754D" w:rsidRPr="00055DA5" w:rsidRDefault="0018754D"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4672910F" w14:textId="77777777" w:rsidR="0018754D" w:rsidRPr="00055DA5" w:rsidRDefault="0018754D" w:rsidP="00093840">
            <w:pPr>
              <w:pStyle w:val="BodyText"/>
              <w:ind w:left="0"/>
              <w:rPr>
                <w:b/>
              </w:rPr>
            </w:pPr>
            <w:r w:rsidRPr="00055DA5">
              <w:rPr>
                <w:rFonts w:ascii="宋体" w:hAnsi="宋体" w:cs="宋体" w:hint="eastAsia"/>
                <w:b/>
                <w:color w:val="000000"/>
              </w:rPr>
              <w:t>字段描述</w:t>
            </w:r>
          </w:p>
        </w:tc>
      </w:tr>
      <w:tr w:rsidR="0018754D" w14:paraId="79703BAA" w14:textId="77777777" w:rsidTr="00093840">
        <w:tc>
          <w:tcPr>
            <w:tcW w:w="2601" w:type="dxa"/>
            <w:vAlign w:val="bottom"/>
          </w:tcPr>
          <w:p w14:paraId="3FC9A7E2" w14:textId="77777777" w:rsidR="0018754D" w:rsidRDefault="0018754D" w:rsidP="00093840">
            <w:pPr>
              <w:pStyle w:val="BodyText"/>
              <w:ind w:left="0"/>
            </w:pPr>
            <w:r>
              <w:rPr>
                <w:rFonts w:hint="eastAsia"/>
              </w:rPr>
              <w:t>USER_ID</w:t>
            </w:r>
          </w:p>
        </w:tc>
        <w:tc>
          <w:tcPr>
            <w:tcW w:w="2601" w:type="dxa"/>
            <w:vAlign w:val="bottom"/>
          </w:tcPr>
          <w:p w14:paraId="363A71A1" w14:textId="77777777" w:rsidR="0018754D" w:rsidRDefault="0018754D" w:rsidP="00093840">
            <w:pPr>
              <w:pStyle w:val="BodyText"/>
              <w:ind w:left="0"/>
            </w:pPr>
            <w:r>
              <w:rPr>
                <w:rFonts w:hint="eastAsia"/>
              </w:rPr>
              <w:t>NUMBER</w:t>
            </w:r>
          </w:p>
        </w:tc>
        <w:tc>
          <w:tcPr>
            <w:tcW w:w="2601" w:type="dxa"/>
            <w:vAlign w:val="bottom"/>
          </w:tcPr>
          <w:p w14:paraId="7B25EFDF" w14:textId="77777777" w:rsidR="0018754D" w:rsidRDefault="0018754D" w:rsidP="00093840">
            <w:pPr>
              <w:pStyle w:val="BodyText"/>
              <w:ind w:left="0"/>
            </w:pPr>
            <w:r>
              <w:rPr>
                <w:rFonts w:ascii="宋体" w:hAnsi="宋体" w:cs="宋体" w:hint="eastAsia"/>
                <w:color w:val="000000"/>
              </w:rPr>
              <w:t>用户ID</w:t>
            </w:r>
          </w:p>
        </w:tc>
      </w:tr>
      <w:tr w:rsidR="0018754D" w14:paraId="08955A27" w14:textId="77777777" w:rsidTr="00093840">
        <w:tc>
          <w:tcPr>
            <w:tcW w:w="2601" w:type="dxa"/>
            <w:vAlign w:val="bottom"/>
          </w:tcPr>
          <w:p w14:paraId="61ADDA1F" w14:textId="0CF5EB6A" w:rsidR="0018754D" w:rsidRDefault="0018754D" w:rsidP="00093840">
            <w:pPr>
              <w:pStyle w:val="BodyText"/>
              <w:ind w:left="0"/>
            </w:pPr>
            <w:r>
              <w:rPr>
                <w:rFonts w:ascii="Calibri" w:hAnsi="Calibri" w:hint="eastAsia"/>
                <w:color w:val="000000"/>
              </w:rPr>
              <w:t>DEPT</w:t>
            </w:r>
          </w:p>
        </w:tc>
        <w:tc>
          <w:tcPr>
            <w:tcW w:w="2601" w:type="dxa"/>
            <w:vAlign w:val="bottom"/>
          </w:tcPr>
          <w:p w14:paraId="6595D0B8" w14:textId="77777777" w:rsidR="0018754D" w:rsidRDefault="0018754D" w:rsidP="00093840">
            <w:pPr>
              <w:pStyle w:val="BodyText"/>
              <w:ind w:left="0"/>
            </w:pPr>
            <w:r>
              <w:rPr>
                <w:rFonts w:hint="eastAsia"/>
              </w:rPr>
              <w:t>NUMBER</w:t>
            </w:r>
          </w:p>
        </w:tc>
        <w:tc>
          <w:tcPr>
            <w:tcW w:w="2601" w:type="dxa"/>
            <w:vAlign w:val="bottom"/>
          </w:tcPr>
          <w:p w14:paraId="3F750D8B" w14:textId="5BAA2543" w:rsidR="0018754D" w:rsidRDefault="0018754D" w:rsidP="00093840">
            <w:pPr>
              <w:pStyle w:val="BodyText"/>
              <w:ind w:left="0"/>
            </w:pPr>
            <w:r>
              <w:rPr>
                <w:rFonts w:ascii="宋体" w:hAnsi="宋体" w:cs="宋体" w:hint="eastAsia"/>
                <w:color w:val="000000"/>
              </w:rPr>
              <w:t>大类ID</w:t>
            </w:r>
          </w:p>
        </w:tc>
      </w:tr>
    </w:tbl>
    <w:p w14:paraId="51043887" w14:textId="77777777" w:rsidR="0018754D" w:rsidRDefault="0018754D" w:rsidP="0018754D">
      <w:pPr>
        <w:pStyle w:val="HeadingBar"/>
      </w:pPr>
    </w:p>
    <w:p w14:paraId="454A5DFB" w14:textId="39711736" w:rsidR="0018754D" w:rsidRDefault="0093555A" w:rsidP="0018754D">
      <w:pPr>
        <w:pStyle w:val="Heading3"/>
      </w:pPr>
      <w:bookmarkStart w:id="82" w:name="_Toc355617311"/>
      <w:r>
        <w:rPr>
          <w:rFonts w:hint="eastAsia"/>
        </w:rPr>
        <w:t>职位与</w:t>
      </w:r>
      <w:r>
        <w:rPr>
          <w:rFonts w:hint="eastAsia"/>
        </w:rPr>
        <w:t>Functional Role</w:t>
      </w:r>
      <w:bookmarkEnd w:id="82"/>
    </w:p>
    <w:p w14:paraId="1C49EE41" w14:textId="6014CDC6" w:rsidR="0018754D" w:rsidRDefault="0018754D" w:rsidP="0018754D">
      <w:pPr>
        <w:pStyle w:val="Heading4"/>
      </w:pPr>
      <w:bookmarkStart w:id="83" w:name="_Toc355617312"/>
      <w:r>
        <w:rPr>
          <w:rFonts w:hint="eastAsia"/>
        </w:rPr>
        <w:t>CMX_SEC_ROLE</w:t>
      </w:r>
      <w:bookmarkEnd w:id="83"/>
    </w:p>
    <w:p w14:paraId="5B460608" w14:textId="15541E92" w:rsidR="0018754D" w:rsidRPr="00EE6E3B" w:rsidRDefault="0018754D" w:rsidP="0018754D">
      <w:pPr>
        <w:pStyle w:val="BodyText"/>
      </w:pPr>
      <w:r>
        <w:rPr>
          <w:rFonts w:hint="eastAsia"/>
        </w:rPr>
        <w:t>功能</w:t>
      </w:r>
      <w:r>
        <w:rPr>
          <w:rFonts w:hint="eastAsia"/>
        </w:rPr>
        <w:t>Role</w:t>
      </w:r>
      <w:r>
        <w:rPr>
          <w:rFonts w:hint="eastAsia"/>
        </w:rPr>
        <w:t>描述</w:t>
      </w:r>
      <w:r w:rsidR="0093555A">
        <w:rPr>
          <w:rFonts w:hint="eastAsia"/>
        </w:rPr>
        <w:t>表</w:t>
      </w:r>
    </w:p>
    <w:tbl>
      <w:tblPr>
        <w:tblStyle w:val="TableGrid"/>
        <w:tblW w:w="0" w:type="auto"/>
        <w:tblInd w:w="2520" w:type="dxa"/>
        <w:tblLook w:val="04A0" w:firstRow="1" w:lastRow="0" w:firstColumn="1" w:lastColumn="0" w:noHBand="0" w:noVBand="1"/>
      </w:tblPr>
      <w:tblGrid>
        <w:gridCol w:w="2601"/>
        <w:gridCol w:w="2601"/>
        <w:gridCol w:w="2601"/>
      </w:tblGrid>
      <w:tr w:rsidR="0018754D" w:rsidRPr="00055DA5" w14:paraId="7296EBF3" w14:textId="77777777" w:rsidTr="00093840">
        <w:tc>
          <w:tcPr>
            <w:tcW w:w="2601" w:type="dxa"/>
            <w:shd w:val="pct5" w:color="auto" w:fill="auto"/>
            <w:vAlign w:val="bottom"/>
          </w:tcPr>
          <w:p w14:paraId="0F0CA067" w14:textId="77777777" w:rsidR="0018754D" w:rsidRPr="00055DA5" w:rsidRDefault="0018754D"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72724849" w14:textId="77777777" w:rsidR="0018754D" w:rsidRPr="00055DA5" w:rsidRDefault="0018754D"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254C138E" w14:textId="77777777" w:rsidR="0018754D" w:rsidRPr="00055DA5" w:rsidRDefault="0018754D" w:rsidP="00093840">
            <w:pPr>
              <w:pStyle w:val="BodyText"/>
              <w:ind w:left="0"/>
              <w:rPr>
                <w:b/>
              </w:rPr>
            </w:pPr>
            <w:r w:rsidRPr="00055DA5">
              <w:rPr>
                <w:rFonts w:ascii="宋体" w:hAnsi="宋体" w:cs="宋体" w:hint="eastAsia"/>
                <w:b/>
                <w:color w:val="000000"/>
              </w:rPr>
              <w:t>字段描述</w:t>
            </w:r>
          </w:p>
        </w:tc>
      </w:tr>
      <w:tr w:rsidR="0018754D" w14:paraId="73F32E3F" w14:textId="77777777" w:rsidTr="00093840">
        <w:tc>
          <w:tcPr>
            <w:tcW w:w="2601" w:type="dxa"/>
            <w:vAlign w:val="bottom"/>
          </w:tcPr>
          <w:p w14:paraId="22E6C06A" w14:textId="7A244755" w:rsidR="0018754D" w:rsidRDefault="0018754D" w:rsidP="00093840">
            <w:pPr>
              <w:pStyle w:val="BodyText"/>
              <w:ind w:left="0"/>
            </w:pPr>
            <w:r w:rsidRPr="0018754D">
              <w:t>APPL</w:t>
            </w:r>
          </w:p>
        </w:tc>
        <w:tc>
          <w:tcPr>
            <w:tcW w:w="2601" w:type="dxa"/>
            <w:vAlign w:val="bottom"/>
          </w:tcPr>
          <w:p w14:paraId="09707528" w14:textId="53891343" w:rsidR="0018754D" w:rsidRDefault="0018754D" w:rsidP="00093840">
            <w:pPr>
              <w:pStyle w:val="BodyText"/>
              <w:ind w:left="0"/>
            </w:pPr>
            <w:r w:rsidRPr="0018754D">
              <w:t>VARCHAR2(255)</w:t>
            </w:r>
          </w:p>
        </w:tc>
        <w:tc>
          <w:tcPr>
            <w:tcW w:w="2601" w:type="dxa"/>
            <w:vAlign w:val="bottom"/>
          </w:tcPr>
          <w:p w14:paraId="3A4B406B" w14:textId="10378942" w:rsidR="0018754D" w:rsidRDefault="0018754D" w:rsidP="00093840">
            <w:pPr>
              <w:pStyle w:val="BodyText"/>
              <w:ind w:left="0"/>
            </w:pPr>
            <w:r>
              <w:rPr>
                <w:rFonts w:ascii="宋体" w:hAnsi="宋体" w:cs="宋体" w:hint="eastAsia"/>
                <w:color w:val="000000"/>
              </w:rPr>
              <w:t>应用代码</w:t>
            </w:r>
          </w:p>
        </w:tc>
      </w:tr>
      <w:tr w:rsidR="0018754D" w14:paraId="5B4C6E1C" w14:textId="77777777" w:rsidTr="00093840">
        <w:tc>
          <w:tcPr>
            <w:tcW w:w="2601" w:type="dxa"/>
            <w:vAlign w:val="bottom"/>
          </w:tcPr>
          <w:p w14:paraId="53421DDF" w14:textId="6D9B344F" w:rsidR="0018754D" w:rsidRDefault="0018754D" w:rsidP="00093840">
            <w:pPr>
              <w:pStyle w:val="BodyText"/>
              <w:ind w:left="0"/>
            </w:pPr>
            <w:r w:rsidRPr="0018754D">
              <w:t>ROLE_ID</w:t>
            </w:r>
          </w:p>
        </w:tc>
        <w:tc>
          <w:tcPr>
            <w:tcW w:w="2601" w:type="dxa"/>
            <w:vAlign w:val="bottom"/>
          </w:tcPr>
          <w:p w14:paraId="2A80DEF0" w14:textId="0C597D3B" w:rsidR="0018754D" w:rsidRDefault="0018754D" w:rsidP="00093840">
            <w:pPr>
              <w:pStyle w:val="BodyText"/>
              <w:ind w:left="0"/>
            </w:pPr>
            <w:r w:rsidRPr="0018754D">
              <w:t>VARCHAR2(255)</w:t>
            </w:r>
          </w:p>
        </w:tc>
        <w:tc>
          <w:tcPr>
            <w:tcW w:w="2601" w:type="dxa"/>
            <w:vAlign w:val="bottom"/>
          </w:tcPr>
          <w:p w14:paraId="2CF55862" w14:textId="6B9C767F" w:rsidR="0018754D" w:rsidRDefault="0018754D" w:rsidP="00093840">
            <w:pPr>
              <w:pStyle w:val="BodyText"/>
              <w:ind w:left="0"/>
            </w:pPr>
            <w:r>
              <w:rPr>
                <w:rFonts w:ascii="宋体" w:hAnsi="宋体" w:cs="宋体" w:hint="eastAsia"/>
                <w:color w:val="000000"/>
              </w:rPr>
              <w:t>Role ID</w:t>
            </w:r>
          </w:p>
        </w:tc>
      </w:tr>
      <w:tr w:rsidR="0018754D" w14:paraId="1200C725" w14:textId="77777777" w:rsidTr="00093840">
        <w:tc>
          <w:tcPr>
            <w:tcW w:w="2601" w:type="dxa"/>
            <w:vAlign w:val="bottom"/>
          </w:tcPr>
          <w:p w14:paraId="70D50CD4" w14:textId="212185AA" w:rsidR="0018754D" w:rsidRDefault="0018754D" w:rsidP="00093840">
            <w:pPr>
              <w:pStyle w:val="BodyText"/>
              <w:ind w:left="0"/>
              <w:rPr>
                <w:rFonts w:ascii="Calibri" w:hAnsi="Calibri"/>
                <w:color w:val="000000"/>
              </w:rPr>
            </w:pPr>
            <w:r w:rsidRPr="0018754D">
              <w:rPr>
                <w:rFonts w:ascii="Calibri" w:hAnsi="Calibri"/>
                <w:color w:val="000000"/>
              </w:rPr>
              <w:t>ROLE_NAME</w:t>
            </w:r>
          </w:p>
        </w:tc>
        <w:tc>
          <w:tcPr>
            <w:tcW w:w="2601" w:type="dxa"/>
            <w:vAlign w:val="bottom"/>
          </w:tcPr>
          <w:p w14:paraId="385A1288" w14:textId="744AAB18" w:rsidR="0018754D" w:rsidRDefault="0018754D" w:rsidP="00093840">
            <w:pPr>
              <w:pStyle w:val="BodyText"/>
              <w:ind w:left="0"/>
            </w:pPr>
            <w:r w:rsidRPr="0018754D">
              <w:t>VARCHAR2(255)</w:t>
            </w:r>
          </w:p>
        </w:tc>
        <w:tc>
          <w:tcPr>
            <w:tcW w:w="2601" w:type="dxa"/>
            <w:vAlign w:val="bottom"/>
          </w:tcPr>
          <w:p w14:paraId="7285CC70" w14:textId="413EA132" w:rsidR="0018754D" w:rsidRDefault="0018754D" w:rsidP="00093840">
            <w:pPr>
              <w:pStyle w:val="BodyText"/>
              <w:ind w:left="0"/>
              <w:rPr>
                <w:rFonts w:ascii="宋体" w:hAnsi="宋体" w:cs="宋体"/>
                <w:color w:val="000000"/>
              </w:rPr>
            </w:pPr>
            <w:r>
              <w:rPr>
                <w:rFonts w:ascii="宋体" w:hAnsi="宋体" w:cs="宋体" w:hint="eastAsia"/>
                <w:color w:val="000000"/>
              </w:rPr>
              <w:t>Role 名称</w:t>
            </w:r>
          </w:p>
        </w:tc>
      </w:tr>
      <w:tr w:rsidR="0018754D" w14:paraId="57AD9443" w14:textId="77777777" w:rsidTr="00093840">
        <w:tc>
          <w:tcPr>
            <w:tcW w:w="2601" w:type="dxa"/>
            <w:vAlign w:val="bottom"/>
          </w:tcPr>
          <w:p w14:paraId="3B22D2D6" w14:textId="2A43D1DA" w:rsidR="0018754D" w:rsidRDefault="0018754D" w:rsidP="00093840">
            <w:pPr>
              <w:pStyle w:val="BodyText"/>
              <w:ind w:left="0"/>
              <w:rPr>
                <w:rFonts w:ascii="Calibri" w:hAnsi="Calibri"/>
                <w:color w:val="000000"/>
              </w:rPr>
            </w:pPr>
            <w:r w:rsidRPr="0018754D">
              <w:rPr>
                <w:rFonts w:ascii="Calibri" w:hAnsi="Calibri"/>
                <w:color w:val="000000"/>
              </w:rPr>
              <w:t>ROLE_DESC</w:t>
            </w:r>
          </w:p>
        </w:tc>
        <w:tc>
          <w:tcPr>
            <w:tcW w:w="2601" w:type="dxa"/>
            <w:vAlign w:val="bottom"/>
          </w:tcPr>
          <w:p w14:paraId="41FF2A58" w14:textId="3505C856" w:rsidR="0018754D" w:rsidRDefault="0018754D" w:rsidP="00093840">
            <w:pPr>
              <w:pStyle w:val="BodyText"/>
              <w:ind w:left="0"/>
            </w:pPr>
            <w:r w:rsidRPr="0018754D">
              <w:t>VARCHAR2(255)</w:t>
            </w:r>
          </w:p>
        </w:tc>
        <w:tc>
          <w:tcPr>
            <w:tcW w:w="2601" w:type="dxa"/>
            <w:vAlign w:val="bottom"/>
          </w:tcPr>
          <w:p w14:paraId="75083A32" w14:textId="798BFD33" w:rsidR="0018754D" w:rsidRDefault="0018754D" w:rsidP="00093840">
            <w:pPr>
              <w:pStyle w:val="BodyText"/>
              <w:ind w:left="0"/>
              <w:rPr>
                <w:rFonts w:ascii="宋体" w:hAnsi="宋体" w:cs="宋体"/>
                <w:color w:val="000000"/>
              </w:rPr>
            </w:pPr>
            <w:r>
              <w:rPr>
                <w:rFonts w:ascii="宋体" w:hAnsi="宋体" w:cs="宋体" w:hint="eastAsia"/>
                <w:color w:val="000000"/>
              </w:rPr>
              <w:t>Role 描述</w:t>
            </w:r>
          </w:p>
        </w:tc>
      </w:tr>
      <w:tr w:rsidR="0018754D" w14:paraId="1EDC6484" w14:textId="77777777" w:rsidTr="00093840">
        <w:tc>
          <w:tcPr>
            <w:tcW w:w="2601" w:type="dxa"/>
            <w:vAlign w:val="bottom"/>
          </w:tcPr>
          <w:p w14:paraId="426565C0" w14:textId="2C825931" w:rsidR="0018754D" w:rsidRDefault="0018754D" w:rsidP="00093840">
            <w:pPr>
              <w:pStyle w:val="BodyText"/>
              <w:ind w:left="0"/>
              <w:rPr>
                <w:rFonts w:ascii="Calibri" w:hAnsi="Calibri"/>
                <w:color w:val="000000"/>
              </w:rPr>
            </w:pPr>
            <w:r w:rsidRPr="0018754D">
              <w:rPr>
                <w:rFonts w:ascii="Calibri" w:hAnsi="Calibri"/>
                <w:color w:val="000000"/>
              </w:rPr>
              <w:t>ROLE_EXT</w:t>
            </w:r>
          </w:p>
        </w:tc>
        <w:tc>
          <w:tcPr>
            <w:tcW w:w="2601" w:type="dxa"/>
            <w:vAlign w:val="bottom"/>
          </w:tcPr>
          <w:p w14:paraId="46FD58C2" w14:textId="2461D2F8" w:rsidR="0018754D" w:rsidRDefault="0018754D" w:rsidP="00093840">
            <w:pPr>
              <w:pStyle w:val="BodyText"/>
              <w:ind w:left="0"/>
            </w:pPr>
            <w:r w:rsidRPr="0018754D">
              <w:t>VARCHAR2(255)</w:t>
            </w:r>
          </w:p>
        </w:tc>
        <w:tc>
          <w:tcPr>
            <w:tcW w:w="2601" w:type="dxa"/>
            <w:vAlign w:val="bottom"/>
          </w:tcPr>
          <w:p w14:paraId="0042D46F" w14:textId="4C564493" w:rsidR="0018754D" w:rsidRDefault="0018754D" w:rsidP="00093840">
            <w:pPr>
              <w:pStyle w:val="BodyText"/>
              <w:ind w:left="0"/>
              <w:rPr>
                <w:rFonts w:ascii="宋体" w:hAnsi="宋体" w:cs="宋体"/>
                <w:color w:val="000000"/>
              </w:rPr>
            </w:pPr>
            <w:r>
              <w:rPr>
                <w:rFonts w:ascii="宋体" w:hAnsi="宋体" w:cs="宋体" w:hint="eastAsia"/>
                <w:color w:val="000000"/>
              </w:rPr>
              <w:t>Role 扩展ID</w:t>
            </w:r>
          </w:p>
        </w:tc>
      </w:tr>
    </w:tbl>
    <w:p w14:paraId="7B236DC8" w14:textId="77777777" w:rsidR="0093555A" w:rsidRDefault="0093555A" w:rsidP="0093555A">
      <w:pPr>
        <w:pStyle w:val="Heading4"/>
      </w:pPr>
      <w:bookmarkStart w:id="84" w:name="_Toc355617313"/>
      <w:r>
        <w:rPr>
          <w:rFonts w:hint="eastAsia"/>
        </w:rPr>
        <w:t>CMX_SEC_POSITION_ROLE</w:t>
      </w:r>
      <w:bookmarkEnd w:id="84"/>
    </w:p>
    <w:p w14:paraId="19377C6F" w14:textId="77777777" w:rsidR="0093555A" w:rsidRPr="00EE6E3B" w:rsidRDefault="0093555A" w:rsidP="0093555A">
      <w:pPr>
        <w:pStyle w:val="BodyText"/>
      </w:pPr>
      <w:r>
        <w:rPr>
          <w:rFonts w:hint="eastAsia"/>
        </w:rPr>
        <w:t>功能</w:t>
      </w:r>
      <w:r>
        <w:rPr>
          <w:rFonts w:hint="eastAsia"/>
        </w:rPr>
        <w:t>Role</w:t>
      </w:r>
      <w:r>
        <w:rPr>
          <w:rFonts w:hint="eastAsia"/>
        </w:rPr>
        <w:t>与职位匹配关系表</w:t>
      </w:r>
    </w:p>
    <w:tbl>
      <w:tblPr>
        <w:tblStyle w:val="TableGrid"/>
        <w:tblW w:w="0" w:type="auto"/>
        <w:tblInd w:w="2520" w:type="dxa"/>
        <w:tblLook w:val="04A0" w:firstRow="1" w:lastRow="0" w:firstColumn="1" w:lastColumn="0" w:noHBand="0" w:noVBand="1"/>
      </w:tblPr>
      <w:tblGrid>
        <w:gridCol w:w="2601"/>
        <w:gridCol w:w="2601"/>
        <w:gridCol w:w="2601"/>
      </w:tblGrid>
      <w:tr w:rsidR="0093555A" w:rsidRPr="00055DA5" w14:paraId="777DA77A" w14:textId="77777777" w:rsidTr="00093840">
        <w:tc>
          <w:tcPr>
            <w:tcW w:w="2601" w:type="dxa"/>
            <w:shd w:val="pct5" w:color="auto" w:fill="auto"/>
            <w:vAlign w:val="bottom"/>
          </w:tcPr>
          <w:p w14:paraId="00AD5BA9" w14:textId="77777777" w:rsidR="0093555A" w:rsidRPr="00055DA5" w:rsidRDefault="0093555A" w:rsidP="00093840">
            <w:pPr>
              <w:pStyle w:val="BodyText"/>
              <w:ind w:left="0"/>
              <w:rPr>
                <w:b/>
              </w:rPr>
            </w:pPr>
            <w:r w:rsidRPr="00055DA5">
              <w:rPr>
                <w:rFonts w:ascii="Calibri" w:hAnsi="Calibri"/>
                <w:b/>
                <w:color w:val="000000"/>
              </w:rPr>
              <w:t>字段名</w:t>
            </w:r>
            <w:r w:rsidRPr="00055DA5">
              <w:rPr>
                <w:rFonts w:ascii="宋体" w:hAnsi="宋体" w:cs="宋体" w:hint="eastAsia"/>
                <w:b/>
                <w:color w:val="000000"/>
              </w:rPr>
              <w:t>称</w:t>
            </w:r>
          </w:p>
        </w:tc>
        <w:tc>
          <w:tcPr>
            <w:tcW w:w="2601" w:type="dxa"/>
            <w:shd w:val="pct5" w:color="auto" w:fill="auto"/>
            <w:vAlign w:val="bottom"/>
          </w:tcPr>
          <w:p w14:paraId="15A211C1" w14:textId="77777777" w:rsidR="0093555A" w:rsidRPr="00055DA5" w:rsidRDefault="0093555A" w:rsidP="00093840">
            <w:pPr>
              <w:pStyle w:val="BodyText"/>
              <w:ind w:left="0"/>
              <w:rPr>
                <w:b/>
              </w:rPr>
            </w:pPr>
            <w:r w:rsidRPr="00055DA5">
              <w:rPr>
                <w:rFonts w:ascii="宋体" w:hAnsi="宋体" w:cs="宋体" w:hint="eastAsia"/>
                <w:b/>
                <w:color w:val="000000"/>
              </w:rPr>
              <w:t>字段类型</w:t>
            </w:r>
          </w:p>
        </w:tc>
        <w:tc>
          <w:tcPr>
            <w:tcW w:w="2601" w:type="dxa"/>
            <w:shd w:val="pct5" w:color="auto" w:fill="auto"/>
            <w:vAlign w:val="bottom"/>
          </w:tcPr>
          <w:p w14:paraId="058FC4CD" w14:textId="77777777" w:rsidR="0093555A" w:rsidRPr="00055DA5" w:rsidRDefault="0093555A" w:rsidP="00093840">
            <w:pPr>
              <w:pStyle w:val="BodyText"/>
              <w:ind w:left="0"/>
              <w:rPr>
                <w:b/>
              </w:rPr>
            </w:pPr>
            <w:r w:rsidRPr="00055DA5">
              <w:rPr>
                <w:rFonts w:ascii="宋体" w:hAnsi="宋体" w:cs="宋体" w:hint="eastAsia"/>
                <w:b/>
                <w:color w:val="000000"/>
              </w:rPr>
              <w:t>字段描述</w:t>
            </w:r>
          </w:p>
        </w:tc>
      </w:tr>
      <w:tr w:rsidR="0093555A" w14:paraId="38ACD481" w14:textId="77777777" w:rsidTr="00093840">
        <w:tc>
          <w:tcPr>
            <w:tcW w:w="2601" w:type="dxa"/>
            <w:vAlign w:val="bottom"/>
          </w:tcPr>
          <w:p w14:paraId="2A8EE1F4" w14:textId="77777777" w:rsidR="0093555A" w:rsidRDefault="0093555A" w:rsidP="00093840">
            <w:pPr>
              <w:pStyle w:val="BodyText"/>
              <w:ind w:left="0"/>
            </w:pPr>
            <w:r>
              <w:rPr>
                <w:rFonts w:hint="eastAsia"/>
              </w:rPr>
              <w:t>POSITION_ID</w:t>
            </w:r>
          </w:p>
        </w:tc>
        <w:tc>
          <w:tcPr>
            <w:tcW w:w="2601" w:type="dxa"/>
            <w:vAlign w:val="bottom"/>
          </w:tcPr>
          <w:p w14:paraId="467F1BCA" w14:textId="77777777" w:rsidR="0093555A" w:rsidRDefault="0093555A" w:rsidP="00093840">
            <w:pPr>
              <w:pStyle w:val="BodyText"/>
              <w:ind w:left="0"/>
            </w:pPr>
            <w:r>
              <w:rPr>
                <w:rFonts w:hint="eastAsia"/>
              </w:rPr>
              <w:t>NUMBER</w:t>
            </w:r>
          </w:p>
        </w:tc>
        <w:tc>
          <w:tcPr>
            <w:tcW w:w="2601" w:type="dxa"/>
            <w:vAlign w:val="bottom"/>
          </w:tcPr>
          <w:p w14:paraId="1559FF88" w14:textId="77777777" w:rsidR="0093555A" w:rsidRDefault="0093555A" w:rsidP="00093840">
            <w:pPr>
              <w:pStyle w:val="BodyText"/>
              <w:ind w:left="0"/>
            </w:pPr>
            <w:r>
              <w:rPr>
                <w:rFonts w:ascii="宋体" w:hAnsi="宋体" w:cs="宋体" w:hint="eastAsia"/>
                <w:color w:val="000000"/>
              </w:rPr>
              <w:t>职位ID</w:t>
            </w:r>
          </w:p>
        </w:tc>
      </w:tr>
      <w:tr w:rsidR="0093555A" w14:paraId="6493BB2A" w14:textId="77777777" w:rsidTr="00093840">
        <w:tc>
          <w:tcPr>
            <w:tcW w:w="2601" w:type="dxa"/>
            <w:vAlign w:val="bottom"/>
          </w:tcPr>
          <w:p w14:paraId="5961395F" w14:textId="77777777" w:rsidR="0093555A" w:rsidRDefault="0093555A" w:rsidP="00093840">
            <w:pPr>
              <w:pStyle w:val="BodyText"/>
              <w:ind w:left="0"/>
            </w:pPr>
            <w:r w:rsidRPr="0018754D">
              <w:t>ROLE_ID</w:t>
            </w:r>
          </w:p>
        </w:tc>
        <w:tc>
          <w:tcPr>
            <w:tcW w:w="2601" w:type="dxa"/>
            <w:vAlign w:val="bottom"/>
          </w:tcPr>
          <w:p w14:paraId="01E2C98E" w14:textId="77777777" w:rsidR="0093555A" w:rsidRDefault="0093555A" w:rsidP="00093840">
            <w:pPr>
              <w:pStyle w:val="BodyText"/>
              <w:ind w:left="0"/>
            </w:pPr>
            <w:r>
              <w:rPr>
                <w:rFonts w:hint="eastAsia"/>
              </w:rPr>
              <w:t>NUMBER</w:t>
            </w:r>
          </w:p>
        </w:tc>
        <w:tc>
          <w:tcPr>
            <w:tcW w:w="2601" w:type="dxa"/>
            <w:vAlign w:val="bottom"/>
          </w:tcPr>
          <w:p w14:paraId="745B1078" w14:textId="77777777" w:rsidR="0093555A" w:rsidRDefault="0093555A" w:rsidP="00093840">
            <w:pPr>
              <w:pStyle w:val="BodyText"/>
              <w:ind w:left="0"/>
            </w:pPr>
            <w:r>
              <w:rPr>
                <w:rFonts w:ascii="宋体" w:hAnsi="宋体" w:cs="宋体" w:hint="eastAsia"/>
                <w:color w:val="000000"/>
              </w:rPr>
              <w:t>Role ID</w:t>
            </w:r>
          </w:p>
        </w:tc>
      </w:tr>
    </w:tbl>
    <w:p w14:paraId="6A46AF45" w14:textId="77777777" w:rsidR="0093555A" w:rsidRDefault="0093555A" w:rsidP="0093555A">
      <w:pPr>
        <w:pStyle w:val="HeadingBar"/>
      </w:pPr>
    </w:p>
    <w:p w14:paraId="34BEDF55" w14:textId="120BEB96" w:rsidR="0093555A" w:rsidRDefault="0093555A" w:rsidP="0093555A">
      <w:pPr>
        <w:pStyle w:val="Heading3"/>
      </w:pPr>
      <w:bookmarkStart w:id="85" w:name="_Toc355617314"/>
      <w:r>
        <w:rPr>
          <w:rFonts w:hint="eastAsia"/>
        </w:rPr>
        <w:t>程序</w:t>
      </w:r>
      <w:r w:rsidR="00075044">
        <w:rPr>
          <w:rFonts w:hint="eastAsia"/>
        </w:rPr>
        <w:t>包</w:t>
      </w:r>
      <w:bookmarkEnd w:id="85"/>
    </w:p>
    <w:p w14:paraId="6E974926" w14:textId="0E5D7219" w:rsidR="002A574D" w:rsidRDefault="002A574D" w:rsidP="002A574D">
      <w:pPr>
        <w:pStyle w:val="Heading4"/>
      </w:pPr>
      <w:bookmarkStart w:id="86" w:name="_Toc355617315"/>
      <w:r>
        <w:rPr>
          <w:rFonts w:hint="eastAsia"/>
        </w:rPr>
        <w:t>CMX_SEC_PKG</w:t>
      </w:r>
      <w:bookmarkEnd w:id="86"/>
    </w:p>
    <w:p w14:paraId="3CDE325D" w14:textId="766B0518" w:rsidR="002A574D" w:rsidRDefault="002A574D" w:rsidP="002A574D">
      <w:pPr>
        <w:pStyle w:val="BodyText"/>
        <w:numPr>
          <w:ilvl w:val="0"/>
          <w:numId w:val="43"/>
        </w:numPr>
      </w:pPr>
      <w:r>
        <w:t>CMX_SEC_PKG.</w:t>
      </w:r>
      <w:r>
        <w:rPr>
          <w:rFonts w:hint="eastAsia"/>
        </w:rPr>
        <w:t>CREATE_USER(USER_ID VARCHAR2, PASSWORD VARCHAR2, EMAIL VARCHAR2);</w:t>
      </w:r>
    </w:p>
    <w:p w14:paraId="7AE0AA6B" w14:textId="6FD6E0B9" w:rsidR="002A574D" w:rsidRDefault="002A574D" w:rsidP="002A574D">
      <w:pPr>
        <w:pStyle w:val="BodyText"/>
        <w:ind w:left="2880"/>
      </w:pPr>
      <w:r>
        <w:rPr>
          <w:rFonts w:hint="eastAsia"/>
        </w:rPr>
        <w:t>创建用户</w:t>
      </w:r>
    </w:p>
    <w:p w14:paraId="1AA840B7" w14:textId="629F6E39" w:rsidR="002A574D" w:rsidRDefault="002A574D" w:rsidP="002A574D">
      <w:pPr>
        <w:pStyle w:val="BodyText"/>
        <w:numPr>
          <w:ilvl w:val="0"/>
          <w:numId w:val="43"/>
        </w:numPr>
      </w:pPr>
      <w:r>
        <w:t>CMX_SEC_PKG.</w:t>
      </w:r>
      <w:r>
        <w:rPr>
          <w:rFonts w:hint="eastAsia"/>
        </w:rPr>
        <w:t>REVOKE_USER_ROLE(USER_ID VARCHAR2);</w:t>
      </w:r>
    </w:p>
    <w:p w14:paraId="2177FB5E" w14:textId="2D308A68" w:rsidR="002A574D" w:rsidRDefault="002A574D" w:rsidP="002A574D">
      <w:pPr>
        <w:pStyle w:val="BodyText"/>
        <w:ind w:left="2880"/>
      </w:pPr>
      <w:r>
        <w:rPr>
          <w:rFonts w:hint="eastAsia"/>
        </w:rPr>
        <w:t>清除该用户对应的所有应用的</w:t>
      </w:r>
      <w:r>
        <w:rPr>
          <w:rFonts w:hint="eastAsia"/>
        </w:rPr>
        <w:t>Functional Role</w:t>
      </w:r>
    </w:p>
    <w:p w14:paraId="76FB1499" w14:textId="5F83F368" w:rsidR="002A574D" w:rsidRDefault="002A574D" w:rsidP="002A574D">
      <w:pPr>
        <w:pStyle w:val="BodyText"/>
        <w:numPr>
          <w:ilvl w:val="0"/>
          <w:numId w:val="43"/>
        </w:numPr>
      </w:pPr>
      <w:r>
        <w:t>CMX_SEC_PKG.</w:t>
      </w:r>
      <w:r>
        <w:rPr>
          <w:rFonts w:hint="eastAsia"/>
        </w:rPr>
        <w:t>GRANT_USER_ROLE(USER_ID VARCHAR2);</w:t>
      </w:r>
    </w:p>
    <w:p w14:paraId="7FFD02DC" w14:textId="1657464C" w:rsidR="002A574D" w:rsidRDefault="002A574D" w:rsidP="002A574D">
      <w:pPr>
        <w:pStyle w:val="BodyText"/>
        <w:ind w:left="2880"/>
      </w:pPr>
      <w:r>
        <w:rPr>
          <w:rFonts w:hint="eastAsia"/>
        </w:rPr>
        <w:t>赋予该用户对应的新的所有应用的</w:t>
      </w:r>
      <w:r>
        <w:rPr>
          <w:rFonts w:hint="eastAsia"/>
        </w:rPr>
        <w:t>Functional Role</w:t>
      </w:r>
    </w:p>
    <w:p w14:paraId="6407B704" w14:textId="15445E41" w:rsidR="002A574D" w:rsidRDefault="002A574D" w:rsidP="002A574D">
      <w:pPr>
        <w:pStyle w:val="BodyText"/>
        <w:numPr>
          <w:ilvl w:val="0"/>
          <w:numId w:val="43"/>
        </w:numPr>
      </w:pPr>
      <w:r>
        <w:t>CMX_SEC_PKG.</w:t>
      </w:r>
      <w:r>
        <w:rPr>
          <w:rFonts w:hint="eastAsia"/>
        </w:rPr>
        <w:t>DELETE_USER(USER_ID VARCHAR2);</w:t>
      </w:r>
    </w:p>
    <w:p w14:paraId="3A3A857C" w14:textId="4365436D" w:rsidR="002A574D" w:rsidRDefault="002A574D" w:rsidP="002A574D">
      <w:pPr>
        <w:pStyle w:val="BodyText"/>
        <w:ind w:left="2880"/>
      </w:pPr>
      <w:r>
        <w:rPr>
          <w:rFonts w:hint="eastAsia"/>
        </w:rPr>
        <w:t>删除用户</w:t>
      </w:r>
    </w:p>
    <w:p w14:paraId="264D16A8" w14:textId="77777777" w:rsidR="002A574D" w:rsidRPr="00EE6E3B" w:rsidRDefault="002A574D" w:rsidP="002A574D">
      <w:pPr>
        <w:pStyle w:val="BodyText"/>
        <w:ind w:left="2880"/>
      </w:pPr>
    </w:p>
    <w:p w14:paraId="6E598446" w14:textId="77777777" w:rsidR="00075044" w:rsidRPr="00075044" w:rsidRDefault="00075044" w:rsidP="00075044">
      <w:pPr>
        <w:pStyle w:val="BodyText"/>
      </w:pPr>
    </w:p>
    <w:p w14:paraId="189F6258" w14:textId="77777777" w:rsidR="00EE6E3B" w:rsidRPr="00055DA5" w:rsidRDefault="00EE6E3B" w:rsidP="00EE6E3B">
      <w:pPr>
        <w:pStyle w:val="BodyText"/>
      </w:pPr>
    </w:p>
    <w:p w14:paraId="326E001F" w14:textId="77777777" w:rsidR="00E76781" w:rsidRDefault="00E76781" w:rsidP="00E76781">
      <w:pPr>
        <w:pStyle w:val="Heading2"/>
      </w:pPr>
      <w:bookmarkStart w:id="87" w:name="_Toc355617316"/>
      <w:r>
        <w:rPr>
          <w:rFonts w:hint="eastAsia"/>
        </w:rPr>
        <w:lastRenderedPageBreak/>
        <w:t>问题追踪</w:t>
      </w:r>
      <w:bookmarkEnd w:id="87"/>
    </w:p>
    <w:tbl>
      <w:tblPr>
        <w:tblW w:w="10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134"/>
        <w:gridCol w:w="1417"/>
        <w:gridCol w:w="4253"/>
        <w:gridCol w:w="1064"/>
        <w:gridCol w:w="1418"/>
      </w:tblGrid>
      <w:tr w:rsidR="00E76781" w:rsidRPr="005346CD" w14:paraId="04E6AF96" w14:textId="77777777" w:rsidTr="001969B6">
        <w:trPr>
          <w:trHeight w:val="296"/>
        </w:trPr>
        <w:tc>
          <w:tcPr>
            <w:tcW w:w="1101" w:type="dxa"/>
            <w:shd w:val="pct10" w:color="auto" w:fill="auto"/>
          </w:tcPr>
          <w:p w14:paraId="41078266" w14:textId="77777777" w:rsidR="00E76781" w:rsidRPr="005346CD" w:rsidRDefault="00E76781" w:rsidP="001969B6">
            <w:pPr>
              <w:pStyle w:val="BodyText"/>
              <w:ind w:left="0"/>
            </w:pPr>
            <w:r w:rsidRPr="005346CD">
              <w:rPr>
                <w:rFonts w:hint="eastAsia"/>
              </w:rPr>
              <w:t>问题序号</w:t>
            </w:r>
          </w:p>
        </w:tc>
        <w:tc>
          <w:tcPr>
            <w:tcW w:w="1134" w:type="dxa"/>
            <w:shd w:val="pct10" w:color="auto" w:fill="auto"/>
          </w:tcPr>
          <w:p w14:paraId="5822546D" w14:textId="77777777" w:rsidR="00E76781" w:rsidRPr="005346CD" w:rsidRDefault="00E76781" w:rsidP="001969B6">
            <w:pPr>
              <w:pStyle w:val="BodyText"/>
              <w:ind w:left="0"/>
            </w:pPr>
            <w:r w:rsidRPr="005346CD">
              <w:rPr>
                <w:rFonts w:hint="eastAsia"/>
              </w:rPr>
              <w:t>更新时间</w:t>
            </w:r>
            <w:r w:rsidRPr="005346CD">
              <w:rPr>
                <w:rFonts w:hint="eastAsia"/>
              </w:rPr>
              <w:t xml:space="preserve"> </w:t>
            </w:r>
          </w:p>
        </w:tc>
        <w:tc>
          <w:tcPr>
            <w:tcW w:w="1417" w:type="dxa"/>
            <w:shd w:val="pct10" w:color="auto" w:fill="auto"/>
          </w:tcPr>
          <w:p w14:paraId="380DBD7A" w14:textId="77777777" w:rsidR="00E76781" w:rsidRPr="005346CD" w:rsidRDefault="00E76781" w:rsidP="001969B6">
            <w:pPr>
              <w:pStyle w:val="BodyText"/>
              <w:ind w:left="0"/>
            </w:pPr>
            <w:r w:rsidRPr="005346CD">
              <w:rPr>
                <w:rFonts w:hint="eastAsia"/>
              </w:rPr>
              <w:t>问题所属区域</w:t>
            </w:r>
          </w:p>
        </w:tc>
        <w:tc>
          <w:tcPr>
            <w:tcW w:w="4253" w:type="dxa"/>
            <w:shd w:val="pct10" w:color="auto" w:fill="auto"/>
          </w:tcPr>
          <w:p w14:paraId="022AD009" w14:textId="77777777" w:rsidR="00E76781" w:rsidRPr="005346CD" w:rsidRDefault="00E76781" w:rsidP="001969B6">
            <w:pPr>
              <w:pStyle w:val="BodyText"/>
              <w:ind w:left="0"/>
            </w:pPr>
            <w:r>
              <w:rPr>
                <w:rFonts w:hint="eastAsia"/>
              </w:rPr>
              <w:t>描述</w:t>
            </w:r>
            <w:r>
              <w:rPr>
                <w:rFonts w:hint="eastAsia"/>
              </w:rPr>
              <w:t>/</w:t>
            </w:r>
            <w:r>
              <w:rPr>
                <w:rFonts w:hint="eastAsia"/>
              </w:rPr>
              <w:t>更新</w:t>
            </w:r>
          </w:p>
        </w:tc>
        <w:tc>
          <w:tcPr>
            <w:tcW w:w="1064" w:type="dxa"/>
            <w:shd w:val="pct10" w:color="auto" w:fill="auto"/>
          </w:tcPr>
          <w:p w14:paraId="3F7B8D29" w14:textId="77777777" w:rsidR="00E76781" w:rsidRPr="005346CD" w:rsidRDefault="00E76781" w:rsidP="001969B6">
            <w:pPr>
              <w:pStyle w:val="BodyText"/>
              <w:ind w:left="0"/>
              <w:jc w:val="center"/>
            </w:pPr>
            <w:r w:rsidRPr="005346CD">
              <w:rPr>
                <w:rFonts w:hint="eastAsia"/>
              </w:rPr>
              <w:t>是否解决</w:t>
            </w:r>
          </w:p>
        </w:tc>
        <w:tc>
          <w:tcPr>
            <w:tcW w:w="1418" w:type="dxa"/>
            <w:shd w:val="pct10" w:color="auto" w:fill="auto"/>
          </w:tcPr>
          <w:p w14:paraId="01E337F7" w14:textId="77777777" w:rsidR="00E76781" w:rsidRPr="005346CD" w:rsidRDefault="00E76781" w:rsidP="001969B6">
            <w:pPr>
              <w:pStyle w:val="BodyText"/>
              <w:ind w:left="0"/>
            </w:pPr>
            <w:r w:rsidRPr="005346CD">
              <w:rPr>
                <w:rFonts w:hint="eastAsia"/>
              </w:rPr>
              <w:t>更新人</w:t>
            </w:r>
          </w:p>
        </w:tc>
      </w:tr>
      <w:tr w:rsidR="00E76781" w:rsidRPr="0020107B" w14:paraId="31B507A6" w14:textId="77777777" w:rsidTr="001969B6">
        <w:tc>
          <w:tcPr>
            <w:tcW w:w="1101" w:type="dxa"/>
            <w:shd w:val="clear" w:color="auto" w:fill="auto"/>
          </w:tcPr>
          <w:p w14:paraId="20EAD175" w14:textId="61BCD2F4" w:rsidR="00E76781" w:rsidRPr="0020107B" w:rsidRDefault="00E76781" w:rsidP="001969B6">
            <w:pPr>
              <w:pStyle w:val="BodyText"/>
              <w:ind w:left="0"/>
              <w:rPr>
                <w:color w:val="FF0000"/>
              </w:rPr>
            </w:pPr>
          </w:p>
        </w:tc>
        <w:tc>
          <w:tcPr>
            <w:tcW w:w="1134" w:type="dxa"/>
            <w:shd w:val="clear" w:color="auto" w:fill="auto"/>
          </w:tcPr>
          <w:p w14:paraId="6B72364E" w14:textId="2B93D771" w:rsidR="00E76781" w:rsidRPr="0020107B" w:rsidRDefault="00E76781" w:rsidP="001969B6">
            <w:pPr>
              <w:pStyle w:val="BodyText"/>
              <w:ind w:left="0"/>
              <w:rPr>
                <w:color w:val="FF0000"/>
              </w:rPr>
            </w:pPr>
          </w:p>
        </w:tc>
        <w:tc>
          <w:tcPr>
            <w:tcW w:w="1417" w:type="dxa"/>
            <w:shd w:val="clear" w:color="auto" w:fill="auto"/>
          </w:tcPr>
          <w:p w14:paraId="179A43DD" w14:textId="1A4D892A" w:rsidR="00E76781" w:rsidRPr="0020107B" w:rsidRDefault="00E76781" w:rsidP="001969B6">
            <w:pPr>
              <w:pStyle w:val="BodyText"/>
              <w:ind w:left="0"/>
              <w:rPr>
                <w:color w:val="FF0000"/>
              </w:rPr>
            </w:pPr>
          </w:p>
        </w:tc>
        <w:tc>
          <w:tcPr>
            <w:tcW w:w="4253" w:type="dxa"/>
            <w:shd w:val="clear" w:color="auto" w:fill="auto"/>
          </w:tcPr>
          <w:p w14:paraId="32C0779D" w14:textId="6645AEBD" w:rsidR="00E76781" w:rsidRPr="0020107B" w:rsidRDefault="00E76781" w:rsidP="001969B6">
            <w:pPr>
              <w:pStyle w:val="BodyText"/>
              <w:ind w:left="0"/>
              <w:rPr>
                <w:color w:val="FF0000"/>
              </w:rPr>
            </w:pPr>
          </w:p>
        </w:tc>
        <w:tc>
          <w:tcPr>
            <w:tcW w:w="1064" w:type="dxa"/>
            <w:shd w:val="clear" w:color="auto" w:fill="auto"/>
          </w:tcPr>
          <w:p w14:paraId="1CB98E3D" w14:textId="77777777" w:rsidR="00E76781" w:rsidRPr="0020107B" w:rsidRDefault="00E76781" w:rsidP="001969B6">
            <w:pPr>
              <w:pStyle w:val="BodyText"/>
              <w:ind w:left="0"/>
              <w:jc w:val="center"/>
              <w:rPr>
                <w:color w:val="FF0000"/>
              </w:rPr>
            </w:pPr>
          </w:p>
        </w:tc>
        <w:tc>
          <w:tcPr>
            <w:tcW w:w="1418" w:type="dxa"/>
            <w:shd w:val="clear" w:color="auto" w:fill="auto"/>
          </w:tcPr>
          <w:p w14:paraId="15928996" w14:textId="738F94A0" w:rsidR="00E76781" w:rsidRPr="0020107B" w:rsidRDefault="00E76781" w:rsidP="001969B6">
            <w:pPr>
              <w:pStyle w:val="BodyText"/>
              <w:ind w:left="0"/>
              <w:rPr>
                <w:color w:val="FF0000"/>
              </w:rPr>
            </w:pPr>
          </w:p>
        </w:tc>
      </w:tr>
      <w:tr w:rsidR="00E76781" w:rsidRPr="0020107B" w14:paraId="223B7277" w14:textId="77777777" w:rsidTr="001969B6">
        <w:tc>
          <w:tcPr>
            <w:tcW w:w="1101" w:type="dxa"/>
            <w:shd w:val="clear" w:color="auto" w:fill="auto"/>
          </w:tcPr>
          <w:p w14:paraId="08F34213" w14:textId="6F474E4D" w:rsidR="00E76781" w:rsidRPr="0020107B" w:rsidRDefault="00E76781" w:rsidP="001969B6">
            <w:pPr>
              <w:pStyle w:val="BodyText"/>
              <w:ind w:left="0"/>
              <w:rPr>
                <w:color w:val="FF0000"/>
              </w:rPr>
            </w:pPr>
          </w:p>
        </w:tc>
        <w:tc>
          <w:tcPr>
            <w:tcW w:w="1134" w:type="dxa"/>
            <w:shd w:val="clear" w:color="auto" w:fill="auto"/>
          </w:tcPr>
          <w:p w14:paraId="773A936A" w14:textId="5FBCF672" w:rsidR="00E76781" w:rsidRPr="0020107B" w:rsidRDefault="00E76781" w:rsidP="001969B6">
            <w:pPr>
              <w:pStyle w:val="BodyText"/>
              <w:ind w:left="0"/>
              <w:rPr>
                <w:color w:val="FF0000"/>
              </w:rPr>
            </w:pPr>
          </w:p>
        </w:tc>
        <w:tc>
          <w:tcPr>
            <w:tcW w:w="1417" w:type="dxa"/>
            <w:shd w:val="clear" w:color="auto" w:fill="auto"/>
          </w:tcPr>
          <w:p w14:paraId="1D363269" w14:textId="6C75013A" w:rsidR="00E76781" w:rsidRPr="0020107B" w:rsidRDefault="00E76781" w:rsidP="001969B6">
            <w:pPr>
              <w:pStyle w:val="BodyText"/>
              <w:ind w:left="0"/>
              <w:rPr>
                <w:color w:val="FF0000"/>
              </w:rPr>
            </w:pPr>
          </w:p>
        </w:tc>
        <w:tc>
          <w:tcPr>
            <w:tcW w:w="4253" w:type="dxa"/>
            <w:shd w:val="clear" w:color="auto" w:fill="auto"/>
          </w:tcPr>
          <w:p w14:paraId="6F1F26C6" w14:textId="2855539A" w:rsidR="00F34CDE" w:rsidRPr="0020107B" w:rsidRDefault="00F34CDE" w:rsidP="00F375C6">
            <w:pPr>
              <w:pStyle w:val="BodyText"/>
              <w:ind w:left="0"/>
              <w:rPr>
                <w:color w:val="FF0000"/>
              </w:rPr>
            </w:pPr>
          </w:p>
        </w:tc>
        <w:tc>
          <w:tcPr>
            <w:tcW w:w="1064" w:type="dxa"/>
            <w:shd w:val="clear" w:color="auto" w:fill="auto"/>
          </w:tcPr>
          <w:p w14:paraId="191F6D19" w14:textId="77777777" w:rsidR="00E76781" w:rsidRPr="0020107B" w:rsidRDefault="00E76781" w:rsidP="001969B6">
            <w:pPr>
              <w:pStyle w:val="BodyText"/>
              <w:ind w:left="0"/>
              <w:rPr>
                <w:color w:val="FF0000"/>
              </w:rPr>
            </w:pPr>
          </w:p>
        </w:tc>
        <w:tc>
          <w:tcPr>
            <w:tcW w:w="1418" w:type="dxa"/>
            <w:shd w:val="clear" w:color="auto" w:fill="auto"/>
          </w:tcPr>
          <w:p w14:paraId="65A91299" w14:textId="23F5D0BB" w:rsidR="00E76781" w:rsidRPr="0020107B" w:rsidRDefault="00E76781" w:rsidP="001969B6">
            <w:pPr>
              <w:pStyle w:val="BodyText"/>
              <w:ind w:left="0"/>
              <w:rPr>
                <w:color w:val="FF0000"/>
              </w:rPr>
            </w:pPr>
          </w:p>
        </w:tc>
      </w:tr>
      <w:tr w:rsidR="00E76781" w:rsidRPr="0020107B" w14:paraId="5C9FF630" w14:textId="77777777" w:rsidTr="001969B6">
        <w:tc>
          <w:tcPr>
            <w:tcW w:w="1101" w:type="dxa"/>
            <w:shd w:val="clear" w:color="auto" w:fill="auto"/>
          </w:tcPr>
          <w:p w14:paraId="5DA314DF" w14:textId="37DFDEDF" w:rsidR="00E76781" w:rsidRPr="0020107B" w:rsidRDefault="00E76781" w:rsidP="001969B6">
            <w:pPr>
              <w:pStyle w:val="BodyText"/>
              <w:ind w:left="0"/>
              <w:rPr>
                <w:color w:val="FF0000"/>
              </w:rPr>
            </w:pPr>
          </w:p>
        </w:tc>
        <w:tc>
          <w:tcPr>
            <w:tcW w:w="1134" w:type="dxa"/>
            <w:shd w:val="clear" w:color="auto" w:fill="auto"/>
          </w:tcPr>
          <w:p w14:paraId="5464A074" w14:textId="670B4EEE" w:rsidR="00E76781" w:rsidRPr="0020107B" w:rsidRDefault="00E76781" w:rsidP="001969B6">
            <w:pPr>
              <w:pStyle w:val="BodyText"/>
              <w:ind w:left="0"/>
              <w:rPr>
                <w:color w:val="FF0000"/>
              </w:rPr>
            </w:pPr>
          </w:p>
        </w:tc>
        <w:tc>
          <w:tcPr>
            <w:tcW w:w="1417" w:type="dxa"/>
            <w:shd w:val="clear" w:color="auto" w:fill="auto"/>
          </w:tcPr>
          <w:p w14:paraId="336C5C21" w14:textId="1DABE8B6" w:rsidR="00E76781" w:rsidRPr="0020107B" w:rsidRDefault="00E76781" w:rsidP="001969B6">
            <w:pPr>
              <w:pStyle w:val="BodyText"/>
              <w:ind w:left="0"/>
              <w:rPr>
                <w:color w:val="FF0000"/>
              </w:rPr>
            </w:pPr>
          </w:p>
        </w:tc>
        <w:tc>
          <w:tcPr>
            <w:tcW w:w="4253" w:type="dxa"/>
            <w:shd w:val="clear" w:color="auto" w:fill="auto"/>
          </w:tcPr>
          <w:p w14:paraId="19A2E7BB" w14:textId="4931FC61" w:rsidR="00E76781" w:rsidRPr="0020107B" w:rsidRDefault="00E76781" w:rsidP="001969B6">
            <w:pPr>
              <w:pStyle w:val="BodyText"/>
              <w:ind w:left="0"/>
              <w:rPr>
                <w:color w:val="FF0000"/>
              </w:rPr>
            </w:pPr>
          </w:p>
        </w:tc>
        <w:tc>
          <w:tcPr>
            <w:tcW w:w="1064" w:type="dxa"/>
            <w:shd w:val="clear" w:color="auto" w:fill="auto"/>
          </w:tcPr>
          <w:p w14:paraId="19A0BFE9" w14:textId="77777777" w:rsidR="00E76781" w:rsidRPr="0020107B" w:rsidRDefault="00E76781" w:rsidP="001969B6">
            <w:pPr>
              <w:pStyle w:val="BodyText"/>
              <w:ind w:left="0"/>
              <w:rPr>
                <w:color w:val="FF0000"/>
              </w:rPr>
            </w:pPr>
          </w:p>
        </w:tc>
        <w:tc>
          <w:tcPr>
            <w:tcW w:w="1418" w:type="dxa"/>
            <w:shd w:val="clear" w:color="auto" w:fill="auto"/>
          </w:tcPr>
          <w:p w14:paraId="46EF125B" w14:textId="1D93C67A" w:rsidR="00E76781" w:rsidRPr="0020107B" w:rsidRDefault="00E76781" w:rsidP="001969B6">
            <w:pPr>
              <w:pStyle w:val="BodyText"/>
              <w:ind w:left="0"/>
              <w:rPr>
                <w:color w:val="FF0000"/>
              </w:rPr>
            </w:pPr>
          </w:p>
        </w:tc>
      </w:tr>
      <w:tr w:rsidR="00EC10F3" w14:paraId="48CBC529" w14:textId="77777777" w:rsidTr="001969B6">
        <w:tc>
          <w:tcPr>
            <w:tcW w:w="1101" w:type="dxa"/>
            <w:shd w:val="clear" w:color="auto" w:fill="auto"/>
          </w:tcPr>
          <w:p w14:paraId="7FB47410" w14:textId="77777777" w:rsidR="00EC10F3" w:rsidRDefault="00EC10F3" w:rsidP="001969B6">
            <w:pPr>
              <w:pStyle w:val="BodyText"/>
              <w:ind w:left="0"/>
            </w:pPr>
          </w:p>
        </w:tc>
        <w:tc>
          <w:tcPr>
            <w:tcW w:w="1134" w:type="dxa"/>
            <w:shd w:val="clear" w:color="auto" w:fill="auto"/>
          </w:tcPr>
          <w:p w14:paraId="48D587D7" w14:textId="77777777" w:rsidR="00EC10F3" w:rsidRDefault="00EC10F3" w:rsidP="001969B6">
            <w:pPr>
              <w:pStyle w:val="BodyText"/>
              <w:ind w:left="0"/>
            </w:pPr>
          </w:p>
        </w:tc>
        <w:tc>
          <w:tcPr>
            <w:tcW w:w="1417" w:type="dxa"/>
            <w:shd w:val="clear" w:color="auto" w:fill="auto"/>
          </w:tcPr>
          <w:p w14:paraId="42C93107" w14:textId="77777777" w:rsidR="00EC10F3" w:rsidRDefault="00EC10F3" w:rsidP="001969B6">
            <w:pPr>
              <w:pStyle w:val="BodyText"/>
              <w:ind w:left="0"/>
            </w:pPr>
          </w:p>
        </w:tc>
        <w:tc>
          <w:tcPr>
            <w:tcW w:w="4253" w:type="dxa"/>
            <w:shd w:val="clear" w:color="auto" w:fill="auto"/>
          </w:tcPr>
          <w:p w14:paraId="3B6A9EED" w14:textId="77777777" w:rsidR="00EC10F3" w:rsidRPr="00470FCE" w:rsidRDefault="00EC10F3" w:rsidP="001969B6">
            <w:pPr>
              <w:pStyle w:val="BodyText"/>
              <w:ind w:left="0"/>
            </w:pPr>
          </w:p>
        </w:tc>
        <w:tc>
          <w:tcPr>
            <w:tcW w:w="1064" w:type="dxa"/>
            <w:shd w:val="clear" w:color="auto" w:fill="auto"/>
          </w:tcPr>
          <w:p w14:paraId="045FCB95" w14:textId="77777777" w:rsidR="00EC10F3" w:rsidRDefault="00EC10F3" w:rsidP="001969B6">
            <w:pPr>
              <w:pStyle w:val="BodyText"/>
              <w:ind w:left="0"/>
            </w:pPr>
          </w:p>
        </w:tc>
        <w:tc>
          <w:tcPr>
            <w:tcW w:w="1418" w:type="dxa"/>
            <w:shd w:val="clear" w:color="auto" w:fill="auto"/>
          </w:tcPr>
          <w:p w14:paraId="6A11D2AA" w14:textId="77777777" w:rsidR="00EC10F3" w:rsidRDefault="00EC10F3" w:rsidP="001969B6">
            <w:pPr>
              <w:pStyle w:val="BodyText"/>
              <w:ind w:left="0"/>
            </w:pPr>
          </w:p>
        </w:tc>
      </w:tr>
    </w:tbl>
    <w:p w14:paraId="4C5783F8" w14:textId="77777777" w:rsidR="00E76781" w:rsidRPr="008B03AE" w:rsidRDefault="00E76781" w:rsidP="00E76781">
      <w:pPr>
        <w:pStyle w:val="BodyText"/>
        <w:ind w:left="0"/>
      </w:pPr>
    </w:p>
    <w:p w14:paraId="546EA546" w14:textId="77777777" w:rsidR="00981C4D" w:rsidRDefault="00981C4D" w:rsidP="00E76781">
      <w:pPr>
        <w:pStyle w:val="BodyText"/>
      </w:pPr>
    </w:p>
    <w:p w14:paraId="33C742A6" w14:textId="77777777" w:rsidR="00E76781" w:rsidRDefault="00E76781" w:rsidP="00E76781">
      <w:pPr>
        <w:pStyle w:val="BodyText"/>
      </w:pPr>
    </w:p>
    <w:p w14:paraId="7E54BA6F" w14:textId="77777777" w:rsidR="00DF6CDA" w:rsidRPr="00DF6CDA" w:rsidRDefault="00DF6CDA" w:rsidP="00DF6CDA">
      <w:pPr>
        <w:pStyle w:val="BodyText"/>
      </w:pPr>
    </w:p>
    <w:p w14:paraId="13813641" w14:textId="77777777" w:rsidR="00DF6CDA" w:rsidRDefault="00DF6CDA" w:rsidP="004968AE">
      <w:pPr>
        <w:pStyle w:val="BodyText"/>
      </w:pPr>
    </w:p>
    <w:p w14:paraId="5F0B0DE3" w14:textId="77777777" w:rsidR="008376C6" w:rsidRPr="007B2DE2" w:rsidRDefault="008376C6" w:rsidP="007B2DE2">
      <w:pPr>
        <w:pStyle w:val="BodyText"/>
      </w:pPr>
    </w:p>
    <w:p w14:paraId="4620B919" w14:textId="77777777" w:rsidR="00A009EE" w:rsidRDefault="00A009EE" w:rsidP="00A009EE">
      <w:pPr>
        <w:pStyle w:val="BodyText"/>
      </w:pPr>
    </w:p>
    <w:p w14:paraId="7069C2AE" w14:textId="77777777" w:rsidR="008B03AE" w:rsidRDefault="008B03AE" w:rsidP="00A009EE">
      <w:pPr>
        <w:pStyle w:val="BodyText"/>
      </w:pPr>
    </w:p>
    <w:p w14:paraId="245E7BCF" w14:textId="77777777" w:rsidR="008B03AE" w:rsidRDefault="008B03AE" w:rsidP="00A009EE">
      <w:pPr>
        <w:pStyle w:val="BodyText"/>
      </w:pPr>
    </w:p>
    <w:p w14:paraId="57C06B92" w14:textId="77777777" w:rsidR="000661E6" w:rsidRPr="00A96895" w:rsidRDefault="000661E6" w:rsidP="000661E6">
      <w:pPr>
        <w:pStyle w:val="BodyText"/>
        <w:ind w:left="3312"/>
      </w:pPr>
    </w:p>
    <w:sectPr w:rsidR="000661E6" w:rsidRPr="00A96895" w:rsidSect="00F955D4">
      <w:footerReference w:type="even" r:id="rId21"/>
      <w:footerReference w:type="first" r:id="rId22"/>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ED04" w14:textId="77777777" w:rsidR="00B05D62" w:rsidRDefault="00B05D62">
      <w:r>
        <w:separator/>
      </w:r>
    </w:p>
  </w:endnote>
  <w:endnote w:type="continuationSeparator" w:id="0">
    <w:p w14:paraId="5CAF1361" w14:textId="77777777" w:rsidR="00B05D62" w:rsidRDefault="00B0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4C732" w14:textId="77777777" w:rsidR="00093840" w:rsidRDefault="00093840" w:rsidP="008D7B60">
    <w:pPr>
      <w:pStyle w:val="Footer"/>
      <w:tabs>
        <w:tab w:val="center" w:pos="5400"/>
        <w:tab w:val="right" w:pos="9720"/>
        <w:tab w:val="right" w:pos="10440"/>
      </w:tabs>
    </w:pPr>
    <w:r>
      <w:rPr>
        <w:rFonts w:hint="eastAsia"/>
        <w:b/>
        <w:bCs/>
      </w:rPr>
      <w:tab/>
    </w:r>
    <w:r>
      <w:rPr>
        <w:rFonts w:hint="eastAsia"/>
        <w:b/>
        <w:bCs/>
      </w:rPr>
      <w:tab/>
    </w:r>
    <w:r>
      <w:rPr>
        <w:rFonts w:hint="eastAsia"/>
        <w:b/>
        <w:bCs/>
      </w:rPr>
      <w:t>第</w:t>
    </w:r>
    <w:r>
      <w:rPr>
        <w:rStyle w:val="PageNumber"/>
        <w:b/>
        <w:bCs/>
      </w:rPr>
      <w:fldChar w:fldCharType="begin"/>
    </w:r>
    <w:r>
      <w:rPr>
        <w:rStyle w:val="PageNumber"/>
        <w:b/>
        <w:bCs/>
      </w:rPr>
      <w:instrText xml:space="preserve"> PAGE  \* Arabic </w:instrText>
    </w:r>
    <w:r>
      <w:rPr>
        <w:rStyle w:val="PageNumber"/>
        <w:b/>
        <w:bCs/>
      </w:rPr>
      <w:fldChar w:fldCharType="separate"/>
    </w:r>
    <w:r w:rsidR="00A97110">
      <w:rPr>
        <w:rStyle w:val="PageNumber"/>
        <w:b/>
        <w:bCs/>
        <w:noProof/>
      </w:rPr>
      <w:t>19</w:t>
    </w:r>
    <w:r>
      <w:rPr>
        <w:rStyle w:val="PageNumber"/>
        <w:b/>
        <w:bCs/>
      </w:rPr>
      <w:fldChar w:fldCharType="end"/>
    </w:r>
    <w:r w:rsidRPr="003D2AEE">
      <w:rPr>
        <w:rStyle w:val="PageNumber"/>
        <w:b/>
        <w:bCs/>
      </w:rPr>
      <w:t xml:space="preserve"> </w:t>
    </w:r>
    <w:r>
      <w:rPr>
        <w:rStyle w:val="PageNumber"/>
        <w:rFonts w:hint="eastAsia"/>
        <w:b/>
        <w:bCs/>
      </w:rPr>
      <w:t>页共</w:t>
    </w:r>
    <w:r>
      <w:rPr>
        <w:rStyle w:val="PageNumber"/>
        <w:rFonts w:hint="eastAsia"/>
        <w:b/>
        <w:bCs/>
      </w:rPr>
      <w:t xml:space="preserve"> </w:t>
    </w:r>
    <w:r w:rsidRPr="003D2AEE">
      <w:rPr>
        <w:rStyle w:val="PageNumber"/>
        <w:b/>
        <w:bCs/>
      </w:rPr>
      <w:fldChar w:fldCharType="begin"/>
    </w:r>
    <w:r w:rsidRPr="003D2AEE">
      <w:rPr>
        <w:rStyle w:val="PageNumber"/>
        <w:b/>
        <w:bCs/>
      </w:rPr>
      <w:instrText xml:space="preserve"> NUMPAGES </w:instrText>
    </w:r>
    <w:r w:rsidRPr="003D2AEE">
      <w:rPr>
        <w:rStyle w:val="PageNumber"/>
        <w:b/>
        <w:bCs/>
      </w:rPr>
      <w:fldChar w:fldCharType="separate"/>
    </w:r>
    <w:r w:rsidR="00A97110">
      <w:rPr>
        <w:rStyle w:val="PageNumber"/>
        <w:b/>
        <w:bCs/>
        <w:noProof/>
      </w:rPr>
      <w:t>19</w:t>
    </w:r>
    <w:r w:rsidRPr="003D2AEE">
      <w:rPr>
        <w:rStyle w:val="PageNumber"/>
        <w:b/>
        <w:bCs/>
      </w:rPr>
      <w:fldChar w:fldCharType="end"/>
    </w:r>
    <w:r>
      <w:rPr>
        <w:rStyle w:val="PageNumber"/>
        <w:rFonts w:hint="eastAsia"/>
        <w:b/>
        <w:bCs/>
      </w:rPr>
      <w:t>页</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A527" w14:textId="77777777" w:rsidR="00093840" w:rsidRDefault="00093840">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49FF2" w14:textId="77777777" w:rsidR="00093840" w:rsidRDefault="000938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868ED6B" w14:textId="77777777" w:rsidR="00093840" w:rsidRDefault="0009384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668EF" w14:textId="77777777" w:rsidR="00093840" w:rsidRDefault="00093840">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2CF33" w14:textId="77777777" w:rsidR="00B05D62" w:rsidRDefault="00B05D62">
      <w:r>
        <w:separator/>
      </w:r>
    </w:p>
  </w:footnote>
  <w:footnote w:type="continuationSeparator" w:id="0">
    <w:p w14:paraId="1AF3D9AA" w14:textId="77777777" w:rsidR="00B05D62" w:rsidRDefault="00B05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5687" w14:textId="77777777" w:rsidR="00093840" w:rsidRDefault="00B05D62">
    <w:pPr>
      <w:pStyle w:val="Header"/>
    </w:pPr>
    <w:r>
      <w:rPr>
        <w:noProof/>
      </w:rPr>
      <w:pict w14:anchorId="0B31E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28.85pt;margin-top:-5.3pt;width:66pt;height:34.3pt;z-index:251657728;visibility:visible;mso-wrap-edited:f">
          <v:imagedata r:id="rId1" o:title=""/>
        </v:shape>
        <o:OLEObject Type="Embed" ProgID="Word.Picture.8" ShapeID="_x0000_s2049" DrawAspect="Content" ObjectID="_1429362997" r:id="rId2"/>
      </w:pict>
    </w:r>
    <w:r w:rsidR="00093840">
      <w:rPr>
        <w:rFonts w:hint="eastAsia"/>
      </w:rPr>
      <w:tab/>
    </w:r>
  </w:p>
  <w:p w14:paraId="1E3357C1" w14:textId="77777777" w:rsidR="00093840" w:rsidRDefault="00093840">
    <w:pPr>
      <w:pStyle w:val="Header"/>
    </w:pPr>
  </w:p>
  <w:p w14:paraId="32BA515E" w14:textId="77777777" w:rsidR="00093840" w:rsidRDefault="00093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A069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014AE"/>
    <w:multiLevelType w:val="hybridMultilevel"/>
    <w:tmpl w:val="847E4336"/>
    <w:lvl w:ilvl="0" w:tplc="4108542E">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9D31E1"/>
    <w:multiLevelType w:val="hybridMultilevel"/>
    <w:tmpl w:val="A95E132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078938F7"/>
    <w:multiLevelType w:val="hybridMultilevel"/>
    <w:tmpl w:val="1C8EEF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89B48DA"/>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252FD8"/>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7A4DBC"/>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8">
    <w:nsid w:val="0CB9505E"/>
    <w:multiLevelType w:val="hybridMultilevel"/>
    <w:tmpl w:val="C0E22C7A"/>
    <w:lvl w:ilvl="0" w:tplc="D0F26C9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7C1125"/>
    <w:multiLevelType w:val="hybridMultilevel"/>
    <w:tmpl w:val="A4885D0E"/>
    <w:lvl w:ilvl="0" w:tplc="A16A110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0">
    <w:nsid w:val="0F57303C"/>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542A3"/>
    <w:multiLevelType w:val="hybridMultilevel"/>
    <w:tmpl w:val="CD98F0E6"/>
    <w:lvl w:ilvl="0" w:tplc="C26AD3FA">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2">
    <w:nsid w:val="14F06C0A"/>
    <w:multiLevelType w:val="hybridMultilevel"/>
    <w:tmpl w:val="194CBA9A"/>
    <w:lvl w:ilvl="0" w:tplc="0409000F">
      <w:start w:val="1"/>
      <w:numFmt w:val="decimal"/>
      <w:lvlText w:val="%1."/>
      <w:lvlJc w:val="left"/>
      <w:pPr>
        <w:ind w:left="3312" w:hanging="420"/>
      </w:pPr>
    </w:lvl>
    <w:lvl w:ilvl="1" w:tplc="04090019" w:tentative="1">
      <w:start w:val="1"/>
      <w:numFmt w:val="lowerLetter"/>
      <w:lvlText w:val="%2)"/>
      <w:lvlJc w:val="left"/>
      <w:pPr>
        <w:ind w:left="3732" w:hanging="420"/>
      </w:pPr>
    </w:lvl>
    <w:lvl w:ilvl="2" w:tplc="0409001B" w:tentative="1">
      <w:start w:val="1"/>
      <w:numFmt w:val="lowerRoman"/>
      <w:lvlText w:val="%3."/>
      <w:lvlJc w:val="right"/>
      <w:pPr>
        <w:ind w:left="4152" w:hanging="420"/>
      </w:pPr>
    </w:lvl>
    <w:lvl w:ilvl="3" w:tplc="0409000F" w:tentative="1">
      <w:start w:val="1"/>
      <w:numFmt w:val="decimal"/>
      <w:lvlText w:val="%4."/>
      <w:lvlJc w:val="left"/>
      <w:pPr>
        <w:ind w:left="4572" w:hanging="420"/>
      </w:pPr>
    </w:lvl>
    <w:lvl w:ilvl="4" w:tplc="04090019" w:tentative="1">
      <w:start w:val="1"/>
      <w:numFmt w:val="lowerLetter"/>
      <w:lvlText w:val="%5)"/>
      <w:lvlJc w:val="left"/>
      <w:pPr>
        <w:ind w:left="4992" w:hanging="420"/>
      </w:pPr>
    </w:lvl>
    <w:lvl w:ilvl="5" w:tplc="0409001B" w:tentative="1">
      <w:start w:val="1"/>
      <w:numFmt w:val="lowerRoman"/>
      <w:lvlText w:val="%6."/>
      <w:lvlJc w:val="right"/>
      <w:pPr>
        <w:ind w:left="5412" w:hanging="420"/>
      </w:pPr>
    </w:lvl>
    <w:lvl w:ilvl="6" w:tplc="0409000F" w:tentative="1">
      <w:start w:val="1"/>
      <w:numFmt w:val="decimal"/>
      <w:lvlText w:val="%7."/>
      <w:lvlJc w:val="left"/>
      <w:pPr>
        <w:ind w:left="5832" w:hanging="420"/>
      </w:pPr>
    </w:lvl>
    <w:lvl w:ilvl="7" w:tplc="04090019" w:tentative="1">
      <w:start w:val="1"/>
      <w:numFmt w:val="lowerLetter"/>
      <w:lvlText w:val="%8)"/>
      <w:lvlJc w:val="left"/>
      <w:pPr>
        <w:ind w:left="6252" w:hanging="420"/>
      </w:pPr>
    </w:lvl>
    <w:lvl w:ilvl="8" w:tplc="0409001B" w:tentative="1">
      <w:start w:val="1"/>
      <w:numFmt w:val="lowerRoman"/>
      <w:lvlText w:val="%9."/>
      <w:lvlJc w:val="right"/>
      <w:pPr>
        <w:ind w:left="6672" w:hanging="420"/>
      </w:pPr>
    </w:lvl>
  </w:abstractNum>
  <w:abstractNum w:abstractNumId="13">
    <w:nsid w:val="16666BEE"/>
    <w:multiLevelType w:val="singleLevel"/>
    <w:tmpl w:val="A90473DC"/>
    <w:lvl w:ilvl="0">
      <w:start w:val="1"/>
      <w:numFmt w:val="decimal"/>
      <w:lvlText w:val="%1"/>
      <w:legacy w:legacy="1" w:legacySpace="0" w:legacyIndent="360"/>
      <w:lvlJc w:val="left"/>
      <w:pPr>
        <w:ind w:left="360" w:hanging="360"/>
      </w:pPr>
    </w:lvl>
  </w:abstractNum>
  <w:abstractNum w:abstractNumId="14">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5">
    <w:nsid w:val="1D68616A"/>
    <w:multiLevelType w:val="hybridMultilevel"/>
    <w:tmpl w:val="4094DCCA"/>
    <w:lvl w:ilvl="0" w:tplc="67EAD518">
      <w:start w:val="1"/>
      <w:numFmt w:val="decimal"/>
      <w:lvlText w:val="%1."/>
      <w:lvlJc w:val="left"/>
      <w:pPr>
        <w:ind w:left="2880" w:hanging="360"/>
      </w:pPr>
      <w:rPr>
        <w:rFonts w:hint="default"/>
      </w:rPr>
    </w:lvl>
    <w:lvl w:ilvl="1" w:tplc="B9129498">
      <w:start w:val="1"/>
      <w:numFmt w:val="decimal"/>
      <w:lvlText w:val="%2．"/>
      <w:lvlJc w:val="left"/>
      <w:pPr>
        <w:ind w:left="3600" w:hanging="360"/>
      </w:pPr>
      <w:rPr>
        <w:rFonts w:hint="default"/>
      </w:r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1F041D57"/>
    <w:multiLevelType w:val="hybridMultilevel"/>
    <w:tmpl w:val="B210807E"/>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3337005C"/>
    <w:multiLevelType w:val="hybridMultilevel"/>
    <w:tmpl w:val="7FC4E7F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nsid w:val="37D36A22"/>
    <w:multiLevelType w:val="hybridMultilevel"/>
    <w:tmpl w:val="F84C27D6"/>
    <w:lvl w:ilvl="0" w:tplc="C4A4853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37FE4E3F"/>
    <w:multiLevelType w:val="hybridMultilevel"/>
    <w:tmpl w:val="3DF4218A"/>
    <w:lvl w:ilvl="0" w:tplc="123CF31C">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0">
    <w:nsid w:val="46893467"/>
    <w:multiLevelType w:val="hybridMultilevel"/>
    <w:tmpl w:val="1A604F34"/>
    <w:lvl w:ilvl="0" w:tplc="721883E0">
      <w:start w:val="1"/>
      <w:numFmt w:val="decimal"/>
      <w:lvlText w:val="%1."/>
      <w:lvlJc w:val="left"/>
      <w:pPr>
        <w:ind w:left="3312" w:hanging="420"/>
      </w:pPr>
      <w:rPr>
        <w:rFonts w:hint="eastAsia"/>
      </w:rPr>
    </w:lvl>
    <w:lvl w:ilvl="1" w:tplc="04090019" w:tentative="1">
      <w:start w:val="1"/>
      <w:numFmt w:val="lowerLetter"/>
      <w:lvlText w:val="%2)"/>
      <w:lvlJc w:val="left"/>
      <w:pPr>
        <w:ind w:left="3732" w:hanging="420"/>
      </w:pPr>
    </w:lvl>
    <w:lvl w:ilvl="2" w:tplc="0409001B" w:tentative="1">
      <w:start w:val="1"/>
      <w:numFmt w:val="lowerRoman"/>
      <w:lvlText w:val="%3."/>
      <w:lvlJc w:val="right"/>
      <w:pPr>
        <w:ind w:left="4152" w:hanging="420"/>
      </w:pPr>
    </w:lvl>
    <w:lvl w:ilvl="3" w:tplc="0409000F" w:tentative="1">
      <w:start w:val="1"/>
      <w:numFmt w:val="decimal"/>
      <w:lvlText w:val="%4."/>
      <w:lvlJc w:val="left"/>
      <w:pPr>
        <w:ind w:left="4572" w:hanging="420"/>
      </w:pPr>
    </w:lvl>
    <w:lvl w:ilvl="4" w:tplc="04090019" w:tentative="1">
      <w:start w:val="1"/>
      <w:numFmt w:val="lowerLetter"/>
      <w:lvlText w:val="%5)"/>
      <w:lvlJc w:val="left"/>
      <w:pPr>
        <w:ind w:left="4992" w:hanging="420"/>
      </w:pPr>
    </w:lvl>
    <w:lvl w:ilvl="5" w:tplc="0409001B" w:tentative="1">
      <w:start w:val="1"/>
      <w:numFmt w:val="lowerRoman"/>
      <w:lvlText w:val="%6."/>
      <w:lvlJc w:val="right"/>
      <w:pPr>
        <w:ind w:left="5412" w:hanging="420"/>
      </w:pPr>
    </w:lvl>
    <w:lvl w:ilvl="6" w:tplc="0409000F" w:tentative="1">
      <w:start w:val="1"/>
      <w:numFmt w:val="decimal"/>
      <w:lvlText w:val="%7."/>
      <w:lvlJc w:val="left"/>
      <w:pPr>
        <w:ind w:left="5832" w:hanging="420"/>
      </w:pPr>
    </w:lvl>
    <w:lvl w:ilvl="7" w:tplc="04090019" w:tentative="1">
      <w:start w:val="1"/>
      <w:numFmt w:val="lowerLetter"/>
      <w:lvlText w:val="%8)"/>
      <w:lvlJc w:val="left"/>
      <w:pPr>
        <w:ind w:left="6252" w:hanging="420"/>
      </w:pPr>
    </w:lvl>
    <w:lvl w:ilvl="8" w:tplc="0409001B" w:tentative="1">
      <w:start w:val="1"/>
      <w:numFmt w:val="lowerRoman"/>
      <w:lvlText w:val="%9."/>
      <w:lvlJc w:val="right"/>
      <w:pPr>
        <w:ind w:left="6672" w:hanging="420"/>
      </w:pPr>
    </w:lvl>
  </w:abstractNum>
  <w:abstractNum w:abstractNumId="21">
    <w:nsid w:val="47A13823"/>
    <w:multiLevelType w:val="hybridMultilevel"/>
    <w:tmpl w:val="C04A4882"/>
    <w:lvl w:ilvl="0" w:tplc="7A94FDD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494C24EC"/>
    <w:multiLevelType w:val="hybridMultilevel"/>
    <w:tmpl w:val="C0E22C7A"/>
    <w:lvl w:ilvl="0" w:tplc="D0F26C9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D079A9"/>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4621DF"/>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8D4CCC"/>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DD7CA8"/>
    <w:multiLevelType w:val="hybridMultilevel"/>
    <w:tmpl w:val="4094DCCA"/>
    <w:lvl w:ilvl="0" w:tplc="67EAD518">
      <w:start w:val="1"/>
      <w:numFmt w:val="decimal"/>
      <w:lvlText w:val="%1."/>
      <w:lvlJc w:val="left"/>
      <w:pPr>
        <w:ind w:left="2880" w:hanging="360"/>
      </w:pPr>
      <w:rPr>
        <w:rFonts w:hint="default"/>
      </w:rPr>
    </w:lvl>
    <w:lvl w:ilvl="1" w:tplc="B9129498">
      <w:start w:val="1"/>
      <w:numFmt w:val="decimal"/>
      <w:lvlText w:val="%2．"/>
      <w:lvlJc w:val="left"/>
      <w:pPr>
        <w:ind w:left="3600" w:hanging="360"/>
      </w:pPr>
      <w:rPr>
        <w:rFonts w:hint="default"/>
      </w:r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61490505"/>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25F1CD6"/>
    <w:multiLevelType w:val="hybridMultilevel"/>
    <w:tmpl w:val="22F2268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9">
    <w:nsid w:val="642D650A"/>
    <w:multiLevelType w:val="hybridMultilevel"/>
    <w:tmpl w:val="DD38515C"/>
    <w:lvl w:ilvl="0" w:tplc="FA60D3E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0">
    <w:nsid w:val="69065A9F"/>
    <w:multiLevelType w:val="hybridMultilevel"/>
    <w:tmpl w:val="C0E22C7A"/>
    <w:lvl w:ilvl="0" w:tplc="D0F26C9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6E7AC4"/>
    <w:multiLevelType w:val="hybridMultilevel"/>
    <w:tmpl w:val="847E4336"/>
    <w:lvl w:ilvl="0" w:tplc="4108542E">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A1A3D88"/>
    <w:multiLevelType w:val="hybridMultilevel"/>
    <w:tmpl w:val="22F2268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6A56420D"/>
    <w:multiLevelType w:val="hybridMultilevel"/>
    <w:tmpl w:val="258E0650"/>
    <w:lvl w:ilvl="0" w:tplc="A164E852">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34">
    <w:nsid w:val="6ACB35E6"/>
    <w:multiLevelType w:val="hybridMultilevel"/>
    <w:tmpl w:val="B210807E"/>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5">
    <w:nsid w:val="6C1538ED"/>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6">
    <w:nsid w:val="70E135F6"/>
    <w:multiLevelType w:val="hybridMultilevel"/>
    <w:tmpl w:val="F84C27D6"/>
    <w:lvl w:ilvl="0" w:tplc="C4A4853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73097864"/>
    <w:multiLevelType w:val="hybridMultilevel"/>
    <w:tmpl w:val="B7D01806"/>
    <w:lvl w:ilvl="0" w:tplc="F2A89E3C">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9">
    <w:nsid w:val="763C3D65"/>
    <w:multiLevelType w:val="hybridMultilevel"/>
    <w:tmpl w:val="ABBCE4EE"/>
    <w:lvl w:ilvl="0" w:tplc="BD725B72">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0">
    <w:nsid w:val="766A0252"/>
    <w:multiLevelType w:val="hybridMultilevel"/>
    <w:tmpl w:val="7FC4E7F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nsid w:val="78CD2E23"/>
    <w:multiLevelType w:val="singleLevel"/>
    <w:tmpl w:val="B546E2FE"/>
    <w:lvl w:ilvl="0">
      <w:start w:val="1"/>
      <w:numFmt w:val="none"/>
      <w:lvlText w:val="Note:"/>
      <w:legacy w:legacy="1" w:legacySpace="0" w:legacyIndent="720"/>
      <w:lvlJc w:val="left"/>
      <w:pPr>
        <w:ind w:left="720" w:hanging="720"/>
      </w:pPr>
      <w:rPr>
        <w:b/>
        <w:i w:val="0"/>
      </w:rPr>
    </w:lvl>
  </w:abstractNum>
  <w:abstractNum w:abstractNumId="42">
    <w:nsid w:val="79477BB7"/>
    <w:multiLevelType w:val="hybridMultilevel"/>
    <w:tmpl w:val="EA9E387A"/>
    <w:lvl w:ilvl="0" w:tplc="4C2E149C">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3">
    <w:nsid w:val="7C9D6B7A"/>
    <w:multiLevelType w:val="hybridMultilevel"/>
    <w:tmpl w:val="D9A653C2"/>
    <w:lvl w:ilvl="0" w:tplc="67EAD51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nsid w:val="7FC85D26"/>
    <w:multiLevelType w:val="hybridMultilevel"/>
    <w:tmpl w:val="847E4336"/>
    <w:lvl w:ilvl="0" w:tplc="4108542E">
      <w:start w:val="1"/>
      <w:numFmt w:val="decimal"/>
      <w:lvlText w:val="%1."/>
      <w:lvlJc w:val="left"/>
      <w:pPr>
        <w:ind w:left="3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38"/>
  </w:num>
  <w:num w:numId="3">
    <w:abstractNumId w:val="35"/>
  </w:num>
  <w:num w:numId="4">
    <w:abstractNumId w:val="7"/>
  </w:num>
  <w:num w:numId="5">
    <w:abstractNumId w:val="13"/>
  </w:num>
  <w:num w:numId="6">
    <w:abstractNumId w:val="14"/>
  </w:num>
  <w:num w:numId="7">
    <w:abstractNumId w:val="12"/>
  </w:num>
  <w:num w:numId="8">
    <w:abstractNumId w:val="20"/>
  </w:num>
  <w:num w:numId="9">
    <w:abstractNumId w:val="37"/>
  </w:num>
  <w:num w:numId="10">
    <w:abstractNumId w:val="44"/>
  </w:num>
  <w:num w:numId="11">
    <w:abstractNumId w:val="8"/>
  </w:num>
  <w:num w:numId="12">
    <w:abstractNumId w:val="30"/>
  </w:num>
  <w:num w:numId="13">
    <w:abstractNumId w:val="22"/>
  </w:num>
  <w:num w:numId="14">
    <w:abstractNumId w:val="5"/>
  </w:num>
  <w:num w:numId="15">
    <w:abstractNumId w:val="4"/>
  </w:num>
  <w:num w:numId="16">
    <w:abstractNumId w:val="6"/>
  </w:num>
  <w:num w:numId="17">
    <w:abstractNumId w:val="25"/>
  </w:num>
  <w:num w:numId="18">
    <w:abstractNumId w:val="27"/>
  </w:num>
  <w:num w:numId="19">
    <w:abstractNumId w:val="1"/>
  </w:num>
  <w:num w:numId="20">
    <w:abstractNumId w:val="23"/>
  </w:num>
  <w:num w:numId="21">
    <w:abstractNumId w:val="24"/>
  </w:num>
  <w:num w:numId="22">
    <w:abstractNumId w:val="10"/>
  </w:num>
  <w:num w:numId="23">
    <w:abstractNumId w:val="31"/>
  </w:num>
  <w:num w:numId="24">
    <w:abstractNumId w:val="9"/>
  </w:num>
  <w:num w:numId="25">
    <w:abstractNumId w:val="11"/>
  </w:num>
  <w:num w:numId="26">
    <w:abstractNumId w:val="29"/>
  </w:num>
  <w:num w:numId="27">
    <w:abstractNumId w:val="33"/>
  </w:num>
  <w:num w:numId="28">
    <w:abstractNumId w:val="39"/>
  </w:num>
  <w:num w:numId="29">
    <w:abstractNumId w:val="42"/>
  </w:num>
  <w:num w:numId="30">
    <w:abstractNumId w:val="19"/>
  </w:num>
  <w:num w:numId="31">
    <w:abstractNumId w:val="0"/>
  </w:num>
  <w:num w:numId="32">
    <w:abstractNumId w:val="32"/>
  </w:num>
  <w:num w:numId="33">
    <w:abstractNumId w:val="40"/>
  </w:num>
  <w:num w:numId="34">
    <w:abstractNumId w:val="16"/>
  </w:num>
  <w:num w:numId="35">
    <w:abstractNumId w:val="17"/>
  </w:num>
  <w:num w:numId="36">
    <w:abstractNumId w:val="2"/>
  </w:num>
  <w:num w:numId="37">
    <w:abstractNumId w:val="28"/>
  </w:num>
  <w:num w:numId="38">
    <w:abstractNumId w:val="3"/>
  </w:num>
  <w:num w:numId="39">
    <w:abstractNumId w:val="34"/>
  </w:num>
  <w:num w:numId="40">
    <w:abstractNumId w:val="21"/>
  </w:num>
  <w:num w:numId="41">
    <w:abstractNumId w:val="18"/>
  </w:num>
  <w:num w:numId="42">
    <w:abstractNumId w:val="15"/>
  </w:num>
  <w:num w:numId="43">
    <w:abstractNumId w:val="43"/>
  </w:num>
  <w:num w:numId="44">
    <w:abstractNumId w:val="36"/>
  </w:num>
  <w:num w:numId="45">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008A"/>
    <w:rsid w:val="00000611"/>
    <w:rsid w:val="00001B97"/>
    <w:rsid w:val="00002D85"/>
    <w:rsid w:val="000034DF"/>
    <w:rsid w:val="000039A1"/>
    <w:rsid w:val="00003D47"/>
    <w:rsid w:val="00003EBD"/>
    <w:rsid w:val="000045F0"/>
    <w:rsid w:val="000050CE"/>
    <w:rsid w:val="0000540C"/>
    <w:rsid w:val="000055C3"/>
    <w:rsid w:val="00005945"/>
    <w:rsid w:val="0000687D"/>
    <w:rsid w:val="00006E82"/>
    <w:rsid w:val="00007AD3"/>
    <w:rsid w:val="0001062E"/>
    <w:rsid w:val="00010B4F"/>
    <w:rsid w:val="0001191E"/>
    <w:rsid w:val="0001206E"/>
    <w:rsid w:val="00012273"/>
    <w:rsid w:val="00013BCA"/>
    <w:rsid w:val="00014B04"/>
    <w:rsid w:val="00015085"/>
    <w:rsid w:val="000151D8"/>
    <w:rsid w:val="000154F8"/>
    <w:rsid w:val="00016571"/>
    <w:rsid w:val="000165E1"/>
    <w:rsid w:val="00016A18"/>
    <w:rsid w:val="00016C96"/>
    <w:rsid w:val="00022BB7"/>
    <w:rsid w:val="00022FFF"/>
    <w:rsid w:val="000234B6"/>
    <w:rsid w:val="000235E4"/>
    <w:rsid w:val="00023768"/>
    <w:rsid w:val="00023F57"/>
    <w:rsid w:val="000240AB"/>
    <w:rsid w:val="00024736"/>
    <w:rsid w:val="000247AE"/>
    <w:rsid w:val="00026E48"/>
    <w:rsid w:val="00027D5E"/>
    <w:rsid w:val="000302FE"/>
    <w:rsid w:val="00030507"/>
    <w:rsid w:val="00030A87"/>
    <w:rsid w:val="00030E0D"/>
    <w:rsid w:val="00031817"/>
    <w:rsid w:val="00031D4B"/>
    <w:rsid w:val="00031D97"/>
    <w:rsid w:val="00031E20"/>
    <w:rsid w:val="0003215A"/>
    <w:rsid w:val="000329A8"/>
    <w:rsid w:val="00033536"/>
    <w:rsid w:val="00033D94"/>
    <w:rsid w:val="00034925"/>
    <w:rsid w:val="000357DC"/>
    <w:rsid w:val="000357E0"/>
    <w:rsid w:val="00035BCC"/>
    <w:rsid w:val="00036125"/>
    <w:rsid w:val="00036C5C"/>
    <w:rsid w:val="00036D9F"/>
    <w:rsid w:val="00037E23"/>
    <w:rsid w:val="0004122D"/>
    <w:rsid w:val="00041331"/>
    <w:rsid w:val="0004162F"/>
    <w:rsid w:val="000422AB"/>
    <w:rsid w:val="00042BB1"/>
    <w:rsid w:val="00043AFD"/>
    <w:rsid w:val="00043B2C"/>
    <w:rsid w:val="00043B41"/>
    <w:rsid w:val="00043C6B"/>
    <w:rsid w:val="00043E26"/>
    <w:rsid w:val="000444C3"/>
    <w:rsid w:val="000446C5"/>
    <w:rsid w:val="00045174"/>
    <w:rsid w:val="00045186"/>
    <w:rsid w:val="0004534E"/>
    <w:rsid w:val="00045C84"/>
    <w:rsid w:val="00046102"/>
    <w:rsid w:val="0004626B"/>
    <w:rsid w:val="000462DC"/>
    <w:rsid w:val="00047064"/>
    <w:rsid w:val="00047226"/>
    <w:rsid w:val="00047661"/>
    <w:rsid w:val="00047AB2"/>
    <w:rsid w:val="000500C2"/>
    <w:rsid w:val="0005080D"/>
    <w:rsid w:val="000509D5"/>
    <w:rsid w:val="000509FE"/>
    <w:rsid w:val="00050D38"/>
    <w:rsid w:val="00051E9E"/>
    <w:rsid w:val="00051F3D"/>
    <w:rsid w:val="00052326"/>
    <w:rsid w:val="00052769"/>
    <w:rsid w:val="00052D8B"/>
    <w:rsid w:val="00053101"/>
    <w:rsid w:val="00053203"/>
    <w:rsid w:val="00053E46"/>
    <w:rsid w:val="00053F5D"/>
    <w:rsid w:val="00053FEA"/>
    <w:rsid w:val="000543C9"/>
    <w:rsid w:val="00054563"/>
    <w:rsid w:val="0005481A"/>
    <w:rsid w:val="00054AA4"/>
    <w:rsid w:val="00054FC6"/>
    <w:rsid w:val="00055AFF"/>
    <w:rsid w:val="00055DA5"/>
    <w:rsid w:val="00055F99"/>
    <w:rsid w:val="00055FAB"/>
    <w:rsid w:val="000568D5"/>
    <w:rsid w:val="00056A49"/>
    <w:rsid w:val="00056D9F"/>
    <w:rsid w:val="000579E8"/>
    <w:rsid w:val="00057D65"/>
    <w:rsid w:val="0006037C"/>
    <w:rsid w:val="00060E0A"/>
    <w:rsid w:val="000612B8"/>
    <w:rsid w:val="000620A1"/>
    <w:rsid w:val="00062508"/>
    <w:rsid w:val="00062D32"/>
    <w:rsid w:val="0006326D"/>
    <w:rsid w:val="00064111"/>
    <w:rsid w:val="000645A4"/>
    <w:rsid w:val="00064685"/>
    <w:rsid w:val="00065D3A"/>
    <w:rsid w:val="000661E6"/>
    <w:rsid w:val="000661EF"/>
    <w:rsid w:val="000670F5"/>
    <w:rsid w:val="00067C71"/>
    <w:rsid w:val="000700E1"/>
    <w:rsid w:val="000708B0"/>
    <w:rsid w:val="00071B80"/>
    <w:rsid w:val="00071B9E"/>
    <w:rsid w:val="00071FA3"/>
    <w:rsid w:val="000720E4"/>
    <w:rsid w:val="0007224D"/>
    <w:rsid w:val="0007332D"/>
    <w:rsid w:val="000741A0"/>
    <w:rsid w:val="00075044"/>
    <w:rsid w:val="00075174"/>
    <w:rsid w:val="000755C4"/>
    <w:rsid w:val="00076E26"/>
    <w:rsid w:val="00076EE6"/>
    <w:rsid w:val="000771AF"/>
    <w:rsid w:val="00077266"/>
    <w:rsid w:val="00077FF2"/>
    <w:rsid w:val="000800BD"/>
    <w:rsid w:val="0008204C"/>
    <w:rsid w:val="0008241B"/>
    <w:rsid w:val="00083777"/>
    <w:rsid w:val="00083D11"/>
    <w:rsid w:val="00084FC0"/>
    <w:rsid w:val="000852C4"/>
    <w:rsid w:val="00085907"/>
    <w:rsid w:val="00085BB2"/>
    <w:rsid w:val="0008693A"/>
    <w:rsid w:val="00087AD7"/>
    <w:rsid w:val="00087DA6"/>
    <w:rsid w:val="0009040F"/>
    <w:rsid w:val="000906BA"/>
    <w:rsid w:val="00091100"/>
    <w:rsid w:val="000913AE"/>
    <w:rsid w:val="00091825"/>
    <w:rsid w:val="00091B66"/>
    <w:rsid w:val="00092493"/>
    <w:rsid w:val="00093786"/>
    <w:rsid w:val="00093840"/>
    <w:rsid w:val="00093F40"/>
    <w:rsid w:val="00093FA4"/>
    <w:rsid w:val="00094971"/>
    <w:rsid w:val="000954A5"/>
    <w:rsid w:val="00096A4A"/>
    <w:rsid w:val="00097380"/>
    <w:rsid w:val="0009753E"/>
    <w:rsid w:val="000A0156"/>
    <w:rsid w:val="000A0208"/>
    <w:rsid w:val="000A03EC"/>
    <w:rsid w:val="000A0D7E"/>
    <w:rsid w:val="000A1307"/>
    <w:rsid w:val="000A135B"/>
    <w:rsid w:val="000A1510"/>
    <w:rsid w:val="000A1B41"/>
    <w:rsid w:val="000A2917"/>
    <w:rsid w:val="000A2A2A"/>
    <w:rsid w:val="000A4354"/>
    <w:rsid w:val="000A48F0"/>
    <w:rsid w:val="000A4D94"/>
    <w:rsid w:val="000A5E0C"/>
    <w:rsid w:val="000A7461"/>
    <w:rsid w:val="000A7A4F"/>
    <w:rsid w:val="000B00E9"/>
    <w:rsid w:val="000B00EC"/>
    <w:rsid w:val="000B074C"/>
    <w:rsid w:val="000B09F4"/>
    <w:rsid w:val="000B0F68"/>
    <w:rsid w:val="000B14AC"/>
    <w:rsid w:val="000B382F"/>
    <w:rsid w:val="000B43DB"/>
    <w:rsid w:val="000B4415"/>
    <w:rsid w:val="000B46AB"/>
    <w:rsid w:val="000B4F1B"/>
    <w:rsid w:val="000B597C"/>
    <w:rsid w:val="000B5AC8"/>
    <w:rsid w:val="000B5C1E"/>
    <w:rsid w:val="000B5E20"/>
    <w:rsid w:val="000B600E"/>
    <w:rsid w:val="000B6F92"/>
    <w:rsid w:val="000B73C4"/>
    <w:rsid w:val="000B78D0"/>
    <w:rsid w:val="000B7B8D"/>
    <w:rsid w:val="000C083E"/>
    <w:rsid w:val="000C118D"/>
    <w:rsid w:val="000C1C7F"/>
    <w:rsid w:val="000C1D0F"/>
    <w:rsid w:val="000C2903"/>
    <w:rsid w:val="000C3796"/>
    <w:rsid w:val="000C3B68"/>
    <w:rsid w:val="000C3E6D"/>
    <w:rsid w:val="000C4989"/>
    <w:rsid w:val="000C5329"/>
    <w:rsid w:val="000C56F1"/>
    <w:rsid w:val="000C5D43"/>
    <w:rsid w:val="000C626B"/>
    <w:rsid w:val="000C65B5"/>
    <w:rsid w:val="000C6716"/>
    <w:rsid w:val="000C7D7D"/>
    <w:rsid w:val="000C7ECC"/>
    <w:rsid w:val="000D0010"/>
    <w:rsid w:val="000D0A70"/>
    <w:rsid w:val="000D1357"/>
    <w:rsid w:val="000D1FD8"/>
    <w:rsid w:val="000D2371"/>
    <w:rsid w:val="000D27C4"/>
    <w:rsid w:val="000D2955"/>
    <w:rsid w:val="000D3307"/>
    <w:rsid w:val="000D3842"/>
    <w:rsid w:val="000D3CAF"/>
    <w:rsid w:val="000D3F87"/>
    <w:rsid w:val="000D413A"/>
    <w:rsid w:val="000D413F"/>
    <w:rsid w:val="000D436D"/>
    <w:rsid w:val="000D4BD7"/>
    <w:rsid w:val="000D50A8"/>
    <w:rsid w:val="000D5413"/>
    <w:rsid w:val="000D58CB"/>
    <w:rsid w:val="000D59E2"/>
    <w:rsid w:val="000D6322"/>
    <w:rsid w:val="000D6D6A"/>
    <w:rsid w:val="000D7160"/>
    <w:rsid w:val="000D7637"/>
    <w:rsid w:val="000D785C"/>
    <w:rsid w:val="000E2195"/>
    <w:rsid w:val="000E3895"/>
    <w:rsid w:val="000E3FDB"/>
    <w:rsid w:val="000E4DBF"/>
    <w:rsid w:val="000E504B"/>
    <w:rsid w:val="000E59E9"/>
    <w:rsid w:val="000E668C"/>
    <w:rsid w:val="000E7324"/>
    <w:rsid w:val="000E7459"/>
    <w:rsid w:val="000E7552"/>
    <w:rsid w:val="000F198E"/>
    <w:rsid w:val="000F3588"/>
    <w:rsid w:val="000F35CF"/>
    <w:rsid w:val="000F40E3"/>
    <w:rsid w:val="000F4323"/>
    <w:rsid w:val="000F4373"/>
    <w:rsid w:val="000F4E55"/>
    <w:rsid w:val="000F53C5"/>
    <w:rsid w:val="000F5906"/>
    <w:rsid w:val="000F5B0C"/>
    <w:rsid w:val="000F7192"/>
    <w:rsid w:val="000F76E9"/>
    <w:rsid w:val="001008E2"/>
    <w:rsid w:val="00101F38"/>
    <w:rsid w:val="00101F99"/>
    <w:rsid w:val="00102819"/>
    <w:rsid w:val="00102AB1"/>
    <w:rsid w:val="001031A9"/>
    <w:rsid w:val="001036DD"/>
    <w:rsid w:val="0010403E"/>
    <w:rsid w:val="001040B7"/>
    <w:rsid w:val="00104C75"/>
    <w:rsid w:val="00105B58"/>
    <w:rsid w:val="00105E54"/>
    <w:rsid w:val="00106DEE"/>
    <w:rsid w:val="00106E6D"/>
    <w:rsid w:val="00110450"/>
    <w:rsid w:val="00110E14"/>
    <w:rsid w:val="00110E9B"/>
    <w:rsid w:val="00111AFD"/>
    <w:rsid w:val="00111D8C"/>
    <w:rsid w:val="00112801"/>
    <w:rsid w:val="00113407"/>
    <w:rsid w:val="00113440"/>
    <w:rsid w:val="00113B1D"/>
    <w:rsid w:val="00113D8F"/>
    <w:rsid w:val="00113F03"/>
    <w:rsid w:val="001141D6"/>
    <w:rsid w:val="00114A6E"/>
    <w:rsid w:val="001155DC"/>
    <w:rsid w:val="0011568F"/>
    <w:rsid w:val="00115876"/>
    <w:rsid w:val="00115DD9"/>
    <w:rsid w:val="00115F17"/>
    <w:rsid w:val="00115F89"/>
    <w:rsid w:val="00116D0E"/>
    <w:rsid w:val="00117903"/>
    <w:rsid w:val="00117A55"/>
    <w:rsid w:val="001213AD"/>
    <w:rsid w:val="00121656"/>
    <w:rsid w:val="00121C87"/>
    <w:rsid w:val="0012271D"/>
    <w:rsid w:val="00122A1B"/>
    <w:rsid w:val="00122A3D"/>
    <w:rsid w:val="0012319E"/>
    <w:rsid w:val="00123274"/>
    <w:rsid w:val="001241C4"/>
    <w:rsid w:val="00124A1A"/>
    <w:rsid w:val="0012633E"/>
    <w:rsid w:val="001269B2"/>
    <w:rsid w:val="00127270"/>
    <w:rsid w:val="00127CC4"/>
    <w:rsid w:val="00130647"/>
    <w:rsid w:val="00130B91"/>
    <w:rsid w:val="00131B44"/>
    <w:rsid w:val="00131D98"/>
    <w:rsid w:val="00131F2D"/>
    <w:rsid w:val="001333A6"/>
    <w:rsid w:val="00133526"/>
    <w:rsid w:val="00133A25"/>
    <w:rsid w:val="00134184"/>
    <w:rsid w:val="001343F1"/>
    <w:rsid w:val="00134C14"/>
    <w:rsid w:val="00134FB5"/>
    <w:rsid w:val="00135976"/>
    <w:rsid w:val="0013602D"/>
    <w:rsid w:val="00136661"/>
    <w:rsid w:val="0013699A"/>
    <w:rsid w:val="00137175"/>
    <w:rsid w:val="0013777A"/>
    <w:rsid w:val="00140740"/>
    <w:rsid w:val="0014178F"/>
    <w:rsid w:val="001436C7"/>
    <w:rsid w:val="00143FB6"/>
    <w:rsid w:val="001462D9"/>
    <w:rsid w:val="0014676B"/>
    <w:rsid w:val="001475BC"/>
    <w:rsid w:val="001517E8"/>
    <w:rsid w:val="00151AAB"/>
    <w:rsid w:val="00152656"/>
    <w:rsid w:val="0015308E"/>
    <w:rsid w:val="00153AC6"/>
    <w:rsid w:val="00154DDE"/>
    <w:rsid w:val="0015549D"/>
    <w:rsid w:val="00156AF2"/>
    <w:rsid w:val="00157B9B"/>
    <w:rsid w:val="001609CA"/>
    <w:rsid w:val="00160FC6"/>
    <w:rsid w:val="00161B9C"/>
    <w:rsid w:val="00162707"/>
    <w:rsid w:val="00162B44"/>
    <w:rsid w:val="00162F82"/>
    <w:rsid w:val="001639ED"/>
    <w:rsid w:val="001641B5"/>
    <w:rsid w:val="00164E35"/>
    <w:rsid w:val="00166014"/>
    <w:rsid w:val="00166606"/>
    <w:rsid w:val="00166658"/>
    <w:rsid w:val="00166BDE"/>
    <w:rsid w:val="00167E18"/>
    <w:rsid w:val="00170078"/>
    <w:rsid w:val="00170264"/>
    <w:rsid w:val="00170957"/>
    <w:rsid w:val="00170A5F"/>
    <w:rsid w:val="00170A72"/>
    <w:rsid w:val="00171C53"/>
    <w:rsid w:val="00172FFB"/>
    <w:rsid w:val="001735F2"/>
    <w:rsid w:val="00173BF5"/>
    <w:rsid w:val="001743F5"/>
    <w:rsid w:val="00174B81"/>
    <w:rsid w:val="00175573"/>
    <w:rsid w:val="00175F31"/>
    <w:rsid w:val="00176FF7"/>
    <w:rsid w:val="001773CF"/>
    <w:rsid w:val="00177904"/>
    <w:rsid w:val="00177D74"/>
    <w:rsid w:val="00177EA7"/>
    <w:rsid w:val="00180452"/>
    <w:rsid w:val="00182057"/>
    <w:rsid w:val="001821BF"/>
    <w:rsid w:val="0018257C"/>
    <w:rsid w:val="0018335A"/>
    <w:rsid w:val="00184A4A"/>
    <w:rsid w:val="00185034"/>
    <w:rsid w:val="00185781"/>
    <w:rsid w:val="00185A4C"/>
    <w:rsid w:val="00185CC7"/>
    <w:rsid w:val="0018754D"/>
    <w:rsid w:val="00187CC4"/>
    <w:rsid w:val="00187EBB"/>
    <w:rsid w:val="00187FEA"/>
    <w:rsid w:val="00190046"/>
    <w:rsid w:val="0019034B"/>
    <w:rsid w:val="001907E7"/>
    <w:rsid w:val="00190F7B"/>
    <w:rsid w:val="00191E6D"/>
    <w:rsid w:val="00191F67"/>
    <w:rsid w:val="00192742"/>
    <w:rsid w:val="001928D6"/>
    <w:rsid w:val="001939CC"/>
    <w:rsid w:val="0019691D"/>
    <w:rsid w:val="001969B6"/>
    <w:rsid w:val="00196A58"/>
    <w:rsid w:val="001A0809"/>
    <w:rsid w:val="001A0F3A"/>
    <w:rsid w:val="001A1184"/>
    <w:rsid w:val="001A207A"/>
    <w:rsid w:val="001A35F0"/>
    <w:rsid w:val="001A3F27"/>
    <w:rsid w:val="001A4BCF"/>
    <w:rsid w:val="001A4F9B"/>
    <w:rsid w:val="001A5F4D"/>
    <w:rsid w:val="001A5FD8"/>
    <w:rsid w:val="001A6367"/>
    <w:rsid w:val="001A7414"/>
    <w:rsid w:val="001A7620"/>
    <w:rsid w:val="001A79DC"/>
    <w:rsid w:val="001B0193"/>
    <w:rsid w:val="001B1D67"/>
    <w:rsid w:val="001B270E"/>
    <w:rsid w:val="001B3190"/>
    <w:rsid w:val="001B37CF"/>
    <w:rsid w:val="001B52D5"/>
    <w:rsid w:val="001B5A40"/>
    <w:rsid w:val="001B6C9C"/>
    <w:rsid w:val="001B7B72"/>
    <w:rsid w:val="001B7D61"/>
    <w:rsid w:val="001B7FF3"/>
    <w:rsid w:val="001C0234"/>
    <w:rsid w:val="001C0EC1"/>
    <w:rsid w:val="001C2EA6"/>
    <w:rsid w:val="001C36BC"/>
    <w:rsid w:val="001C419D"/>
    <w:rsid w:val="001C43B5"/>
    <w:rsid w:val="001C595B"/>
    <w:rsid w:val="001C6FCF"/>
    <w:rsid w:val="001C7CE4"/>
    <w:rsid w:val="001D0BCC"/>
    <w:rsid w:val="001D0D2B"/>
    <w:rsid w:val="001D0DF6"/>
    <w:rsid w:val="001D11CB"/>
    <w:rsid w:val="001D1443"/>
    <w:rsid w:val="001D19DB"/>
    <w:rsid w:val="001D1F9E"/>
    <w:rsid w:val="001D2127"/>
    <w:rsid w:val="001D49DC"/>
    <w:rsid w:val="001D578F"/>
    <w:rsid w:val="001D5A19"/>
    <w:rsid w:val="001D5E07"/>
    <w:rsid w:val="001D6BE0"/>
    <w:rsid w:val="001D79F5"/>
    <w:rsid w:val="001E0049"/>
    <w:rsid w:val="001E1AB2"/>
    <w:rsid w:val="001E1B7A"/>
    <w:rsid w:val="001E1F33"/>
    <w:rsid w:val="001E218B"/>
    <w:rsid w:val="001E26C0"/>
    <w:rsid w:val="001E2F7F"/>
    <w:rsid w:val="001E53B3"/>
    <w:rsid w:val="001E5C88"/>
    <w:rsid w:val="001E5EAF"/>
    <w:rsid w:val="001E5F80"/>
    <w:rsid w:val="001E61EF"/>
    <w:rsid w:val="001E6575"/>
    <w:rsid w:val="001E6985"/>
    <w:rsid w:val="001E6D7A"/>
    <w:rsid w:val="001E6E7C"/>
    <w:rsid w:val="001E7994"/>
    <w:rsid w:val="001F04AA"/>
    <w:rsid w:val="001F08F8"/>
    <w:rsid w:val="001F0948"/>
    <w:rsid w:val="001F0C42"/>
    <w:rsid w:val="001F3836"/>
    <w:rsid w:val="001F3BC7"/>
    <w:rsid w:val="001F3CEB"/>
    <w:rsid w:val="001F407A"/>
    <w:rsid w:val="001F4452"/>
    <w:rsid w:val="001F4497"/>
    <w:rsid w:val="001F459D"/>
    <w:rsid w:val="001F45B4"/>
    <w:rsid w:val="001F4859"/>
    <w:rsid w:val="001F4AA3"/>
    <w:rsid w:val="001F4D70"/>
    <w:rsid w:val="001F558B"/>
    <w:rsid w:val="001F5B75"/>
    <w:rsid w:val="001F6A99"/>
    <w:rsid w:val="002002A0"/>
    <w:rsid w:val="002003FD"/>
    <w:rsid w:val="00200A67"/>
    <w:rsid w:val="0020107B"/>
    <w:rsid w:val="00201549"/>
    <w:rsid w:val="0020158A"/>
    <w:rsid w:val="00201DED"/>
    <w:rsid w:val="00202351"/>
    <w:rsid w:val="00202689"/>
    <w:rsid w:val="0020277E"/>
    <w:rsid w:val="0020286A"/>
    <w:rsid w:val="0020312D"/>
    <w:rsid w:val="00203267"/>
    <w:rsid w:val="0020365F"/>
    <w:rsid w:val="00204C0A"/>
    <w:rsid w:val="002053A8"/>
    <w:rsid w:val="002058F1"/>
    <w:rsid w:val="002059B7"/>
    <w:rsid w:val="00206548"/>
    <w:rsid w:val="00206633"/>
    <w:rsid w:val="002076D7"/>
    <w:rsid w:val="002079E9"/>
    <w:rsid w:val="00207D3B"/>
    <w:rsid w:val="0021033F"/>
    <w:rsid w:val="002103C4"/>
    <w:rsid w:val="00210C80"/>
    <w:rsid w:val="00210DAA"/>
    <w:rsid w:val="0021130C"/>
    <w:rsid w:val="002114AC"/>
    <w:rsid w:val="002116F4"/>
    <w:rsid w:val="0021178C"/>
    <w:rsid w:val="00211817"/>
    <w:rsid w:val="002118B9"/>
    <w:rsid w:val="002127F9"/>
    <w:rsid w:val="002130B9"/>
    <w:rsid w:val="002131A8"/>
    <w:rsid w:val="002143BA"/>
    <w:rsid w:val="00215361"/>
    <w:rsid w:val="00215844"/>
    <w:rsid w:val="00215A71"/>
    <w:rsid w:val="002209E9"/>
    <w:rsid w:val="0022103D"/>
    <w:rsid w:val="002210AB"/>
    <w:rsid w:val="0022118C"/>
    <w:rsid w:val="00221B2F"/>
    <w:rsid w:val="0022250F"/>
    <w:rsid w:val="002229B1"/>
    <w:rsid w:val="0022384E"/>
    <w:rsid w:val="0022485C"/>
    <w:rsid w:val="0022507C"/>
    <w:rsid w:val="00225837"/>
    <w:rsid w:val="002265CE"/>
    <w:rsid w:val="00226BD7"/>
    <w:rsid w:val="00226DAA"/>
    <w:rsid w:val="00226FC4"/>
    <w:rsid w:val="00227C65"/>
    <w:rsid w:val="00227D8F"/>
    <w:rsid w:val="00227E8B"/>
    <w:rsid w:val="0023031A"/>
    <w:rsid w:val="00230665"/>
    <w:rsid w:val="002308E3"/>
    <w:rsid w:val="00232EF0"/>
    <w:rsid w:val="002330FB"/>
    <w:rsid w:val="002333BA"/>
    <w:rsid w:val="0023465A"/>
    <w:rsid w:val="002348BF"/>
    <w:rsid w:val="00235033"/>
    <w:rsid w:val="00236417"/>
    <w:rsid w:val="0023653E"/>
    <w:rsid w:val="002366A8"/>
    <w:rsid w:val="002369C3"/>
    <w:rsid w:val="00236B27"/>
    <w:rsid w:val="00236F1B"/>
    <w:rsid w:val="002371D7"/>
    <w:rsid w:val="002376BF"/>
    <w:rsid w:val="00241368"/>
    <w:rsid w:val="002414A6"/>
    <w:rsid w:val="00241CBB"/>
    <w:rsid w:val="00241D0F"/>
    <w:rsid w:val="00242046"/>
    <w:rsid w:val="00242FC6"/>
    <w:rsid w:val="0024500B"/>
    <w:rsid w:val="0024539B"/>
    <w:rsid w:val="00245683"/>
    <w:rsid w:val="00245B7D"/>
    <w:rsid w:val="00245FF8"/>
    <w:rsid w:val="002464EB"/>
    <w:rsid w:val="00246542"/>
    <w:rsid w:val="00246AB7"/>
    <w:rsid w:val="00247E86"/>
    <w:rsid w:val="002500BA"/>
    <w:rsid w:val="0025012B"/>
    <w:rsid w:val="00250523"/>
    <w:rsid w:val="002527C4"/>
    <w:rsid w:val="00252950"/>
    <w:rsid w:val="002529C9"/>
    <w:rsid w:val="002538CA"/>
    <w:rsid w:val="0025398B"/>
    <w:rsid w:val="0025481B"/>
    <w:rsid w:val="002548CA"/>
    <w:rsid w:val="00254DED"/>
    <w:rsid w:val="002563F7"/>
    <w:rsid w:val="00256E5F"/>
    <w:rsid w:val="002571ED"/>
    <w:rsid w:val="00257234"/>
    <w:rsid w:val="002600D8"/>
    <w:rsid w:val="00260287"/>
    <w:rsid w:val="00260325"/>
    <w:rsid w:val="00261401"/>
    <w:rsid w:val="0026156F"/>
    <w:rsid w:val="00261B98"/>
    <w:rsid w:val="0026287E"/>
    <w:rsid w:val="00262E6B"/>
    <w:rsid w:val="002630D9"/>
    <w:rsid w:val="0026317B"/>
    <w:rsid w:val="00263361"/>
    <w:rsid w:val="002634C7"/>
    <w:rsid w:val="0026482C"/>
    <w:rsid w:val="00265776"/>
    <w:rsid w:val="00266241"/>
    <w:rsid w:val="00266539"/>
    <w:rsid w:val="002668C9"/>
    <w:rsid w:val="0026693C"/>
    <w:rsid w:val="002676DF"/>
    <w:rsid w:val="00270021"/>
    <w:rsid w:val="00270CE1"/>
    <w:rsid w:val="00271DFF"/>
    <w:rsid w:val="00271E58"/>
    <w:rsid w:val="00272866"/>
    <w:rsid w:val="002729CE"/>
    <w:rsid w:val="00272FC3"/>
    <w:rsid w:val="00273275"/>
    <w:rsid w:val="0027367A"/>
    <w:rsid w:val="00273EB0"/>
    <w:rsid w:val="002744D2"/>
    <w:rsid w:val="00274757"/>
    <w:rsid w:val="00274EE2"/>
    <w:rsid w:val="002753F6"/>
    <w:rsid w:val="00276EC2"/>
    <w:rsid w:val="00277360"/>
    <w:rsid w:val="00277371"/>
    <w:rsid w:val="00277B4B"/>
    <w:rsid w:val="002800A6"/>
    <w:rsid w:val="002801BC"/>
    <w:rsid w:val="0028060F"/>
    <w:rsid w:val="00280BE2"/>
    <w:rsid w:val="002826DA"/>
    <w:rsid w:val="00282822"/>
    <w:rsid w:val="00284048"/>
    <w:rsid w:val="0028638A"/>
    <w:rsid w:val="00287005"/>
    <w:rsid w:val="002871EA"/>
    <w:rsid w:val="00287A51"/>
    <w:rsid w:val="002902D5"/>
    <w:rsid w:val="00290B9F"/>
    <w:rsid w:val="00291416"/>
    <w:rsid w:val="00291575"/>
    <w:rsid w:val="00291B82"/>
    <w:rsid w:val="00291C34"/>
    <w:rsid w:val="00291D8B"/>
    <w:rsid w:val="0029281A"/>
    <w:rsid w:val="00292949"/>
    <w:rsid w:val="002929EC"/>
    <w:rsid w:val="00292BC8"/>
    <w:rsid w:val="002930D9"/>
    <w:rsid w:val="00293452"/>
    <w:rsid w:val="0029388E"/>
    <w:rsid w:val="0029486B"/>
    <w:rsid w:val="00294E52"/>
    <w:rsid w:val="002954B0"/>
    <w:rsid w:val="00296442"/>
    <w:rsid w:val="0029648D"/>
    <w:rsid w:val="00296C59"/>
    <w:rsid w:val="002975B9"/>
    <w:rsid w:val="002978E8"/>
    <w:rsid w:val="00297C4C"/>
    <w:rsid w:val="002A01E0"/>
    <w:rsid w:val="002A0539"/>
    <w:rsid w:val="002A0821"/>
    <w:rsid w:val="002A1D35"/>
    <w:rsid w:val="002A2604"/>
    <w:rsid w:val="002A422E"/>
    <w:rsid w:val="002A4717"/>
    <w:rsid w:val="002A4746"/>
    <w:rsid w:val="002A47A4"/>
    <w:rsid w:val="002A4B22"/>
    <w:rsid w:val="002A5209"/>
    <w:rsid w:val="002A54F7"/>
    <w:rsid w:val="002A574D"/>
    <w:rsid w:val="002A5DFC"/>
    <w:rsid w:val="002A61C9"/>
    <w:rsid w:val="002A6633"/>
    <w:rsid w:val="002A757F"/>
    <w:rsid w:val="002B02CF"/>
    <w:rsid w:val="002B0CE6"/>
    <w:rsid w:val="002B15B5"/>
    <w:rsid w:val="002B20D9"/>
    <w:rsid w:val="002B24AC"/>
    <w:rsid w:val="002B2964"/>
    <w:rsid w:val="002B3106"/>
    <w:rsid w:val="002B310D"/>
    <w:rsid w:val="002B3B28"/>
    <w:rsid w:val="002B3BDA"/>
    <w:rsid w:val="002B3D2A"/>
    <w:rsid w:val="002B3EA6"/>
    <w:rsid w:val="002B4CD1"/>
    <w:rsid w:val="002B511B"/>
    <w:rsid w:val="002B61A1"/>
    <w:rsid w:val="002B7C14"/>
    <w:rsid w:val="002B7FC6"/>
    <w:rsid w:val="002C02BB"/>
    <w:rsid w:val="002C06DB"/>
    <w:rsid w:val="002C09C4"/>
    <w:rsid w:val="002C0FE8"/>
    <w:rsid w:val="002C3517"/>
    <w:rsid w:val="002C3657"/>
    <w:rsid w:val="002C3EFD"/>
    <w:rsid w:val="002C474E"/>
    <w:rsid w:val="002C49CD"/>
    <w:rsid w:val="002C4F56"/>
    <w:rsid w:val="002C5EDA"/>
    <w:rsid w:val="002C5FDC"/>
    <w:rsid w:val="002C679A"/>
    <w:rsid w:val="002C75C4"/>
    <w:rsid w:val="002C775D"/>
    <w:rsid w:val="002C7997"/>
    <w:rsid w:val="002D07EE"/>
    <w:rsid w:val="002D09DE"/>
    <w:rsid w:val="002D18CB"/>
    <w:rsid w:val="002D1917"/>
    <w:rsid w:val="002D221E"/>
    <w:rsid w:val="002D28B1"/>
    <w:rsid w:val="002D28D3"/>
    <w:rsid w:val="002D2FED"/>
    <w:rsid w:val="002D3B65"/>
    <w:rsid w:val="002D456D"/>
    <w:rsid w:val="002D54BC"/>
    <w:rsid w:val="002D6651"/>
    <w:rsid w:val="002D6BAB"/>
    <w:rsid w:val="002D7FE2"/>
    <w:rsid w:val="002E1FAD"/>
    <w:rsid w:val="002E23ED"/>
    <w:rsid w:val="002E2575"/>
    <w:rsid w:val="002E3236"/>
    <w:rsid w:val="002E3378"/>
    <w:rsid w:val="002E3789"/>
    <w:rsid w:val="002E3FE5"/>
    <w:rsid w:val="002E41B3"/>
    <w:rsid w:val="002E53A6"/>
    <w:rsid w:val="002E56FA"/>
    <w:rsid w:val="002E6EE5"/>
    <w:rsid w:val="002E776C"/>
    <w:rsid w:val="002E78F5"/>
    <w:rsid w:val="002F0231"/>
    <w:rsid w:val="002F02FC"/>
    <w:rsid w:val="002F09E1"/>
    <w:rsid w:val="002F0C18"/>
    <w:rsid w:val="002F13B8"/>
    <w:rsid w:val="002F1785"/>
    <w:rsid w:val="002F1A56"/>
    <w:rsid w:val="002F1B40"/>
    <w:rsid w:val="002F2560"/>
    <w:rsid w:val="002F2674"/>
    <w:rsid w:val="002F4CEA"/>
    <w:rsid w:val="002F647B"/>
    <w:rsid w:val="002F66A6"/>
    <w:rsid w:val="002F67B4"/>
    <w:rsid w:val="002F6D6F"/>
    <w:rsid w:val="002F725B"/>
    <w:rsid w:val="002F77DD"/>
    <w:rsid w:val="003005E5"/>
    <w:rsid w:val="00300DE1"/>
    <w:rsid w:val="0030136C"/>
    <w:rsid w:val="0030139F"/>
    <w:rsid w:val="0030179E"/>
    <w:rsid w:val="00301D27"/>
    <w:rsid w:val="00302C48"/>
    <w:rsid w:val="003033A9"/>
    <w:rsid w:val="00303F2A"/>
    <w:rsid w:val="00304559"/>
    <w:rsid w:val="00304EEF"/>
    <w:rsid w:val="00304FB0"/>
    <w:rsid w:val="003050A6"/>
    <w:rsid w:val="00305463"/>
    <w:rsid w:val="0030561C"/>
    <w:rsid w:val="003059DE"/>
    <w:rsid w:val="00305D92"/>
    <w:rsid w:val="00305E6A"/>
    <w:rsid w:val="00305EBF"/>
    <w:rsid w:val="003068CB"/>
    <w:rsid w:val="00306CCF"/>
    <w:rsid w:val="00307227"/>
    <w:rsid w:val="003074D3"/>
    <w:rsid w:val="00307EA9"/>
    <w:rsid w:val="00307F1F"/>
    <w:rsid w:val="003103F4"/>
    <w:rsid w:val="003105DB"/>
    <w:rsid w:val="0031186F"/>
    <w:rsid w:val="00311B76"/>
    <w:rsid w:val="00312558"/>
    <w:rsid w:val="00312EF1"/>
    <w:rsid w:val="003132E0"/>
    <w:rsid w:val="00313625"/>
    <w:rsid w:val="00313AD6"/>
    <w:rsid w:val="00314B52"/>
    <w:rsid w:val="00314DF0"/>
    <w:rsid w:val="00315484"/>
    <w:rsid w:val="00315639"/>
    <w:rsid w:val="00315D4B"/>
    <w:rsid w:val="00315DDE"/>
    <w:rsid w:val="00316D2B"/>
    <w:rsid w:val="0031738A"/>
    <w:rsid w:val="0031781F"/>
    <w:rsid w:val="0032032C"/>
    <w:rsid w:val="00320ACB"/>
    <w:rsid w:val="00321776"/>
    <w:rsid w:val="003226DA"/>
    <w:rsid w:val="00323494"/>
    <w:rsid w:val="003240D6"/>
    <w:rsid w:val="00324940"/>
    <w:rsid w:val="003251BA"/>
    <w:rsid w:val="0032555C"/>
    <w:rsid w:val="00325938"/>
    <w:rsid w:val="0032663B"/>
    <w:rsid w:val="0032665F"/>
    <w:rsid w:val="00327C53"/>
    <w:rsid w:val="0033049F"/>
    <w:rsid w:val="00330A5F"/>
    <w:rsid w:val="00330EDE"/>
    <w:rsid w:val="00331870"/>
    <w:rsid w:val="0033231E"/>
    <w:rsid w:val="003325BE"/>
    <w:rsid w:val="00332961"/>
    <w:rsid w:val="00332CC5"/>
    <w:rsid w:val="003334B0"/>
    <w:rsid w:val="00333C46"/>
    <w:rsid w:val="00333E04"/>
    <w:rsid w:val="00333E9F"/>
    <w:rsid w:val="00333FDF"/>
    <w:rsid w:val="003346E4"/>
    <w:rsid w:val="00334E40"/>
    <w:rsid w:val="00334EC6"/>
    <w:rsid w:val="00334FD8"/>
    <w:rsid w:val="003355D5"/>
    <w:rsid w:val="0033592C"/>
    <w:rsid w:val="00335A07"/>
    <w:rsid w:val="00335F82"/>
    <w:rsid w:val="003362E3"/>
    <w:rsid w:val="00340EED"/>
    <w:rsid w:val="003411CA"/>
    <w:rsid w:val="003418A8"/>
    <w:rsid w:val="003423FC"/>
    <w:rsid w:val="00343583"/>
    <w:rsid w:val="0034387C"/>
    <w:rsid w:val="00343F96"/>
    <w:rsid w:val="003443B1"/>
    <w:rsid w:val="00344C8A"/>
    <w:rsid w:val="00344CD1"/>
    <w:rsid w:val="003450C8"/>
    <w:rsid w:val="003450F6"/>
    <w:rsid w:val="00345C65"/>
    <w:rsid w:val="00345F48"/>
    <w:rsid w:val="00346689"/>
    <w:rsid w:val="00347120"/>
    <w:rsid w:val="00347545"/>
    <w:rsid w:val="00347710"/>
    <w:rsid w:val="00350576"/>
    <w:rsid w:val="0035076F"/>
    <w:rsid w:val="00350CD2"/>
    <w:rsid w:val="0035138D"/>
    <w:rsid w:val="00353275"/>
    <w:rsid w:val="003539C2"/>
    <w:rsid w:val="0035405F"/>
    <w:rsid w:val="003551D7"/>
    <w:rsid w:val="00355ADF"/>
    <w:rsid w:val="003567E6"/>
    <w:rsid w:val="003579B2"/>
    <w:rsid w:val="00357A57"/>
    <w:rsid w:val="00357F5E"/>
    <w:rsid w:val="00360380"/>
    <w:rsid w:val="003610D9"/>
    <w:rsid w:val="0036141E"/>
    <w:rsid w:val="00361FBE"/>
    <w:rsid w:val="0036232A"/>
    <w:rsid w:val="0036357A"/>
    <w:rsid w:val="003639D5"/>
    <w:rsid w:val="00364E8F"/>
    <w:rsid w:val="00365495"/>
    <w:rsid w:val="003659AE"/>
    <w:rsid w:val="00366027"/>
    <w:rsid w:val="003661BE"/>
    <w:rsid w:val="003662AA"/>
    <w:rsid w:val="003669AE"/>
    <w:rsid w:val="0037004F"/>
    <w:rsid w:val="003701C6"/>
    <w:rsid w:val="003703B8"/>
    <w:rsid w:val="00371DF0"/>
    <w:rsid w:val="00371E0D"/>
    <w:rsid w:val="00371F88"/>
    <w:rsid w:val="0037204D"/>
    <w:rsid w:val="003721B0"/>
    <w:rsid w:val="00372A62"/>
    <w:rsid w:val="00373FA3"/>
    <w:rsid w:val="0037522E"/>
    <w:rsid w:val="003755D4"/>
    <w:rsid w:val="00375A5F"/>
    <w:rsid w:val="00375A72"/>
    <w:rsid w:val="00375AAE"/>
    <w:rsid w:val="00377416"/>
    <w:rsid w:val="00377D91"/>
    <w:rsid w:val="00380205"/>
    <w:rsid w:val="003806EA"/>
    <w:rsid w:val="00381F25"/>
    <w:rsid w:val="00382254"/>
    <w:rsid w:val="00382307"/>
    <w:rsid w:val="00382718"/>
    <w:rsid w:val="00382B67"/>
    <w:rsid w:val="00382BDD"/>
    <w:rsid w:val="0038322A"/>
    <w:rsid w:val="003838C7"/>
    <w:rsid w:val="00383C16"/>
    <w:rsid w:val="00383E4B"/>
    <w:rsid w:val="00384A7A"/>
    <w:rsid w:val="00384C05"/>
    <w:rsid w:val="00384F75"/>
    <w:rsid w:val="003868E6"/>
    <w:rsid w:val="00386B3B"/>
    <w:rsid w:val="00390125"/>
    <w:rsid w:val="00390D3A"/>
    <w:rsid w:val="00391401"/>
    <w:rsid w:val="0039308B"/>
    <w:rsid w:val="003937CF"/>
    <w:rsid w:val="00393B8B"/>
    <w:rsid w:val="00394134"/>
    <w:rsid w:val="00395E22"/>
    <w:rsid w:val="00396079"/>
    <w:rsid w:val="00396573"/>
    <w:rsid w:val="00397D68"/>
    <w:rsid w:val="003A0F6F"/>
    <w:rsid w:val="003A1098"/>
    <w:rsid w:val="003A1CA8"/>
    <w:rsid w:val="003A22EC"/>
    <w:rsid w:val="003A2F28"/>
    <w:rsid w:val="003A38B8"/>
    <w:rsid w:val="003A3B63"/>
    <w:rsid w:val="003A5371"/>
    <w:rsid w:val="003A59B5"/>
    <w:rsid w:val="003A62BA"/>
    <w:rsid w:val="003A6C3E"/>
    <w:rsid w:val="003B19FE"/>
    <w:rsid w:val="003B1A55"/>
    <w:rsid w:val="003B273C"/>
    <w:rsid w:val="003B2EC2"/>
    <w:rsid w:val="003B427C"/>
    <w:rsid w:val="003B48A5"/>
    <w:rsid w:val="003B5373"/>
    <w:rsid w:val="003B5958"/>
    <w:rsid w:val="003B5BCE"/>
    <w:rsid w:val="003B5D7B"/>
    <w:rsid w:val="003B692D"/>
    <w:rsid w:val="003B695C"/>
    <w:rsid w:val="003B71F8"/>
    <w:rsid w:val="003B7785"/>
    <w:rsid w:val="003B7A6B"/>
    <w:rsid w:val="003B7C86"/>
    <w:rsid w:val="003B7D3B"/>
    <w:rsid w:val="003C005E"/>
    <w:rsid w:val="003C093E"/>
    <w:rsid w:val="003C09C2"/>
    <w:rsid w:val="003C1E15"/>
    <w:rsid w:val="003C206E"/>
    <w:rsid w:val="003C237B"/>
    <w:rsid w:val="003C24EF"/>
    <w:rsid w:val="003C2608"/>
    <w:rsid w:val="003C2C00"/>
    <w:rsid w:val="003C2FE2"/>
    <w:rsid w:val="003C30EB"/>
    <w:rsid w:val="003C3C68"/>
    <w:rsid w:val="003C4256"/>
    <w:rsid w:val="003C4972"/>
    <w:rsid w:val="003C5367"/>
    <w:rsid w:val="003C5E5D"/>
    <w:rsid w:val="003C5F05"/>
    <w:rsid w:val="003C6E34"/>
    <w:rsid w:val="003C6FFC"/>
    <w:rsid w:val="003C78E8"/>
    <w:rsid w:val="003C7CED"/>
    <w:rsid w:val="003D0533"/>
    <w:rsid w:val="003D0B1E"/>
    <w:rsid w:val="003D1153"/>
    <w:rsid w:val="003D1360"/>
    <w:rsid w:val="003D13A3"/>
    <w:rsid w:val="003D2040"/>
    <w:rsid w:val="003D2D19"/>
    <w:rsid w:val="003D2EA6"/>
    <w:rsid w:val="003D31F5"/>
    <w:rsid w:val="003D4069"/>
    <w:rsid w:val="003D4222"/>
    <w:rsid w:val="003D4F92"/>
    <w:rsid w:val="003D5289"/>
    <w:rsid w:val="003D5A59"/>
    <w:rsid w:val="003D6AE3"/>
    <w:rsid w:val="003D7581"/>
    <w:rsid w:val="003D7A28"/>
    <w:rsid w:val="003D7FFC"/>
    <w:rsid w:val="003E00C7"/>
    <w:rsid w:val="003E0259"/>
    <w:rsid w:val="003E0805"/>
    <w:rsid w:val="003E0D1E"/>
    <w:rsid w:val="003E15D5"/>
    <w:rsid w:val="003E1EDA"/>
    <w:rsid w:val="003E2DDA"/>
    <w:rsid w:val="003E4757"/>
    <w:rsid w:val="003E4A09"/>
    <w:rsid w:val="003E4F68"/>
    <w:rsid w:val="003E56AA"/>
    <w:rsid w:val="003E5CC9"/>
    <w:rsid w:val="003E5D5A"/>
    <w:rsid w:val="003E619D"/>
    <w:rsid w:val="003E6217"/>
    <w:rsid w:val="003E622D"/>
    <w:rsid w:val="003E664E"/>
    <w:rsid w:val="003E7052"/>
    <w:rsid w:val="003E744A"/>
    <w:rsid w:val="003F0F95"/>
    <w:rsid w:val="003F1545"/>
    <w:rsid w:val="003F1B78"/>
    <w:rsid w:val="003F241F"/>
    <w:rsid w:val="003F264D"/>
    <w:rsid w:val="003F381F"/>
    <w:rsid w:val="003F3B79"/>
    <w:rsid w:val="003F3BEA"/>
    <w:rsid w:val="003F3E95"/>
    <w:rsid w:val="003F416C"/>
    <w:rsid w:val="003F4398"/>
    <w:rsid w:val="003F45FE"/>
    <w:rsid w:val="003F4B29"/>
    <w:rsid w:val="003F4E2E"/>
    <w:rsid w:val="003F50E4"/>
    <w:rsid w:val="003F5BFB"/>
    <w:rsid w:val="003F6CF6"/>
    <w:rsid w:val="003F6E4C"/>
    <w:rsid w:val="00400618"/>
    <w:rsid w:val="00401A02"/>
    <w:rsid w:val="00401A3B"/>
    <w:rsid w:val="00401D61"/>
    <w:rsid w:val="00402AFB"/>
    <w:rsid w:val="00403017"/>
    <w:rsid w:val="00403878"/>
    <w:rsid w:val="00403EBD"/>
    <w:rsid w:val="00404201"/>
    <w:rsid w:val="00404427"/>
    <w:rsid w:val="00404676"/>
    <w:rsid w:val="00404679"/>
    <w:rsid w:val="00404AB2"/>
    <w:rsid w:val="00404CE6"/>
    <w:rsid w:val="00405551"/>
    <w:rsid w:val="0040565F"/>
    <w:rsid w:val="0040572B"/>
    <w:rsid w:val="004058B5"/>
    <w:rsid w:val="00406208"/>
    <w:rsid w:val="004064C0"/>
    <w:rsid w:val="004112D3"/>
    <w:rsid w:val="004117DA"/>
    <w:rsid w:val="00411D77"/>
    <w:rsid w:val="00412683"/>
    <w:rsid w:val="00412CC2"/>
    <w:rsid w:val="00412DF5"/>
    <w:rsid w:val="00413F18"/>
    <w:rsid w:val="00414072"/>
    <w:rsid w:val="00414602"/>
    <w:rsid w:val="00414864"/>
    <w:rsid w:val="00416457"/>
    <w:rsid w:val="0041705B"/>
    <w:rsid w:val="0041777F"/>
    <w:rsid w:val="00417BA4"/>
    <w:rsid w:val="00417C47"/>
    <w:rsid w:val="00417FBA"/>
    <w:rsid w:val="00417FC0"/>
    <w:rsid w:val="00420467"/>
    <w:rsid w:val="0042086A"/>
    <w:rsid w:val="00421204"/>
    <w:rsid w:val="00421628"/>
    <w:rsid w:val="00421EAB"/>
    <w:rsid w:val="004228A3"/>
    <w:rsid w:val="00423732"/>
    <w:rsid w:val="00423C65"/>
    <w:rsid w:val="0042443B"/>
    <w:rsid w:val="004249BA"/>
    <w:rsid w:val="004258D9"/>
    <w:rsid w:val="00425959"/>
    <w:rsid w:val="00425B0B"/>
    <w:rsid w:val="00425D5E"/>
    <w:rsid w:val="004260DC"/>
    <w:rsid w:val="004264B2"/>
    <w:rsid w:val="0042669A"/>
    <w:rsid w:val="0042682D"/>
    <w:rsid w:val="00427418"/>
    <w:rsid w:val="004279D4"/>
    <w:rsid w:val="0043011F"/>
    <w:rsid w:val="00430683"/>
    <w:rsid w:val="00430CC8"/>
    <w:rsid w:val="00430D8E"/>
    <w:rsid w:val="004316AF"/>
    <w:rsid w:val="00431870"/>
    <w:rsid w:val="00431A68"/>
    <w:rsid w:val="00432C46"/>
    <w:rsid w:val="0043347E"/>
    <w:rsid w:val="004334A9"/>
    <w:rsid w:val="0043482D"/>
    <w:rsid w:val="00434C88"/>
    <w:rsid w:val="00435E6A"/>
    <w:rsid w:val="0043689F"/>
    <w:rsid w:val="00436940"/>
    <w:rsid w:val="00437268"/>
    <w:rsid w:val="00437D26"/>
    <w:rsid w:val="00440147"/>
    <w:rsid w:val="004402C9"/>
    <w:rsid w:val="0044124C"/>
    <w:rsid w:val="0044185F"/>
    <w:rsid w:val="00441D74"/>
    <w:rsid w:val="00441F45"/>
    <w:rsid w:val="00442197"/>
    <w:rsid w:val="00442B6E"/>
    <w:rsid w:val="00443993"/>
    <w:rsid w:val="00443B60"/>
    <w:rsid w:val="00443BCD"/>
    <w:rsid w:val="00444B0E"/>
    <w:rsid w:val="00445167"/>
    <w:rsid w:val="0044516C"/>
    <w:rsid w:val="00445729"/>
    <w:rsid w:val="00445F07"/>
    <w:rsid w:val="004461E8"/>
    <w:rsid w:val="00446A2F"/>
    <w:rsid w:val="00447B7F"/>
    <w:rsid w:val="00447CC8"/>
    <w:rsid w:val="00450227"/>
    <w:rsid w:val="00450415"/>
    <w:rsid w:val="0045091A"/>
    <w:rsid w:val="004509CF"/>
    <w:rsid w:val="00450BA9"/>
    <w:rsid w:val="004511F5"/>
    <w:rsid w:val="00451D26"/>
    <w:rsid w:val="00452055"/>
    <w:rsid w:val="00452478"/>
    <w:rsid w:val="00453D70"/>
    <w:rsid w:val="00453FE1"/>
    <w:rsid w:val="00454546"/>
    <w:rsid w:val="004555D9"/>
    <w:rsid w:val="00455738"/>
    <w:rsid w:val="00457604"/>
    <w:rsid w:val="00457711"/>
    <w:rsid w:val="00457A66"/>
    <w:rsid w:val="0046034A"/>
    <w:rsid w:val="004610B4"/>
    <w:rsid w:val="004618C0"/>
    <w:rsid w:val="00461DA1"/>
    <w:rsid w:val="00462387"/>
    <w:rsid w:val="00462839"/>
    <w:rsid w:val="004631DB"/>
    <w:rsid w:val="0046380A"/>
    <w:rsid w:val="00463B66"/>
    <w:rsid w:val="00463F6C"/>
    <w:rsid w:val="00464146"/>
    <w:rsid w:val="00464207"/>
    <w:rsid w:val="004646CE"/>
    <w:rsid w:val="00464746"/>
    <w:rsid w:val="00464CD8"/>
    <w:rsid w:val="00464D5A"/>
    <w:rsid w:val="00464D64"/>
    <w:rsid w:val="004650F8"/>
    <w:rsid w:val="004675BA"/>
    <w:rsid w:val="00467CC6"/>
    <w:rsid w:val="00470FCE"/>
    <w:rsid w:val="00471059"/>
    <w:rsid w:val="00471505"/>
    <w:rsid w:val="00471558"/>
    <w:rsid w:val="004717DB"/>
    <w:rsid w:val="00472128"/>
    <w:rsid w:val="0047224E"/>
    <w:rsid w:val="00472578"/>
    <w:rsid w:val="0047271A"/>
    <w:rsid w:val="004734E9"/>
    <w:rsid w:val="00473BB5"/>
    <w:rsid w:val="00474419"/>
    <w:rsid w:val="00475291"/>
    <w:rsid w:val="00475372"/>
    <w:rsid w:val="00475F65"/>
    <w:rsid w:val="004763D1"/>
    <w:rsid w:val="004773EF"/>
    <w:rsid w:val="0047762E"/>
    <w:rsid w:val="0047799B"/>
    <w:rsid w:val="00477BD3"/>
    <w:rsid w:val="00482BFA"/>
    <w:rsid w:val="0048316F"/>
    <w:rsid w:val="00483461"/>
    <w:rsid w:val="00483920"/>
    <w:rsid w:val="004839A9"/>
    <w:rsid w:val="00485A08"/>
    <w:rsid w:val="00485DCD"/>
    <w:rsid w:val="0048685E"/>
    <w:rsid w:val="00486AD0"/>
    <w:rsid w:val="00486E76"/>
    <w:rsid w:val="00486FC2"/>
    <w:rsid w:val="00487601"/>
    <w:rsid w:val="0048768F"/>
    <w:rsid w:val="00487D2C"/>
    <w:rsid w:val="00490036"/>
    <w:rsid w:val="00490320"/>
    <w:rsid w:val="004905A1"/>
    <w:rsid w:val="00491134"/>
    <w:rsid w:val="00492085"/>
    <w:rsid w:val="00492CF0"/>
    <w:rsid w:val="004953E4"/>
    <w:rsid w:val="00495578"/>
    <w:rsid w:val="0049563B"/>
    <w:rsid w:val="00495D5E"/>
    <w:rsid w:val="004968AE"/>
    <w:rsid w:val="0049692F"/>
    <w:rsid w:val="00496C4B"/>
    <w:rsid w:val="00497969"/>
    <w:rsid w:val="004A01C4"/>
    <w:rsid w:val="004A0C0B"/>
    <w:rsid w:val="004A2224"/>
    <w:rsid w:val="004A2DA7"/>
    <w:rsid w:val="004A3B2F"/>
    <w:rsid w:val="004A44E7"/>
    <w:rsid w:val="004A4FC3"/>
    <w:rsid w:val="004A515F"/>
    <w:rsid w:val="004A5160"/>
    <w:rsid w:val="004A5248"/>
    <w:rsid w:val="004A53F4"/>
    <w:rsid w:val="004A5535"/>
    <w:rsid w:val="004A58B2"/>
    <w:rsid w:val="004A6802"/>
    <w:rsid w:val="004A7AF1"/>
    <w:rsid w:val="004B04BC"/>
    <w:rsid w:val="004B0B9F"/>
    <w:rsid w:val="004B0C8B"/>
    <w:rsid w:val="004B3053"/>
    <w:rsid w:val="004B41C8"/>
    <w:rsid w:val="004B4DC3"/>
    <w:rsid w:val="004B4E2A"/>
    <w:rsid w:val="004B573A"/>
    <w:rsid w:val="004B5884"/>
    <w:rsid w:val="004B5C6B"/>
    <w:rsid w:val="004B65B0"/>
    <w:rsid w:val="004B685D"/>
    <w:rsid w:val="004B6940"/>
    <w:rsid w:val="004B73D7"/>
    <w:rsid w:val="004B7ECC"/>
    <w:rsid w:val="004C0447"/>
    <w:rsid w:val="004C06B6"/>
    <w:rsid w:val="004C17BB"/>
    <w:rsid w:val="004C17C8"/>
    <w:rsid w:val="004C1E66"/>
    <w:rsid w:val="004C249C"/>
    <w:rsid w:val="004C26DB"/>
    <w:rsid w:val="004C4152"/>
    <w:rsid w:val="004C41FE"/>
    <w:rsid w:val="004C424E"/>
    <w:rsid w:val="004C43B2"/>
    <w:rsid w:val="004C466F"/>
    <w:rsid w:val="004C47B9"/>
    <w:rsid w:val="004C5120"/>
    <w:rsid w:val="004C515D"/>
    <w:rsid w:val="004C5D01"/>
    <w:rsid w:val="004C60C3"/>
    <w:rsid w:val="004C6925"/>
    <w:rsid w:val="004D0055"/>
    <w:rsid w:val="004D015B"/>
    <w:rsid w:val="004D0B2D"/>
    <w:rsid w:val="004D2077"/>
    <w:rsid w:val="004D2252"/>
    <w:rsid w:val="004D3637"/>
    <w:rsid w:val="004D37D6"/>
    <w:rsid w:val="004D4766"/>
    <w:rsid w:val="004D47F0"/>
    <w:rsid w:val="004D74B1"/>
    <w:rsid w:val="004D78D5"/>
    <w:rsid w:val="004D7998"/>
    <w:rsid w:val="004D7A11"/>
    <w:rsid w:val="004E009A"/>
    <w:rsid w:val="004E13EF"/>
    <w:rsid w:val="004E157F"/>
    <w:rsid w:val="004E18B1"/>
    <w:rsid w:val="004E1AE7"/>
    <w:rsid w:val="004E222D"/>
    <w:rsid w:val="004E2BA1"/>
    <w:rsid w:val="004E2C3B"/>
    <w:rsid w:val="004E2C51"/>
    <w:rsid w:val="004E2FF4"/>
    <w:rsid w:val="004E3882"/>
    <w:rsid w:val="004E44D9"/>
    <w:rsid w:val="004E566E"/>
    <w:rsid w:val="004E5946"/>
    <w:rsid w:val="004E6271"/>
    <w:rsid w:val="004E7348"/>
    <w:rsid w:val="004E79EC"/>
    <w:rsid w:val="004F03E4"/>
    <w:rsid w:val="004F0776"/>
    <w:rsid w:val="004F0B10"/>
    <w:rsid w:val="004F0C2F"/>
    <w:rsid w:val="004F0DAC"/>
    <w:rsid w:val="004F2652"/>
    <w:rsid w:val="004F2FA1"/>
    <w:rsid w:val="004F3065"/>
    <w:rsid w:val="004F39E5"/>
    <w:rsid w:val="004F3D48"/>
    <w:rsid w:val="004F3E75"/>
    <w:rsid w:val="004F4221"/>
    <w:rsid w:val="004F446A"/>
    <w:rsid w:val="004F4F03"/>
    <w:rsid w:val="004F6119"/>
    <w:rsid w:val="004F6801"/>
    <w:rsid w:val="004F6DBC"/>
    <w:rsid w:val="004F73D9"/>
    <w:rsid w:val="004F7AB0"/>
    <w:rsid w:val="005006A4"/>
    <w:rsid w:val="005014B6"/>
    <w:rsid w:val="00501D2B"/>
    <w:rsid w:val="00502C84"/>
    <w:rsid w:val="00502CD2"/>
    <w:rsid w:val="005033CA"/>
    <w:rsid w:val="00503C7F"/>
    <w:rsid w:val="005041E2"/>
    <w:rsid w:val="00504264"/>
    <w:rsid w:val="00506074"/>
    <w:rsid w:val="0050679B"/>
    <w:rsid w:val="0050783A"/>
    <w:rsid w:val="005078C0"/>
    <w:rsid w:val="00510405"/>
    <w:rsid w:val="00512479"/>
    <w:rsid w:val="005124F6"/>
    <w:rsid w:val="005124FD"/>
    <w:rsid w:val="00512BD0"/>
    <w:rsid w:val="00513A02"/>
    <w:rsid w:val="005147A8"/>
    <w:rsid w:val="0051480C"/>
    <w:rsid w:val="005150A9"/>
    <w:rsid w:val="005152BB"/>
    <w:rsid w:val="0051561C"/>
    <w:rsid w:val="00515811"/>
    <w:rsid w:val="00515EED"/>
    <w:rsid w:val="005160AD"/>
    <w:rsid w:val="0051631B"/>
    <w:rsid w:val="00516A45"/>
    <w:rsid w:val="00516ACD"/>
    <w:rsid w:val="0051703C"/>
    <w:rsid w:val="005173BF"/>
    <w:rsid w:val="0052010F"/>
    <w:rsid w:val="00520230"/>
    <w:rsid w:val="00520843"/>
    <w:rsid w:val="00520D61"/>
    <w:rsid w:val="005211CA"/>
    <w:rsid w:val="0052150B"/>
    <w:rsid w:val="00521600"/>
    <w:rsid w:val="005218E9"/>
    <w:rsid w:val="00521E2C"/>
    <w:rsid w:val="00521F58"/>
    <w:rsid w:val="00522FBC"/>
    <w:rsid w:val="00523106"/>
    <w:rsid w:val="0052403C"/>
    <w:rsid w:val="00524AC3"/>
    <w:rsid w:val="00524DE3"/>
    <w:rsid w:val="00525186"/>
    <w:rsid w:val="00525552"/>
    <w:rsid w:val="005263C9"/>
    <w:rsid w:val="00526B92"/>
    <w:rsid w:val="00527017"/>
    <w:rsid w:val="00527039"/>
    <w:rsid w:val="00527053"/>
    <w:rsid w:val="00527494"/>
    <w:rsid w:val="005274FF"/>
    <w:rsid w:val="00527684"/>
    <w:rsid w:val="00531410"/>
    <w:rsid w:val="00531783"/>
    <w:rsid w:val="00531B5C"/>
    <w:rsid w:val="0053297E"/>
    <w:rsid w:val="00533365"/>
    <w:rsid w:val="005346CD"/>
    <w:rsid w:val="00534D73"/>
    <w:rsid w:val="00535BF7"/>
    <w:rsid w:val="00535CF5"/>
    <w:rsid w:val="00536200"/>
    <w:rsid w:val="00536296"/>
    <w:rsid w:val="00536303"/>
    <w:rsid w:val="0053660A"/>
    <w:rsid w:val="00536CF4"/>
    <w:rsid w:val="0053719A"/>
    <w:rsid w:val="005379A3"/>
    <w:rsid w:val="00540C94"/>
    <w:rsid w:val="00540EF7"/>
    <w:rsid w:val="005416B0"/>
    <w:rsid w:val="00542233"/>
    <w:rsid w:val="005423F1"/>
    <w:rsid w:val="005431DB"/>
    <w:rsid w:val="005437E2"/>
    <w:rsid w:val="00543DEF"/>
    <w:rsid w:val="0054492D"/>
    <w:rsid w:val="00544BCB"/>
    <w:rsid w:val="00545B5C"/>
    <w:rsid w:val="005468E9"/>
    <w:rsid w:val="00547448"/>
    <w:rsid w:val="00547E10"/>
    <w:rsid w:val="00547E95"/>
    <w:rsid w:val="00550124"/>
    <w:rsid w:val="00550E7D"/>
    <w:rsid w:val="0055118C"/>
    <w:rsid w:val="0055134B"/>
    <w:rsid w:val="0055148A"/>
    <w:rsid w:val="00551A8B"/>
    <w:rsid w:val="00552534"/>
    <w:rsid w:val="005527C5"/>
    <w:rsid w:val="0055296C"/>
    <w:rsid w:val="00552A65"/>
    <w:rsid w:val="00555A24"/>
    <w:rsid w:val="00555EC0"/>
    <w:rsid w:val="00556BB6"/>
    <w:rsid w:val="00556EB9"/>
    <w:rsid w:val="0055712A"/>
    <w:rsid w:val="005574FF"/>
    <w:rsid w:val="00562317"/>
    <w:rsid w:val="005624E2"/>
    <w:rsid w:val="0056264E"/>
    <w:rsid w:val="005626CB"/>
    <w:rsid w:val="00564426"/>
    <w:rsid w:val="00565015"/>
    <w:rsid w:val="00565387"/>
    <w:rsid w:val="00565D16"/>
    <w:rsid w:val="005662A5"/>
    <w:rsid w:val="00566600"/>
    <w:rsid w:val="00566661"/>
    <w:rsid w:val="00567EF9"/>
    <w:rsid w:val="00570A10"/>
    <w:rsid w:val="00570F7A"/>
    <w:rsid w:val="0057158D"/>
    <w:rsid w:val="005724D6"/>
    <w:rsid w:val="00573653"/>
    <w:rsid w:val="005755C4"/>
    <w:rsid w:val="00575AE6"/>
    <w:rsid w:val="00576222"/>
    <w:rsid w:val="005762EB"/>
    <w:rsid w:val="005766DE"/>
    <w:rsid w:val="00576C3B"/>
    <w:rsid w:val="005777B6"/>
    <w:rsid w:val="0058116D"/>
    <w:rsid w:val="005812D6"/>
    <w:rsid w:val="00581CF0"/>
    <w:rsid w:val="00582DA1"/>
    <w:rsid w:val="005835D3"/>
    <w:rsid w:val="00583728"/>
    <w:rsid w:val="00584897"/>
    <w:rsid w:val="00584F09"/>
    <w:rsid w:val="005855D7"/>
    <w:rsid w:val="005857F4"/>
    <w:rsid w:val="00586570"/>
    <w:rsid w:val="00587838"/>
    <w:rsid w:val="00587A47"/>
    <w:rsid w:val="00592869"/>
    <w:rsid w:val="00592FCF"/>
    <w:rsid w:val="0059369F"/>
    <w:rsid w:val="00593A40"/>
    <w:rsid w:val="00593B1D"/>
    <w:rsid w:val="00593C28"/>
    <w:rsid w:val="00593EA8"/>
    <w:rsid w:val="00593FCA"/>
    <w:rsid w:val="005947E8"/>
    <w:rsid w:val="005950B3"/>
    <w:rsid w:val="0059547D"/>
    <w:rsid w:val="005956E8"/>
    <w:rsid w:val="00596624"/>
    <w:rsid w:val="00597195"/>
    <w:rsid w:val="00597B22"/>
    <w:rsid w:val="00597EFA"/>
    <w:rsid w:val="005A00C0"/>
    <w:rsid w:val="005A070F"/>
    <w:rsid w:val="005A0F19"/>
    <w:rsid w:val="005A1016"/>
    <w:rsid w:val="005A18AA"/>
    <w:rsid w:val="005A20F4"/>
    <w:rsid w:val="005A2AC5"/>
    <w:rsid w:val="005A30FB"/>
    <w:rsid w:val="005A3220"/>
    <w:rsid w:val="005A395F"/>
    <w:rsid w:val="005A4869"/>
    <w:rsid w:val="005A4BC6"/>
    <w:rsid w:val="005A4CDE"/>
    <w:rsid w:val="005A73A8"/>
    <w:rsid w:val="005A757B"/>
    <w:rsid w:val="005A7805"/>
    <w:rsid w:val="005B013A"/>
    <w:rsid w:val="005B090E"/>
    <w:rsid w:val="005B0B0A"/>
    <w:rsid w:val="005B11B8"/>
    <w:rsid w:val="005B196A"/>
    <w:rsid w:val="005B1B75"/>
    <w:rsid w:val="005B2323"/>
    <w:rsid w:val="005B32DC"/>
    <w:rsid w:val="005B3999"/>
    <w:rsid w:val="005B3D53"/>
    <w:rsid w:val="005B4394"/>
    <w:rsid w:val="005B44D9"/>
    <w:rsid w:val="005B4519"/>
    <w:rsid w:val="005B4627"/>
    <w:rsid w:val="005B48F4"/>
    <w:rsid w:val="005B499F"/>
    <w:rsid w:val="005B51C6"/>
    <w:rsid w:val="005B5255"/>
    <w:rsid w:val="005B57A5"/>
    <w:rsid w:val="005B5C3D"/>
    <w:rsid w:val="005B6526"/>
    <w:rsid w:val="005B698C"/>
    <w:rsid w:val="005B7F88"/>
    <w:rsid w:val="005C051F"/>
    <w:rsid w:val="005C08BD"/>
    <w:rsid w:val="005C1A65"/>
    <w:rsid w:val="005C22CC"/>
    <w:rsid w:val="005C27A5"/>
    <w:rsid w:val="005C2F46"/>
    <w:rsid w:val="005C2F8A"/>
    <w:rsid w:val="005C300C"/>
    <w:rsid w:val="005C3392"/>
    <w:rsid w:val="005C3C7A"/>
    <w:rsid w:val="005C3F81"/>
    <w:rsid w:val="005C4012"/>
    <w:rsid w:val="005C4487"/>
    <w:rsid w:val="005C5331"/>
    <w:rsid w:val="005C5581"/>
    <w:rsid w:val="005C5B85"/>
    <w:rsid w:val="005C76E8"/>
    <w:rsid w:val="005C778F"/>
    <w:rsid w:val="005D030E"/>
    <w:rsid w:val="005D0C72"/>
    <w:rsid w:val="005D0CA0"/>
    <w:rsid w:val="005D0D22"/>
    <w:rsid w:val="005D154D"/>
    <w:rsid w:val="005D1BF6"/>
    <w:rsid w:val="005D1C8A"/>
    <w:rsid w:val="005D282F"/>
    <w:rsid w:val="005D55FE"/>
    <w:rsid w:val="005D561C"/>
    <w:rsid w:val="005D59AE"/>
    <w:rsid w:val="005D5ABF"/>
    <w:rsid w:val="005D664C"/>
    <w:rsid w:val="005D78B1"/>
    <w:rsid w:val="005E03D6"/>
    <w:rsid w:val="005E09EC"/>
    <w:rsid w:val="005E2414"/>
    <w:rsid w:val="005E2B48"/>
    <w:rsid w:val="005E39F1"/>
    <w:rsid w:val="005E4172"/>
    <w:rsid w:val="005E418C"/>
    <w:rsid w:val="005E4CED"/>
    <w:rsid w:val="005E5C4A"/>
    <w:rsid w:val="005E5D28"/>
    <w:rsid w:val="005E6474"/>
    <w:rsid w:val="005E707C"/>
    <w:rsid w:val="005F091F"/>
    <w:rsid w:val="005F0BCC"/>
    <w:rsid w:val="005F1302"/>
    <w:rsid w:val="005F1E8E"/>
    <w:rsid w:val="005F2D27"/>
    <w:rsid w:val="005F2E30"/>
    <w:rsid w:val="005F41D4"/>
    <w:rsid w:val="005F5114"/>
    <w:rsid w:val="005F5D1C"/>
    <w:rsid w:val="005F64A7"/>
    <w:rsid w:val="005F6FFB"/>
    <w:rsid w:val="005F714B"/>
    <w:rsid w:val="005F7331"/>
    <w:rsid w:val="005F7BEC"/>
    <w:rsid w:val="00600B0F"/>
    <w:rsid w:val="0060112F"/>
    <w:rsid w:val="00602674"/>
    <w:rsid w:val="00603215"/>
    <w:rsid w:val="00603421"/>
    <w:rsid w:val="00603557"/>
    <w:rsid w:val="00603F36"/>
    <w:rsid w:val="00604A6E"/>
    <w:rsid w:val="00605234"/>
    <w:rsid w:val="0060553B"/>
    <w:rsid w:val="0060661F"/>
    <w:rsid w:val="00606A24"/>
    <w:rsid w:val="00610C90"/>
    <w:rsid w:val="00610E63"/>
    <w:rsid w:val="0061259A"/>
    <w:rsid w:val="006129A7"/>
    <w:rsid w:val="00612E35"/>
    <w:rsid w:val="006135CF"/>
    <w:rsid w:val="00615934"/>
    <w:rsid w:val="006159BB"/>
    <w:rsid w:val="00615B8C"/>
    <w:rsid w:val="00620473"/>
    <w:rsid w:val="006206D3"/>
    <w:rsid w:val="006208AC"/>
    <w:rsid w:val="0062098D"/>
    <w:rsid w:val="00620C1D"/>
    <w:rsid w:val="00620E6E"/>
    <w:rsid w:val="00621660"/>
    <w:rsid w:val="0062270E"/>
    <w:rsid w:val="0062274F"/>
    <w:rsid w:val="00622AF8"/>
    <w:rsid w:val="006232A4"/>
    <w:rsid w:val="006239BC"/>
    <w:rsid w:val="0062524E"/>
    <w:rsid w:val="0062638E"/>
    <w:rsid w:val="00626863"/>
    <w:rsid w:val="00626BB1"/>
    <w:rsid w:val="00626D62"/>
    <w:rsid w:val="006270DF"/>
    <w:rsid w:val="0062751D"/>
    <w:rsid w:val="00627F35"/>
    <w:rsid w:val="0063087B"/>
    <w:rsid w:val="00630D77"/>
    <w:rsid w:val="006313D4"/>
    <w:rsid w:val="006314B6"/>
    <w:rsid w:val="0063196B"/>
    <w:rsid w:val="00633289"/>
    <w:rsid w:val="00633892"/>
    <w:rsid w:val="00634F7E"/>
    <w:rsid w:val="00635C88"/>
    <w:rsid w:val="006368D0"/>
    <w:rsid w:val="006372DE"/>
    <w:rsid w:val="006375D9"/>
    <w:rsid w:val="00637F4F"/>
    <w:rsid w:val="0064038F"/>
    <w:rsid w:val="00640F35"/>
    <w:rsid w:val="00641E3A"/>
    <w:rsid w:val="006423D0"/>
    <w:rsid w:val="00642616"/>
    <w:rsid w:val="0064284B"/>
    <w:rsid w:val="00642D9A"/>
    <w:rsid w:val="00642DF4"/>
    <w:rsid w:val="00643186"/>
    <w:rsid w:val="00644857"/>
    <w:rsid w:val="00644C9B"/>
    <w:rsid w:val="00645105"/>
    <w:rsid w:val="00645188"/>
    <w:rsid w:val="00645588"/>
    <w:rsid w:val="0064577D"/>
    <w:rsid w:val="00645D17"/>
    <w:rsid w:val="00645D9C"/>
    <w:rsid w:val="0064698D"/>
    <w:rsid w:val="00646C36"/>
    <w:rsid w:val="0064713F"/>
    <w:rsid w:val="006475AB"/>
    <w:rsid w:val="006475E9"/>
    <w:rsid w:val="006477B5"/>
    <w:rsid w:val="00650655"/>
    <w:rsid w:val="00650E53"/>
    <w:rsid w:val="006514C7"/>
    <w:rsid w:val="006517B7"/>
    <w:rsid w:val="00652F51"/>
    <w:rsid w:val="00653027"/>
    <w:rsid w:val="00653178"/>
    <w:rsid w:val="006531C8"/>
    <w:rsid w:val="00653FDC"/>
    <w:rsid w:val="00653FEE"/>
    <w:rsid w:val="00654E57"/>
    <w:rsid w:val="006554FF"/>
    <w:rsid w:val="00655887"/>
    <w:rsid w:val="00655BA7"/>
    <w:rsid w:val="00655D21"/>
    <w:rsid w:val="00656051"/>
    <w:rsid w:val="00656307"/>
    <w:rsid w:val="00656F0D"/>
    <w:rsid w:val="006573ED"/>
    <w:rsid w:val="00657868"/>
    <w:rsid w:val="00660182"/>
    <w:rsid w:val="006606A1"/>
    <w:rsid w:val="00660704"/>
    <w:rsid w:val="006616AC"/>
    <w:rsid w:val="0066181F"/>
    <w:rsid w:val="00662070"/>
    <w:rsid w:val="00662AD3"/>
    <w:rsid w:val="00663763"/>
    <w:rsid w:val="00663CF3"/>
    <w:rsid w:val="00664065"/>
    <w:rsid w:val="006651FA"/>
    <w:rsid w:val="00665B4C"/>
    <w:rsid w:val="006662A9"/>
    <w:rsid w:val="006663C0"/>
    <w:rsid w:val="006665E6"/>
    <w:rsid w:val="00670269"/>
    <w:rsid w:val="00670342"/>
    <w:rsid w:val="00670542"/>
    <w:rsid w:val="00671C58"/>
    <w:rsid w:val="00672CC4"/>
    <w:rsid w:val="006730C4"/>
    <w:rsid w:val="00673111"/>
    <w:rsid w:val="00673BD4"/>
    <w:rsid w:val="00675768"/>
    <w:rsid w:val="00675D5D"/>
    <w:rsid w:val="006762B4"/>
    <w:rsid w:val="0067649A"/>
    <w:rsid w:val="0067700A"/>
    <w:rsid w:val="00677936"/>
    <w:rsid w:val="00680107"/>
    <w:rsid w:val="00680BBF"/>
    <w:rsid w:val="00681790"/>
    <w:rsid w:val="00681829"/>
    <w:rsid w:val="00682FB6"/>
    <w:rsid w:val="00683555"/>
    <w:rsid w:val="00683CDB"/>
    <w:rsid w:val="00684C6B"/>
    <w:rsid w:val="00684D70"/>
    <w:rsid w:val="0068519A"/>
    <w:rsid w:val="006863F8"/>
    <w:rsid w:val="00686FA3"/>
    <w:rsid w:val="00687308"/>
    <w:rsid w:val="0068770D"/>
    <w:rsid w:val="006902D9"/>
    <w:rsid w:val="00690DCC"/>
    <w:rsid w:val="00691126"/>
    <w:rsid w:val="0069122A"/>
    <w:rsid w:val="0069155A"/>
    <w:rsid w:val="00692761"/>
    <w:rsid w:val="00692E42"/>
    <w:rsid w:val="00692FD7"/>
    <w:rsid w:val="00693254"/>
    <w:rsid w:val="0069339F"/>
    <w:rsid w:val="00694C6B"/>
    <w:rsid w:val="00694ED5"/>
    <w:rsid w:val="006969A7"/>
    <w:rsid w:val="00696B74"/>
    <w:rsid w:val="00696F56"/>
    <w:rsid w:val="00697026"/>
    <w:rsid w:val="00697346"/>
    <w:rsid w:val="006A104B"/>
    <w:rsid w:val="006A2249"/>
    <w:rsid w:val="006A2547"/>
    <w:rsid w:val="006A2881"/>
    <w:rsid w:val="006A29BF"/>
    <w:rsid w:val="006A4412"/>
    <w:rsid w:val="006A540E"/>
    <w:rsid w:val="006A5851"/>
    <w:rsid w:val="006A5F3A"/>
    <w:rsid w:val="006A6112"/>
    <w:rsid w:val="006A63A2"/>
    <w:rsid w:val="006A649A"/>
    <w:rsid w:val="006A6924"/>
    <w:rsid w:val="006A74DD"/>
    <w:rsid w:val="006B00E2"/>
    <w:rsid w:val="006B0637"/>
    <w:rsid w:val="006B0B52"/>
    <w:rsid w:val="006B175E"/>
    <w:rsid w:val="006B1CF2"/>
    <w:rsid w:val="006B23F0"/>
    <w:rsid w:val="006B3638"/>
    <w:rsid w:val="006B422D"/>
    <w:rsid w:val="006B4E57"/>
    <w:rsid w:val="006B52FF"/>
    <w:rsid w:val="006B70C1"/>
    <w:rsid w:val="006B7708"/>
    <w:rsid w:val="006B7A18"/>
    <w:rsid w:val="006C08D3"/>
    <w:rsid w:val="006C0C96"/>
    <w:rsid w:val="006C142C"/>
    <w:rsid w:val="006C155B"/>
    <w:rsid w:val="006C191F"/>
    <w:rsid w:val="006C1974"/>
    <w:rsid w:val="006C1CC9"/>
    <w:rsid w:val="006C1EA8"/>
    <w:rsid w:val="006C2671"/>
    <w:rsid w:val="006C2858"/>
    <w:rsid w:val="006C29F9"/>
    <w:rsid w:val="006C41E5"/>
    <w:rsid w:val="006C461C"/>
    <w:rsid w:val="006C6B0A"/>
    <w:rsid w:val="006C78D2"/>
    <w:rsid w:val="006C7A9E"/>
    <w:rsid w:val="006D028D"/>
    <w:rsid w:val="006D0B73"/>
    <w:rsid w:val="006D1476"/>
    <w:rsid w:val="006D1CF3"/>
    <w:rsid w:val="006D1E7C"/>
    <w:rsid w:val="006D2323"/>
    <w:rsid w:val="006D2A86"/>
    <w:rsid w:val="006D2B0A"/>
    <w:rsid w:val="006D2CDA"/>
    <w:rsid w:val="006D2D09"/>
    <w:rsid w:val="006D318F"/>
    <w:rsid w:val="006D3B8E"/>
    <w:rsid w:val="006D4B9C"/>
    <w:rsid w:val="006D55B5"/>
    <w:rsid w:val="006D575F"/>
    <w:rsid w:val="006D5B97"/>
    <w:rsid w:val="006D6580"/>
    <w:rsid w:val="006D68C3"/>
    <w:rsid w:val="006D6A85"/>
    <w:rsid w:val="006D7103"/>
    <w:rsid w:val="006D744C"/>
    <w:rsid w:val="006D7659"/>
    <w:rsid w:val="006E074B"/>
    <w:rsid w:val="006E0FEB"/>
    <w:rsid w:val="006E1185"/>
    <w:rsid w:val="006E2749"/>
    <w:rsid w:val="006E2CBD"/>
    <w:rsid w:val="006E2E24"/>
    <w:rsid w:val="006E3232"/>
    <w:rsid w:val="006E452A"/>
    <w:rsid w:val="006E4987"/>
    <w:rsid w:val="006E4AE4"/>
    <w:rsid w:val="006E5083"/>
    <w:rsid w:val="006E5315"/>
    <w:rsid w:val="006E572F"/>
    <w:rsid w:val="006E58C6"/>
    <w:rsid w:val="006E639B"/>
    <w:rsid w:val="006E6D45"/>
    <w:rsid w:val="006E70FA"/>
    <w:rsid w:val="006E7229"/>
    <w:rsid w:val="006E7244"/>
    <w:rsid w:val="006E73CD"/>
    <w:rsid w:val="006E785E"/>
    <w:rsid w:val="006E7AA5"/>
    <w:rsid w:val="006F030A"/>
    <w:rsid w:val="006F0D3D"/>
    <w:rsid w:val="006F18FA"/>
    <w:rsid w:val="006F28FF"/>
    <w:rsid w:val="006F341F"/>
    <w:rsid w:val="006F34C1"/>
    <w:rsid w:val="006F35EE"/>
    <w:rsid w:val="006F40A5"/>
    <w:rsid w:val="006F42AE"/>
    <w:rsid w:val="006F4CD4"/>
    <w:rsid w:val="006F5472"/>
    <w:rsid w:val="006F5809"/>
    <w:rsid w:val="006F5C3A"/>
    <w:rsid w:val="006F6499"/>
    <w:rsid w:val="006F6DCC"/>
    <w:rsid w:val="006F73ED"/>
    <w:rsid w:val="007001AD"/>
    <w:rsid w:val="007001F1"/>
    <w:rsid w:val="00700471"/>
    <w:rsid w:val="007018D2"/>
    <w:rsid w:val="00701BE6"/>
    <w:rsid w:val="00701F1B"/>
    <w:rsid w:val="00702428"/>
    <w:rsid w:val="0070252B"/>
    <w:rsid w:val="0070459D"/>
    <w:rsid w:val="007045A4"/>
    <w:rsid w:val="007054E3"/>
    <w:rsid w:val="007056D3"/>
    <w:rsid w:val="00705820"/>
    <w:rsid w:val="00705BC6"/>
    <w:rsid w:val="00706129"/>
    <w:rsid w:val="00706C9A"/>
    <w:rsid w:val="00707280"/>
    <w:rsid w:val="00707BFD"/>
    <w:rsid w:val="00710370"/>
    <w:rsid w:val="00710C09"/>
    <w:rsid w:val="00710FFD"/>
    <w:rsid w:val="00711326"/>
    <w:rsid w:val="00711873"/>
    <w:rsid w:val="00711E13"/>
    <w:rsid w:val="00712B05"/>
    <w:rsid w:val="00713055"/>
    <w:rsid w:val="007150AA"/>
    <w:rsid w:val="00715177"/>
    <w:rsid w:val="0071540C"/>
    <w:rsid w:val="00716072"/>
    <w:rsid w:val="00716275"/>
    <w:rsid w:val="007162FE"/>
    <w:rsid w:val="00717C0E"/>
    <w:rsid w:val="007204B7"/>
    <w:rsid w:val="007211C7"/>
    <w:rsid w:val="0072143F"/>
    <w:rsid w:val="00721829"/>
    <w:rsid w:val="00721E52"/>
    <w:rsid w:val="00721F61"/>
    <w:rsid w:val="00722541"/>
    <w:rsid w:val="007225F4"/>
    <w:rsid w:val="00723D8A"/>
    <w:rsid w:val="00725035"/>
    <w:rsid w:val="00725070"/>
    <w:rsid w:val="00725BC7"/>
    <w:rsid w:val="0072656B"/>
    <w:rsid w:val="007266DB"/>
    <w:rsid w:val="00726AA4"/>
    <w:rsid w:val="00726CDD"/>
    <w:rsid w:val="00726D74"/>
    <w:rsid w:val="0072712B"/>
    <w:rsid w:val="007274D0"/>
    <w:rsid w:val="00727588"/>
    <w:rsid w:val="00730E65"/>
    <w:rsid w:val="00731097"/>
    <w:rsid w:val="007312E6"/>
    <w:rsid w:val="00731AF9"/>
    <w:rsid w:val="00731B91"/>
    <w:rsid w:val="00731E96"/>
    <w:rsid w:val="00732049"/>
    <w:rsid w:val="00732180"/>
    <w:rsid w:val="00732D8D"/>
    <w:rsid w:val="00733DE0"/>
    <w:rsid w:val="0073412A"/>
    <w:rsid w:val="0073509C"/>
    <w:rsid w:val="00735566"/>
    <w:rsid w:val="00736014"/>
    <w:rsid w:val="00736ADB"/>
    <w:rsid w:val="00737116"/>
    <w:rsid w:val="0073712C"/>
    <w:rsid w:val="00740884"/>
    <w:rsid w:val="00742663"/>
    <w:rsid w:val="00742A86"/>
    <w:rsid w:val="00743CB0"/>
    <w:rsid w:val="00744268"/>
    <w:rsid w:val="00745138"/>
    <w:rsid w:val="007454A2"/>
    <w:rsid w:val="00746AC6"/>
    <w:rsid w:val="00746E84"/>
    <w:rsid w:val="0075078E"/>
    <w:rsid w:val="00751612"/>
    <w:rsid w:val="00751719"/>
    <w:rsid w:val="00751FDF"/>
    <w:rsid w:val="007520F9"/>
    <w:rsid w:val="007529DC"/>
    <w:rsid w:val="00752F97"/>
    <w:rsid w:val="007538CD"/>
    <w:rsid w:val="00753CA1"/>
    <w:rsid w:val="00753E71"/>
    <w:rsid w:val="00754066"/>
    <w:rsid w:val="00754749"/>
    <w:rsid w:val="00754DED"/>
    <w:rsid w:val="00754F1B"/>
    <w:rsid w:val="007556D7"/>
    <w:rsid w:val="00755E1B"/>
    <w:rsid w:val="00756219"/>
    <w:rsid w:val="007600AE"/>
    <w:rsid w:val="00760C25"/>
    <w:rsid w:val="0076152C"/>
    <w:rsid w:val="00761999"/>
    <w:rsid w:val="007625DE"/>
    <w:rsid w:val="00762AA2"/>
    <w:rsid w:val="00763C8F"/>
    <w:rsid w:val="00763FC7"/>
    <w:rsid w:val="0076492E"/>
    <w:rsid w:val="00765CD8"/>
    <w:rsid w:val="007666D7"/>
    <w:rsid w:val="00766969"/>
    <w:rsid w:val="007672D3"/>
    <w:rsid w:val="00767EFA"/>
    <w:rsid w:val="00770184"/>
    <w:rsid w:val="00770520"/>
    <w:rsid w:val="00771229"/>
    <w:rsid w:val="00772515"/>
    <w:rsid w:val="00773165"/>
    <w:rsid w:val="007757AD"/>
    <w:rsid w:val="00775CA3"/>
    <w:rsid w:val="00776356"/>
    <w:rsid w:val="0077695E"/>
    <w:rsid w:val="00776A69"/>
    <w:rsid w:val="00776B77"/>
    <w:rsid w:val="00777327"/>
    <w:rsid w:val="007802F9"/>
    <w:rsid w:val="00780E7F"/>
    <w:rsid w:val="00781381"/>
    <w:rsid w:val="00781434"/>
    <w:rsid w:val="00781786"/>
    <w:rsid w:val="00781A65"/>
    <w:rsid w:val="00782E34"/>
    <w:rsid w:val="0078386D"/>
    <w:rsid w:val="007839B9"/>
    <w:rsid w:val="00783D86"/>
    <w:rsid w:val="00784069"/>
    <w:rsid w:val="007845D6"/>
    <w:rsid w:val="00785423"/>
    <w:rsid w:val="00785A60"/>
    <w:rsid w:val="00786293"/>
    <w:rsid w:val="00786C5B"/>
    <w:rsid w:val="00786EC9"/>
    <w:rsid w:val="00787999"/>
    <w:rsid w:val="00790043"/>
    <w:rsid w:val="00790D27"/>
    <w:rsid w:val="007914DE"/>
    <w:rsid w:val="00791C26"/>
    <w:rsid w:val="0079264E"/>
    <w:rsid w:val="00792FD1"/>
    <w:rsid w:val="00794C05"/>
    <w:rsid w:val="00794CB7"/>
    <w:rsid w:val="0079557B"/>
    <w:rsid w:val="007957AC"/>
    <w:rsid w:val="00796A04"/>
    <w:rsid w:val="00796A25"/>
    <w:rsid w:val="00796FA0"/>
    <w:rsid w:val="007971F0"/>
    <w:rsid w:val="00797643"/>
    <w:rsid w:val="00797B55"/>
    <w:rsid w:val="007A420E"/>
    <w:rsid w:val="007A4298"/>
    <w:rsid w:val="007A445F"/>
    <w:rsid w:val="007A4BD7"/>
    <w:rsid w:val="007A4F8D"/>
    <w:rsid w:val="007A5644"/>
    <w:rsid w:val="007A6184"/>
    <w:rsid w:val="007A634B"/>
    <w:rsid w:val="007A63CD"/>
    <w:rsid w:val="007A6BA2"/>
    <w:rsid w:val="007A7DEB"/>
    <w:rsid w:val="007A7E2E"/>
    <w:rsid w:val="007B04BC"/>
    <w:rsid w:val="007B08B5"/>
    <w:rsid w:val="007B0E88"/>
    <w:rsid w:val="007B1785"/>
    <w:rsid w:val="007B1851"/>
    <w:rsid w:val="007B1879"/>
    <w:rsid w:val="007B2740"/>
    <w:rsid w:val="007B2DE2"/>
    <w:rsid w:val="007B3D78"/>
    <w:rsid w:val="007B5D7D"/>
    <w:rsid w:val="007B5F7D"/>
    <w:rsid w:val="007B646D"/>
    <w:rsid w:val="007B6A95"/>
    <w:rsid w:val="007B6E78"/>
    <w:rsid w:val="007C099F"/>
    <w:rsid w:val="007C09E2"/>
    <w:rsid w:val="007C1522"/>
    <w:rsid w:val="007C1B6A"/>
    <w:rsid w:val="007C2020"/>
    <w:rsid w:val="007C21A4"/>
    <w:rsid w:val="007C2ED7"/>
    <w:rsid w:val="007C393B"/>
    <w:rsid w:val="007C465F"/>
    <w:rsid w:val="007C48E7"/>
    <w:rsid w:val="007C50BA"/>
    <w:rsid w:val="007C5254"/>
    <w:rsid w:val="007C56DA"/>
    <w:rsid w:val="007C5765"/>
    <w:rsid w:val="007C64AB"/>
    <w:rsid w:val="007C6719"/>
    <w:rsid w:val="007C690A"/>
    <w:rsid w:val="007C6E83"/>
    <w:rsid w:val="007C757F"/>
    <w:rsid w:val="007D08E2"/>
    <w:rsid w:val="007D0A6D"/>
    <w:rsid w:val="007D1DE0"/>
    <w:rsid w:val="007D1F8B"/>
    <w:rsid w:val="007D273A"/>
    <w:rsid w:val="007D3724"/>
    <w:rsid w:val="007D4287"/>
    <w:rsid w:val="007D4593"/>
    <w:rsid w:val="007D45B1"/>
    <w:rsid w:val="007D581B"/>
    <w:rsid w:val="007D664E"/>
    <w:rsid w:val="007D6721"/>
    <w:rsid w:val="007D6EF3"/>
    <w:rsid w:val="007D758F"/>
    <w:rsid w:val="007E0890"/>
    <w:rsid w:val="007E0B43"/>
    <w:rsid w:val="007E0FC1"/>
    <w:rsid w:val="007E18F1"/>
    <w:rsid w:val="007E19A9"/>
    <w:rsid w:val="007E1C30"/>
    <w:rsid w:val="007E2964"/>
    <w:rsid w:val="007E363E"/>
    <w:rsid w:val="007E3BD7"/>
    <w:rsid w:val="007E3D25"/>
    <w:rsid w:val="007E4789"/>
    <w:rsid w:val="007E481B"/>
    <w:rsid w:val="007E4CF4"/>
    <w:rsid w:val="007E4E9B"/>
    <w:rsid w:val="007E5380"/>
    <w:rsid w:val="007E5552"/>
    <w:rsid w:val="007E6855"/>
    <w:rsid w:val="007E6F38"/>
    <w:rsid w:val="007E7EA4"/>
    <w:rsid w:val="007F050E"/>
    <w:rsid w:val="007F0A7E"/>
    <w:rsid w:val="007F0CF8"/>
    <w:rsid w:val="007F22DE"/>
    <w:rsid w:val="007F2580"/>
    <w:rsid w:val="007F2E84"/>
    <w:rsid w:val="007F3282"/>
    <w:rsid w:val="007F3409"/>
    <w:rsid w:val="007F442E"/>
    <w:rsid w:val="007F4944"/>
    <w:rsid w:val="007F512D"/>
    <w:rsid w:val="007F57A5"/>
    <w:rsid w:val="007F600B"/>
    <w:rsid w:val="007F673D"/>
    <w:rsid w:val="007F77E6"/>
    <w:rsid w:val="007F7E62"/>
    <w:rsid w:val="008000F3"/>
    <w:rsid w:val="00800DA3"/>
    <w:rsid w:val="00801535"/>
    <w:rsid w:val="00803F46"/>
    <w:rsid w:val="00804868"/>
    <w:rsid w:val="00804A25"/>
    <w:rsid w:val="00804EAA"/>
    <w:rsid w:val="00804EF7"/>
    <w:rsid w:val="00805040"/>
    <w:rsid w:val="00805A4D"/>
    <w:rsid w:val="00805D68"/>
    <w:rsid w:val="00805E70"/>
    <w:rsid w:val="00807A07"/>
    <w:rsid w:val="0081061A"/>
    <w:rsid w:val="0081079F"/>
    <w:rsid w:val="00810F29"/>
    <w:rsid w:val="008110E3"/>
    <w:rsid w:val="008113E1"/>
    <w:rsid w:val="008118EF"/>
    <w:rsid w:val="00811BAA"/>
    <w:rsid w:val="008127CA"/>
    <w:rsid w:val="00812C06"/>
    <w:rsid w:val="0081355F"/>
    <w:rsid w:val="00813603"/>
    <w:rsid w:val="008136C0"/>
    <w:rsid w:val="00813A12"/>
    <w:rsid w:val="00813AED"/>
    <w:rsid w:val="00813B07"/>
    <w:rsid w:val="00813C01"/>
    <w:rsid w:val="008142EE"/>
    <w:rsid w:val="008143B7"/>
    <w:rsid w:val="00814F88"/>
    <w:rsid w:val="0081508E"/>
    <w:rsid w:val="008169E5"/>
    <w:rsid w:val="00816DBE"/>
    <w:rsid w:val="00817B5D"/>
    <w:rsid w:val="00817F2F"/>
    <w:rsid w:val="008201F6"/>
    <w:rsid w:val="00820E02"/>
    <w:rsid w:val="0082118D"/>
    <w:rsid w:val="008211D4"/>
    <w:rsid w:val="00821C2B"/>
    <w:rsid w:val="00822262"/>
    <w:rsid w:val="00822639"/>
    <w:rsid w:val="00822B59"/>
    <w:rsid w:val="00822C25"/>
    <w:rsid w:val="00822D12"/>
    <w:rsid w:val="0082395F"/>
    <w:rsid w:val="00823AEE"/>
    <w:rsid w:val="00823CBB"/>
    <w:rsid w:val="00823F48"/>
    <w:rsid w:val="00824702"/>
    <w:rsid w:val="008255FC"/>
    <w:rsid w:val="0082571D"/>
    <w:rsid w:val="00825B52"/>
    <w:rsid w:val="00825F8C"/>
    <w:rsid w:val="00826F1F"/>
    <w:rsid w:val="0082779D"/>
    <w:rsid w:val="00827971"/>
    <w:rsid w:val="00830080"/>
    <w:rsid w:val="008311A1"/>
    <w:rsid w:val="0083123C"/>
    <w:rsid w:val="00832163"/>
    <w:rsid w:val="008333F8"/>
    <w:rsid w:val="008339E7"/>
    <w:rsid w:val="00834238"/>
    <w:rsid w:val="008348D8"/>
    <w:rsid w:val="00834D01"/>
    <w:rsid w:val="00834E65"/>
    <w:rsid w:val="00834FC9"/>
    <w:rsid w:val="00836224"/>
    <w:rsid w:val="008365B0"/>
    <w:rsid w:val="00836670"/>
    <w:rsid w:val="00836D4C"/>
    <w:rsid w:val="00836D6A"/>
    <w:rsid w:val="00836F95"/>
    <w:rsid w:val="008376C6"/>
    <w:rsid w:val="00837B2C"/>
    <w:rsid w:val="00837B67"/>
    <w:rsid w:val="00837CCA"/>
    <w:rsid w:val="00840587"/>
    <w:rsid w:val="008410BE"/>
    <w:rsid w:val="0084362F"/>
    <w:rsid w:val="00843865"/>
    <w:rsid w:val="00843BAB"/>
    <w:rsid w:val="00844345"/>
    <w:rsid w:val="00844402"/>
    <w:rsid w:val="00844A75"/>
    <w:rsid w:val="00845145"/>
    <w:rsid w:val="00845575"/>
    <w:rsid w:val="008455B2"/>
    <w:rsid w:val="00845D9D"/>
    <w:rsid w:val="00846201"/>
    <w:rsid w:val="008462FF"/>
    <w:rsid w:val="00846DAA"/>
    <w:rsid w:val="00846E3A"/>
    <w:rsid w:val="00850350"/>
    <w:rsid w:val="00850412"/>
    <w:rsid w:val="00850A2E"/>
    <w:rsid w:val="00850B77"/>
    <w:rsid w:val="00851396"/>
    <w:rsid w:val="00851696"/>
    <w:rsid w:val="00853182"/>
    <w:rsid w:val="008531EF"/>
    <w:rsid w:val="00855510"/>
    <w:rsid w:val="00855E43"/>
    <w:rsid w:val="00855F86"/>
    <w:rsid w:val="00860255"/>
    <w:rsid w:val="00860E23"/>
    <w:rsid w:val="008610B9"/>
    <w:rsid w:val="00861369"/>
    <w:rsid w:val="008616A3"/>
    <w:rsid w:val="00861F17"/>
    <w:rsid w:val="00862039"/>
    <w:rsid w:val="00862431"/>
    <w:rsid w:val="008625EE"/>
    <w:rsid w:val="00862606"/>
    <w:rsid w:val="00863C58"/>
    <w:rsid w:val="00864395"/>
    <w:rsid w:val="0086519E"/>
    <w:rsid w:val="00865794"/>
    <w:rsid w:val="00865D93"/>
    <w:rsid w:val="008662EC"/>
    <w:rsid w:val="00870462"/>
    <w:rsid w:val="008707A1"/>
    <w:rsid w:val="008718E2"/>
    <w:rsid w:val="00872E37"/>
    <w:rsid w:val="00873022"/>
    <w:rsid w:val="0087313C"/>
    <w:rsid w:val="00873FDA"/>
    <w:rsid w:val="0087469A"/>
    <w:rsid w:val="00874E4A"/>
    <w:rsid w:val="00876123"/>
    <w:rsid w:val="0087652F"/>
    <w:rsid w:val="00876786"/>
    <w:rsid w:val="008773E4"/>
    <w:rsid w:val="00880AD7"/>
    <w:rsid w:val="0088123D"/>
    <w:rsid w:val="00881545"/>
    <w:rsid w:val="00882DFB"/>
    <w:rsid w:val="00882FAA"/>
    <w:rsid w:val="00883B12"/>
    <w:rsid w:val="00883EAE"/>
    <w:rsid w:val="008842E6"/>
    <w:rsid w:val="00884395"/>
    <w:rsid w:val="00885074"/>
    <w:rsid w:val="0088563D"/>
    <w:rsid w:val="00885FA2"/>
    <w:rsid w:val="0088659D"/>
    <w:rsid w:val="00886BD5"/>
    <w:rsid w:val="00887D9E"/>
    <w:rsid w:val="00890174"/>
    <w:rsid w:val="0089035E"/>
    <w:rsid w:val="008911F9"/>
    <w:rsid w:val="00892C87"/>
    <w:rsid w:val="00892FE4"/>
    <w:rsid w:val="00893101"/>
    <w:rsid w:val="008932A1"/>
    <w:rsid w:val="008936B2"/>
    <w:rsid w:val="00893C00"/>
    <w:rsid w:val="00893DB0"/>
    <w:rsid w:val="008950B1"/>
    <w:rsid w:val="0089552C"/>
    <w:rsid w:val="00895B7B"/>
    <w:rsid w:val="008966A5"/>
    <w:rsid w:val="00896AC0"/>
    <w:rsid w:val="008975EC"/>
    <w:rsid w:val="008A0433"/>
    <w:rsid w:val="008A0526"/>
    <w:rsid w:val="008A0897"/>
    <w:rsid w:val="008A0B23"/>
    <w:rsid w:val="008A18A2"/>
    <w:rsid w:val="008A36F8"/>
    <w:rsid w:val="008A412D"/>
    <w:rsid w:val="008A5112"/>
    <w:rsid w:val="008A51CF"/>
    <w:rsid w:val="008A54EE"/>
    <w:rsid w:val="008A653F"/>
    <w:rsid w:val="008A66AE"/>
    <w:rsid w:val="008A6D93"/>
    <w:rsid w:val="008A73AD"/>
    <w:rsid w:val="008A7C96"/>
    <w:rsid w:val="008A7EDF"/>
    <w:rsid w:val="008B0001"/>
    <w:rsid w:val="008B03AE"/>
    <w:rsid w:val="008B0ED9"/>
    <w:rsid w:val="008B1AA1"/>
    <w:rsid w:val="008B295A"/>
    <w:rsid w:val="008B2D94"/>
    <w:rsid w:val="008B3122"/>
    <w:rsid w:val="008B394B"/>
    <w:rsid w:val="008B43E7"/>
    <w:rsid w:val="008B4715"/>
    <w:rsid w:val="008B4820"/>
    <w:rsid w:val="008B4B95"/>
    <w:rsid w:val="008B63CE"/>
    <w:rsid w:val="008B681F"/>
    <w:rsid w:val="008B6BAC"/>
    <w:rsid w:val="008B7E1F"/>
    <w:rsid w:val="008C030F"/>
    <w:rsid w:val="008C0EB3"/>
    <w:rsid w:val="008C1101"/>
    <w:rsid w:val="008C1812"/>
    <w:rsid w:val="008C1D1F"/>
    <w:rsid w:val="008C1E09"/>
    <w:rsid w:val="008C1EC7"/>
    <w:rsid w:val="008C2908"/>
    <w:rsid w:val="008C29EF"/>
    <w:rsid w:val="008C31B9"/>
    <w:rsid w:val="008C3B57"/>
    <w:rsid w:val="008C4291"/>
    <w:rsid w:val="008C439A"/>
    <w:rsid w:val="008C480E"/>
    <w:rsid w:val="008C54DE"/>
    <w:rsid w:val="008C63E8"/>
    <w:rsid w:val="008C6B0D"/>
    <w:rsid w:val="008C6C0A"/>
    <w:rsid w:val="008C76BA"/>
    <w:rsid w:val="008C79B2"/>
    <w:rsid w:val="008C7EDA"/>
    <w:rsid w:val="008D0AD4"/>
    <w:rsid w:val="008D0C49"/>
    <w:rsid w:val="008D108C"/>
    <w:rsid w:val="008D14E8"/>
    <w:rsid w:val="008D166B"/>
    <w:rsid w:val="008D2014"/>
    <w:rsid w:val="008D20D1"/>
    <w:rsid w:val="008D242B"/>
    <w:rsid w:val="008D244C"/>
    <w:rsid w:val="008D2E71"/>
    <w:rsid w:val="008D31A6"/>
    <w:rsid w:val="008D3A01"/>
    <w:rsid w:val="008D3D03"/>
    <w:rsid w:val="008D43DD"/>
    <w:rsid w:val="008D57EA"/>
    <w:rsid w:val="008D686C"/>
    <w:rsid w:val="008D726E"/>
    <w:rsid w:val="008D736E"/>
    <w:rsid w:val="008D77DE"/>
    <w:rsid w:val="008D7B60"/>
    <w:rsid w:val="008E023E"/>
    <w:rsid w:val="008E0AEA"/>
    <w:rsid w:val="008E13B2"/>
    <w:rsid w:val="008E201D"/>
    <w:rsid w:val="008E262D"/>
    <w:rsid w:val="008E2C64"/>
    <w:rsid w:val="008E2F64"/>
    <w:rsid w:val="008E3680"/>
    <w:rsid w:val="008E39CC"/>
    <w:rsid w:val="008E3CDC"/>
    <w:rsid w:val="008E3DDB"/>
    <w:rsid w:val="008E41FD"/>
    <w:rsid w:val="008E47E8"/>
    <w:rsid w:val="008E48F8"/>
    <w:rsid w:val="008E582E"/>
    <w:rsid w:val="008E7AE8"/>
    <w:rsid w:val="008E7D87"/>
    <w:rsid w:val="008E7F93"/>
    <w:rsid w:val="008F0218"/>
    <w:rsid w:val="008F0278"/>
    <w:rsid w:val="008F1C8C"/>
    <w:rsid w:val="008F27E6"/>
    <w:rsid w:val="008F3432"/>
    <w:rsid w:val="008F3E2D"/>
    <w:rsid w:val="008F44C7"/>
    <w:rsid w:val="008F4680"/>
    <w:rsid w:val="008F610B"/>
    <w:rsid w:val="008F6AB1"/>
    <w:rsid w:val="008F6B01"/>
    <w:rsid w:val="008F6D51"/>
    <w:rsid w:val="008F6E08"/>
    <w:rsid w:val="008F7F83"/>
    <w:rsid w:val="009006EA"/>
    <w:rsid w:val="0090099A"/>
    <w:rsid w:val="00900DF9"/>
    <w:rsid w:val="00901CF8"/>
    <w:rsid w:val="009020C2"/>
    <w:rsid w:val="009025F1"/>
    <w:rsid w:val="009026C3"/>
    <w:rsid w:val="00902EB0"/>
    <w:rsid w:val="00902F46"/>
    <w:rsid w:val="0090329F"/>
    <w:rsid w:val="009046C3"/>
    <w:rsid w:val="009047DE"/>
    <w:rsid w:val="00904C21"/>
    <w:rsid w:val="0090523C"/>
    <w:rsid w:val="0090545C"/>
    <w:rsid w:val="00905A72"/>
    <w:rsid w:val="00906F27"/>
    <w:rsid w:val="00907150"/>
    <w:rsid w:val="0090776D"/>
    <w:rsid w:val="00907C25"/>
    <w:rsid w:val="009100E0"/>
    <w:rsid w:val="00910BAC"/>
    <w:rsid w:val="009118AC"/>
    <w:rsid w:val="009118B5"/>
    <w:rsid w:val="00911B47"/>
    <w:rsid w:val="00911C41"/>
    <w:rsid w:val="00912B8C"/>
    <w:rsid w:val="00912D98"/>
    <w:rsid w:val="00913FC5"/>
    <w:rsid w:val="009145DD"/>
    <w:rsid w:val="00915541"/>
    <w:rsid w:val="00915D42"/>
    <w:rsid w:val="00915FCC"/>
    <w:rsid w:val="009161D4"/>
    <w:rsid w:val="00916700"/>
    <w:rsid w:val="00916B63"/>
    <w:rsid w:val="00916B6F"/>
    <w:rsid w:val="00916C20"/>
    <w:rsid w:val="00920521"/>
    <w:rsid w:val="00920877"/>
    <w:rsid w:val="00921ABD"/>
    <w:rsid w:val="00922A64"/>
    <w:rsid w:val="00923A79"/>
    <w:rsid w:val="00923EFC"/>
    <w:rsid w:val="00923FB5"/>
    <w:rsid w:val="009243C6"/>
    <w:rsid w:val="0092526C"/>
    <w:rsid w:val="00925281"/>
    <w:rsid w:val="009253DF"/>
    <w:rsid w:val="00925B7B"/>
    <w:rsid w:val="00927AEB"/>
    <w:rsid w:val="00931641"/>
    <w:rsid w:val="0093275C"/>
    <w:rsid w:val="00933293"/>
    <w:rsid w:val="009348F5"/>
    <w:rsid w:val="0093555A"/>
    <w:rsid w:val="00936AF6"/>
    <w:rsid w:val="00937595"/>
    <w:rsid w:val="00937B9D"/>
    <w:rsid w:val="009403E5"/>
    <w:rsid w:val="0094095B"/>
    <w:rsid w:val="00941086"/>
    <w:rsid w:val="0094114C"/>
    <w:rsid w:val="00941499"/>
    <w:rsid w:val="00941BA5"/>
    <w:rsid w:val="00941CD7"/>
    <w:rsid w:val="00942713"/>
    <w:rsid w:val="00943397"/>
    <w:rsid w:val="009433C3"/>
    <w:rsid w:val="00943DA4"/>
    <w:rsid w:val="0094501D"/>
    <w:rsid w:val="00945399"/>
    <w:rsid w:val="009455A2"/>
    <w:rsid w:val="00945DE9"/>
    <w:rsid w:val="00946575"/>
    <w:rsid w:val="0094669A"/>
    <w:rsid w:val="009468E6"/>
    <w:rsid w:val="009500DD"/>
    <w:rsid w:val="009500FC"/>
    <w:rsid w:val="00950782"/>
    <w:rsid w:val="00950829"/>
    <w:rsid w:val="00950DFD"/>
    <w:rsid w:val="009514AE"/>
    <w:rsid w:val="00951724"/>
    <w:rsid w:val="00951A95"/>
    <w:rsid w:val="00951C7A"/>
    <w:rsid w:val="00951F36"/>
    <w:rsid w:val="009521D3"/>
    <w:rsid w:val="00952274"/>
    <w:rsid w:val="009523A8"/>
    <w:rsid w:val="00952565"/>
    <w:rsid w:val="0095275A"/>
    <w:rsid w:val="00952BDA"/>
    <w:rsid w:val="009536A8"/>
    <w:rsid w:val="00953FB5"/>
    <w:rsid w:val="00953FD8"/>
    <w:rsid w:val="00954F29"/>
    <w:rsid w:val="00954FFE"/>
    <w:rsid w:val="00955B31"/>
    <w:rsid w:val="009563F4"/>
    <w:rsid w:val="009568B9"/>
    <w:rsid w:val="00956F89"/>
    <w:rsid w:val="0095726E"/>
    <w:rsid w:val="00957E6D"/>
    <w:rsid w:val="0096031C"/>
    <w:rsid w:val="009603EC"/>
    <w:rsid w:val="00960587"/>
    <w:rsid w:val="00960927"/>
    <w:rsid w:val="00960BBE"/>
    <w:rsid w:val="009611B1"/>
    <w:rsid w:val="009619DB"/>
    <w:rsid w:val="00962744"/>
    <w:rsid w:val="009627E1"/>
    <w:rsid w:val="009629A5"/>
    <w:rsid w:val="009637CC"/>
    <w:rsid w:val="00964B4B"/>
    <w:rsid w:val="00965932"/>
    <w:rsid w:val="00965ACB"/>
    <w:rsid w:val="0096604B"/>
    <w:rsid w:val="009661B5"/>
    <w:rsid w:val="00966FDF"/>
    <w:rsid w:val="0096716F"/>
    <w:rsid w:val="00970C1B"/>
    <w:rsid w:val="009714C4"/>
    <w:rsid w:val="00971563"/>
    <w:rsid w:val="00971C18"/>
    <w:rsid w:val="00973283"/>
    <w:rsid w:val="00973683"/>
    <w:rsid w:val="0097387E"/>
    <w:rsid w:val="00974150"/>
    <w:rsid w:val="009753C5"/>
    <w:rsid w:val="00975A5C"/>
    <w:rsid w:val="00975E26"/>
    <w:rsid w:val="0097607E"/>
    <w:rsid w:val="0097628A"/>
    <w:rsid w:val="00976F25"/>
    <w:rsid w:val="009770F4"/>
    <w:rsid w:val="00980C14"/>
    <w:rsid w:val="00981305"/>
    <w:rsid w:val="0098165C"/>
    <w:rsid w:val="00981AFE"/>
    <w:rsid w:val="00981C4D"/>
    <w:rsid w:val="0098257A"/>
    <w:rsid w:val="00982D74"/>
    <w:rsid w:val="00982D8C"/>
    <w:rsid w:val="00982E47"/>
    <w:rsid w:val="009830C7"/>
    <w:rsid w:val="00983A0E"/>
    <w:rsid w:val="00984268"/>
    <w:rsid w:val="009844E1"/>
    <w:rsid w:val="00984796"/>
    <w:rsid w:val="009853F8"/>
    <w:rsid w:val="009858D8"/>
    <w:rsid w:val="0098713F"/>
    <w:rsid w:val="00987728"/>
    <w:rsid w:val="0098785D"/>
    <w:rsid w:val="00987A65"/>
    <w:rsid w:val="0099023E"/>
    <w:rsid w:val="009909DF"/>
    <w:rsid w:val="00990D51"/>
    <w:rsid w:val="009912AF"/>
    <w:rsid w:val="009916EB"/>
    <w:rsid w:val="00991ADB"/>
    <w:rsid w:val="00992723"/>
    <w:rsid w:val="00992AD7"/>
    <w:rsid w:val="0099359F"/>
    <w:rsid w:val="00993B01"/>
    <w:rsid w:val="00993C8A"/>
    <w:rsid w:val="0099406E"/>
    <w:rsid w:val="00994558"/>
    <w:rsid w:val="009945CD"/>
    <w:rsid w:val="00994E0A"/>
    <w:rsid w:val="00995ECE"/>
    <w:rsid w:val="00996109"/>
    <w:rsid w:val="00996740"/>
    <w:rsid w:val="009A058A"/>
    <w:rsid w:val="009A0676"/>
    <w:rsid w:val="009A0CAC"/>
    <w:rsid w:val="009A18FD"/>
    <w:rsid w:val="009A1D4A"/>
    <w:rsid w:val="009A22A8"/>
    <w:rsid w:val="009A26A3"/>
    <w:rsid w:val="009A295D"/>
    <w:rsid w:val="009A33F5"/>
    <w:rsid w:val="009A35B3"/>
    <w:rsid w:val="009A3A0F"/>
    <w:rsid w:val="009A453B"/>
    <w:rsid w:val="009A4E74"/>
    <w:rsid w:val="009A501A"/>
    <w:rsid w:val="009A55BC"/>
    <w:rsid w:val="009A56DE"/>
    <w:rsid w:val="009A5EDD"/>
    <w:rsid w:val="009A71AE"/>
    <w:rsid w:val="009A728F"/>
    <w:rsid w:val="009B1556"/>
    <w:rsid w:val="009B32C7"/>
    <w:rsid w:val="009B3EF4"/>
    <w:rsid w:val="009B4053"/>
    <w:rsid w:val="009B4332"/>
    <w:rsid w:val="009B57E3"/>
    <w:rsid w:val="009B5A92"/>
    <w:rsid w:val="009B65FC"/>
    <w:rsid w:val="009B65FE"/>
    <w:rsid w:val="009B6A9F"/>
    <w:rsid w:val="009B6CA1"/>
    <w:rsid w:val="009B77C6"/>
    <w:rsid w:val="009C04A0"/>
    <w:rsid w:val="009C218E"/>
    <w:rsid w:val="009C2F78"/>
    <w:rsid w:val="009C321A"/>
    <w:rsid w:val="009C3F04"/>
    <w:rsid w:val="009C4905"/>
    <w:rsid w:val="009C4B02"/>
    <w:rsid w:val="009C598B"/>
    <w:rsid w:val="009C5CB2"/>
    <w:rsid w:val="009C5F26"/>
    <w:rsid w:val="009C622D"/>
    <w:rsid w:val="009C6DBD"/>
    <w:rsid w:val="009C6DE0"/>
    <w:rsid w:val="009C70A7"/>
    <w:rsid w:val="009C758B"/>
    <w:rsid w:val="009C7B8E"/>
    <w:rsid w:val="009D090B"/>
    <w:rsid w:val="009D1172"/>
    <w:rsid w:val="009D13BD"/>
    <w:rsid w:val="009D1452"/>
    <w:rsid w:val="009D1D58"/>
    <w:rsid w:val="009D28B7"/>
    <w:rsid w:val="009D2C9E"/>
    <w:rsid w:val="009D2D08"/>
    <w:rsid w:val="009D3AA4"/>
    <w:rsid w:val="009D3E93"/>
    <w:rsid w:val="009D47DB"/>
    <w:rsid w:val="009D52E3"/>
    <w:rsid w:val="009D5625"/>
    <w:rsid w:val="009D6CE9"/>
    <w:rsid w:val="009D71BB"/>
    <w:rsid w:val="009D7C2C"/>
    <w:rsid w:val="009D7E51"/>
    <w:rsid w:val="009D7E9D"/>
    <w:rsid w:val="009E0661"/>
    <w:rsid w:val="009E0EB4"/>
    <w:rsid w:val="009E1007"/>
    <w:rsid w:val="009E19D4"/>
    <w:rsid w:val="009E1CD9"/>
    <w:rsid w:val="009E22A0"/>
    <w:rsid w:val="009E2E66"/>
    <w:rsid w:val="009E30DC"/>
    <w:rsid w:val="009E332D"/>
    <w:rsid w:val="009E38F5"/>
    <w:rsid w:val="009E3E88"/>
    <w:rsid w:val="009E3EEE"/>
    <w:rsid w:val="009E43E8"/>
    <w:rsid w:val="009E62D8"/>
    <w:rsid w:val="009E7271"/>
    <w:rsid w:val="009F0827"/>
    <w:rsid w:val="009F0FAE"/>
    <w:rsid w:val="009F1B8C"/>
    <w:rsid w:val="009F2646"/>
    <w:rsid w:val="009F382B"/>
    <w:rsid w:val="009F5213"/>
    <w:rsid w:val="009F55B4"/>
    <w:rsid w:val="009F6752"/>
    <w:rsid w:val="009F6C73"/>
    <w:rsid w:val="009F6D80"/>
    <w:rsid w:val="009F790E"/>
    <w:rsid w:val="009F7CA6"/>
    <w:rsid w:val="00A004E0"/>
    <w:rsid w:val="00A009EE"/>
    <w:rsid w:val="00A00B61"/>
    <w:rsid w:val="00A00D5F"/>
    <w:rsid w:val="00A00D79"/>
    <w:rsid w:val="00A0100B"/>
    <w:rsid w:val="00A01D33"/>
    <w:rsid w:val="00A01ED2"/>
    <w:rsid w:val="00A03A31"/>
    <w:rsid w:val="00A03E4F"/>
    <w:rsid w:val="00A0477E"/>
    <w:rsid w:val="00A04941"/>
    <w:rsid w:val="00A05601"/>
    <w:rsid w:val="00A058D6"/>
    <w:rsid w:val="00A06673"/>
    <w:rsid w:val="00A07109"/>
    <w:rsid w:val="00A07385"/>
    <w:rsid w:val="00A07D9C"/>
    <w:rsid w:val="00A118D2"/>
    <w:rsid w:val="00A11BCC"/>
    <w:rsid w:val="00A1230D"/>
    <w:rsid w:val="00A13110"/>
    <w:rsid w:val="00A13384"/>
    <w:rsid w:val="00A13E6D"/>
    <w:rsid w:val="00A15BEE"/>
    <w:rsid w:val="00A1617B"/>
    <w:rsid w:val="00A163A4"/>
    <w:rsid w:val="00A164FD"/>
    <w:rsid w:val="00A170B6"/>
    <w:rsid w:val="00A17331"/>
    <w:rsid w:val="00A17B7F"/>
    <w:rsid w:val="00A21CFC"/>
    <w:rsid w:val="00A21FAF"/>
    <w:rsid w:val="00A22590"/>
    <w:rsid w:val="00A22B47"/>
    <w:rsid w:val="00A2330A"/>
    <w:rsid w:val="00A23C76"/>
    <w:rsid w:val="00A254DB"/>
    <w:rsid w:val="00A25E2A"/>
    <w:rsid w:val="00A26576"/>
    <w:rsid w:val="00A26B9F"/>
    <w:rsid w:val="00A26F4E"/>
    <w:rsid w:val="00A27C01"/>
    <w:rsid w:val="00A27F73"/>
    <w:rsid w:val="00A302F0"/>
    <w:rsid w:val="00A319B9"/>
    <w:rsid w:val="00A337CE"/>
    <w:rsid w:val="00A33961"/>
    <w:rsid w:val="00A33BB7"/>
    <w:rsid w:val="00A33FE6"/>
    <w:rsid w:val="00A34675"/>
    <w:rsid w:val="00A347DF"/>
    <w:rsid w:val="00A34B61"/>
    <w:rsid w:val="00A36285"/>
    <w:rsid w:val="00A40523"/>
    <w:rsid w:val="00A4089F"/>
    <w:rsid w:val="00A40F39"/>
    <w:rsid w:val="00A41B01"/>
    <w:rsid w:val="00A41B96"/>
    <w:rsid w:val="00A436D0"/>
    <w:rsid w:val="00A43B97"/>
    <w:rsid w:val="00A43CB0"/>
    <w:rsid w:val="00A43E9A"/>
    <w:rsid w:val="00A44332"/>
    <w:rsid w:val="00A44F03"/>
    <w:rsid w:val="00A470D9"/>
    <w:rsid w:val="00A47226"/>
    <w:rsid w:val="00A476B6"/>
    <w:rsid w:val="00A477B6"/>
    <w:rsid w:val="00A50230"/>
    <w:rsid w:val="00A507BC"/>
    <w:rsid w:val="00A50CCA"/>
    <w:rsid w:val="00A516B1"/>
    <w:rsid w:val="00A527D1"/>
    <w:rsid w:val="00A52847"/>
    <w:rsid w:val="00A53155"/>
    <w:rsid w:val="00A532BA"/>
    <w:rsid w:val="00A53717"/>
    <w:rsid w:val="00A539B0"/>
    <w:rsid w:val="00A5505A"/>
    <w:rsid w:val="00A55403"/>
    <w:rsid w:val="00A55E78"/>
    <w:rsid w:val="00A560A8"/>
    <w:rsid w:val="00A56499"/>
    <w:rsid w:val="00A566A3"/>
    <w:rsid w:val="00A566F7"/>
    <w:rsid w:val="00A57494"/>
    <w:rsid w:val="00A57724"/>
    <w:rsid w:val="00A618FD"/>
    <w:rsid w:val="00A61A61"/>
    <w:rsid w:val="00A624AA"/>
    <w:rsid w:val="00A62853"/>
    <w:rsid w:val="00A6285B"/>
    <w:rsid w:val="00A633FA"/>
    <w:rsid w:val="00A644AC"/>
    <w:rsid w:val="00A64D34"/>
    <w:rsid w:val="00A66BE5"/>
    <w:rsid w:val="00A673D5"/>
    <w:rsid w:val="00A70BF5"/>
    <w:rsid w:val="00A70E18"/>
    <w:rsid w:val="00A716C1"/>
    <w:rsid w:val="00A722BC"/>
    <w:rsid w:val="00A725EF"/>
    <w:rsid w:val="00A73A9C"/>
    <w:rsid w:val="00A73C7D"/>
    <w:rsid w:val="00A73D0F"/>
    <w:rsid w:val="00A73E27"/>
    <w:rsid w:val="00A74755"/>
    <w:rsid w:val="00A76568"/>
    <w:rsid w:val="00A77680"/>
    <w:rsid w:val="00A779BD"/>
    <w:rsid w:val="00A8035B"/>
    <w:rsid w:val="00A808BD"/>
    <w:rsid w:val="00A808D7"/>
    <w:rsid w:val="00A80924"/>
    <w:rsid w:val="00A80FD3"/>
    <w:rsid w:val="00A817B9"/>
    <w:rsid w:val="00A820FD"/>
    <w:rsid w:val="00A829CB"/>
    <w:rsid w:val="00A82B68"/>
    <w:rsid w:val="00A82D8F"/>
    <w:rsid w:val="00A83260"/>
    <w:rsid w:val="00A8366E"/>
    <w:rsid w:val="00A84051"/>
    <w:rsid w:val="00A85602"/>
    <w:rsid w:val="00A85BCB"/>
    <w:rsid w:val="00A860C5"/>
    <w:rsid w:val="00A868F9"/>
    <w:rsid w:val="00A87536"/>
    <w:rsid w:val="00A87C8F"/>
    <w:rsid w:val="00A87E96"/>
    <w:rsid w:val="00A90675"/>
    <w:rsid w:val="00A9099C"/>
    <w:rsid w:val="00A90BFC"/>
    <w:rsid w:val="00A91CBB"/>
    <w:rsid w:val="00A92219"/>
    <w:rsid w:val="00A92C31"/>
    <w:rsid w:val="00A93194"/>
    <w:rsid w:val="00A93468"/>
    <w:rsid w:val="00A93EA8"/>
    <w:rsid w:val="00A94682"/>
    <w:rsid w:val="00A94D54"/>
    <w:rsid w:val="00A94DBC"/>
    <w:rsid w:val="00A94E65"/>
    <w:rsid w:val="00A9558B"/>
    <w:rsid w:val="00A95B2F"/>
    <w:rsid w:val="00A95ECD"/>
    <w:rsid w:val="00A96895"/>
    <w:rsid w:val="00A96A25"/>
    <w:rsid w:val="00A97110"/>
    <w:rsid w:val="00A97FF4"/>
    <w:rsid w:val="00AA0367"/>
    <w:rsid w:val="00AA07DC"/>
    <w:rsid w:val="00AA18F0"/>
    <w:rsid w:val="00AA1D3F"/>
    <w:rsid w:val="00AA217E"/>
    <w:rsid w:val="00AA244E"/>
    <w:rsid w:val="00AA32E1"/>
    <w:rsid w:val="00AA333B"/>
    <w:rsid w:val="00AA360A"/>
    <w:rsid w:val="00AA38B5"/>
    <w:rsid w:val="00AA391D"/>
    <w:rsid w:val="00AA48F6"/>
    <w:rsid w:val="00AA4E2F"/>
    <w:rsid w:val="00AA4EDC"/>
    <w:rsid w:val="00AA506A"/>
    <w:rsid w:val="00AA548B"/>
    <w:rsid w:val="00AA5CF4"/>
    <w:rsid w:val="00AA62B8"/>
    <w:rsid w:val="00AA632B"/>
    <w:rsid w:val="00AA751F"/>
    <w:rsid w:val="00AA7B8E"/>
    <w:rsid w:val="00AB07F6"/>
    <w:rsid w:val="00AB1720"/>
    <w:rsid w:val="00AB1B6D"/>
    <w:rsid w:val="00AB1D78"/>
    <w:rsid w:val="00AB1F56"/>
    <w:rsid w:val="00AB213E"/>
    <w:rsid w:val="00AB2BE9"/>
    <w:rsid w:val="00AB38A1"/>
    <w:rsid w:val="00AB3C52"/>
    <w:rsid w:val="00AB3D0F"/>
    <w:rsid w:val="00AB4B4E"/>
    <w:rsid w:val="00AB4C51"/>
    <w:rsid w:val="00AB4CC0"/>
    <w:rsid w:val="00AB5D6B"/>
    <w:rsid w:val="00AB7142"/>
    <w:rsid w:val="00AB7493"/>
    <w:rsid w:val="00AB7D3B"/>
    <w:rsid w:val="00AC031E"/>
    <w:rsid w:val="00AC1FFC"/>
    <w:rsid w:val="00AC2095"/>
    <w:rsid w:val="00AC264A"/>
    <w:rsid w:val="00AC26EC"/>
    <w:rsid w:val="00AC373B"/>
    <w:rsid w:val="00AC3811"/>
    <w:rsid w:val="00AC3CDD"/>
    <w:rsid w:val="00AC3DE0"/>
    <w:rsid w:val="00AC442F"/>
    <w:rsid w:val="00AC5108"/>
    <w:rsid w:val="00AC521E"/>
    <w:rsid w:val="00AC539A"/>
    <w:rsid w:val="00AC540B"/>
    <w:rsid w:val="00AC54CA"/>
    <w:rsid w:val="00AC5B72"/>
    <w:rsid w:val="00AC60BF"/>
    <w:rsid w:val="00AC6732"/>
    <w:rsid w:val="00AC6855"/>
    <w:rsid w:val="00AC693E"/>
    <w:rsid w:val="00AC6A6D"/>
    <w:rsid w:val="00AC71B7"/>
    <w:rsid w:val="00AC77A8"/>
    <w:rsid w:val="00AC7887"/>
    <w:rsid w:val="00AC7A5E"/>
    <w:rsid w:val="00AC7D18"/>
    <w:rsid w:val="00AD02D6"/>
    <w:rsid w:val="00AD0AD7"/>
    <w:rsid w:val="00AD0D21"/>
    <w:rsid w:val="00AD10A5"/>
    <w:rsid w:val="00AD215A"/>
    <w:rsid w:val="00AD2602"/>
    <w:rsid w:val="00AD3697"/>
    <w:rsid w:val="00AD3C3E"/>
    <w:rsid w:val="00AD4770"/>
    <w:rsid w:val="00AD5950"/>
    <w:rsid w:val="00AD5BC0"/>
    <w:rsid w:val="00AD5D4C"/>
    <w:rsid w:val="00AD5ED5"/>
    <w:rsid w:val="00AD681A"/>
    <w:rsid w:val="00AD6A9D"/>
    <w:rsid w:val="00AD76AC"/>
    <w:rsid w:val="00AD77B1"/>
    <w:rsid w:val="00AD793F"/>
    <w:rsid w:val="00AD7D80"/>
    <w:rsid w:val="00AE0105"/>
    <w:rsid w:val="00AE033A"/>
    <w:rsid w:val="00AE1DA2"/>
    <w:rsid w:val="00AE1DCF"/>
    <w:rsid w:val="00AE1E94"/>
    <w:rsid w:val="00AE3304"/>
    <w:rsid w:val="00AE3D7D"/>
    <w:rsid w:val="00AE3F77"/>
    <w:rsid w:val="00AE4074"/>
    <w:rsid w:val="00AE4951"/>
    <w:rsid w:val="00AE5342"/>
    <w:rsid w:val="00AE5865"/>
    <w:rsid w:val="00AE5B85"/>
    <w:rsid w:val="00AE5C2C"/>
    <w:rsid w:val="00AE5DAB"/>
    <w:rsid w:val="00AE6BE3"/>
    <w:rsid w:val="00AE6DFF"/>
    <w:rsid w:val="00AE7500"/>
    <w:rsid w:val="00AE78AC"/>
    <w:rsid w:val="00AF0B13"/>
    <w:rsid w:val="00AF0B3C"/>
    <w:rsid w:val="00AF0B89"/>
    <w:rsid w:val="00AF13DF"/>
    <w:rsid w:val="00AF1591"/>
    <w:rsid w:val="00AF2558"/>
    <w:rsid w:val="00AF2838"/>
    <w:rsid w:val="00AF2999"/>
    <w:rsid w:val="00AF2DAF"/>
    <w:rsid w:val="00AF462B"/>
    <w:rsid w:val="00AF4ACE"/>
    <w:rsid w:val="00AF50FB"/>
    <w:rsid w:val="00AF5112"/>
    <w:rsid w:val="00AF51A4"/>
    <w:rsid w:val="00AF58E9"/>
    <w:rsid w:val="00AF7A35"/>
    <w:rsid w:val="00B00470"/>
    <w:rsid w:val="00B0153F"/>
    <w:rsid w:val="00B01649"/>
    <w:rsid w:val="00B017ED"/>
    <w:rsid w:val="00B01FB4"/>
    <w:rsid w:val="00B0207A"/>
    <w:rsid w:val="00B024AB"/>
    <w:rsid w:val="00B032F5"/>
    <w:rsid w:val="00B0365E"/>
    <w:rsid w:val="00B0390B"/>
    <w:rsid w:val="00B039BA"/>
    <w:rsid w:val="00B0574D"/>
    <w:rsid w:val="00B05937"/>
    <w:rsid w:val="00B0597E"/>
    <w:rsid w:val="00B05D62"/>
    <w:rsid w:val="00B06781"/>
    <w:rsid w:val="00B1028D"/>
    <w:rsid w:val="00B10A06"/>
    <w:rsid w:val="00B11F01"/>
    <w:rsid w:val="00B1307C"/>
    <w:rsid w:val="00B13422"/>
    <w:rsid w:val="00B134A7"/>
    <w:rsid w:val="00B138AC"/>
    <w:rsid w:val="00B13A4C"/>
    <w:rsid w:val="00B145A9"/>
    <w:rsid w:val="00B148EC"/>
    <w:rsid w:val="00B14BE4"/>
    <w:rsid w:val="00B150C2"/>
    <w:rsid w:val="00B151A3"/>
    <w:rsid w:val="00B15D08"/>
    <w:rsid w:val="00B16391"/>
    <w:rsid w:val="00B17EB6"/>
    <w:rsid w:val="00B17F7E"/>
    <w:rsid w:val="00B20958"/>
    <w:rsid w:val="00B209F7"/>
    <w:rsid w:val="00B20AB8"/>
    <w:rsid w:val="00B20C2C"/>
    <w:rsid w:val="00B213DA"/>
    <w:rsid w:val="00B227BA"/>
    <w:rsid w:val="00B228EA"/>
    <w:rsid w:val="00B2388A"/>
    <w:rsid w:val="00B239A6"/>
    <w:rsid w:val="00B23F7F"/>
    <w:rsid w:val="00B2463E"/>
    <w:rsid w:val="00B25A12"/>
    <w:rsid w:val="00B25B81"/>
    <w:rsid w:val="00B26145"/>
    <w:rsid w:val="00B30165"/>
    <w:rsid w:val="00B30633"/>
    <w:rsid w:val="00B30775"/>
    <w:rsid w:val="00B313A6"/>
    <w:rsid w:val="00B3152E"/>
    <w:rsid w:val="00B32CA9"/>
    <w:rsid w:val="00B33051"/>
    <w:rsid w:val="00B33FBB"/>
    <w:rsid w:val="00B3415C"/>
    <w:rsid w:val="00B34892"/>
    <w:rsid w:val="00B3528F"/>
    <w:rsid w:val="00B354AC"/>
    <w:rsid w:val="00B36D57"/>
    <w:rsid w:val="00B36EFD"/>
    <w:rsid w:val="00B40467"/>
    <w:rsid w:val="00B4091A"/>
    <w:rsid w:val="00B41382"/>
    <w:rsid w:val="00B430CB"/>
    <w:rsid w:val="00B440B7"/>
    <w:rsid w:val="00B44CF3"/>
    <w:rsid w:val="00B451F4"/>
    <w:rsid w:val="00B452D5"/>
    <w:rsid w:val="00B457D7"/>
    <w:rsid w:val="00B462E5"/>
    <w:rsid w:val="00B4652E"/>
    <w:rsid w:val="00B468CC"/>
    <w:rsid w:val="00B46940"/>
    <w:rsid w:val="00B46B61"/>
    <w:rsid w:val="00B4717D"/>
    <w:rsid w:val="00B47615"/>
    <w:rsid w:val="00B47CF0"/>
    <w:rsid w:val="00B51710"/>
    <w:rsid w:val="00B51E3B"/>
    <w:rsid w:val="00B52376"/>
    <w:rsid w:val="00B527FA"/>
    <w:rsid w:val="00B52FAE"/>
    <w:rsid w:val="00B531C4"/>
    <w:rsid w:val="00B533B1"/>
    <w:rsid w:val="00B5342C"/>
    <w:rsid w:val="00B534BB"/>
    <w:rsid w:val="00B53843"/>
    <w:rsid w:val="00B543AA"/>
    <w:rsid w:val="00B544DF"/>
    <w:rsid w:val="00B55458"/>
    <w:rsid w:val="00B55C5B"/>
    <w:rsid w:val="00B5627F"/>
    <w:rsid w:val="00B566A5"/>
    <w:rsid w:val="00B5688A"/>
    <w:rsid w:val="00B57A3C"/>
    <w:rsid w:val="00B605DB"/>
    <w:rsid w:val="00B6092B"/>
    <w:rsid w:val="00B60C2A"/>
    <w:rsid w:val="00B60DE2"/>
    <w:rsid w:val="00B61729"/>
    <w:rsid w:val="00B61B8E"/>
    <w:rsid w:val="00B61C10"/>
    <w:rsid w:val="00B625FC"/>
    <w:rsid w:val="00B627E3"/>
    <w:rsid w:val="00B6299A"/>
    <w:rsid w:val="00B62AB3"/>
    <w:rsid w:val="00B63B94"/>
    <w:rsid w:val="00B63EDC"/>
    <w:rsid w:val="00B63EEE"/>
    <w:rsid w:val="00B6460A"/>
    <w:rsid w:val="00B646AC"/>
    <w:rsid w:val="00B6484B"/>
    <w:rsid w:val="00B6548B"/>
    <w:rsid w:val="00B65605"/>
    <w:rsid w:val="00B65BFE"/>
    <w:rsid w:val="00B65E23"/>
    <w:rsid w:val="00B6655F"/>
    <w:rsid w:val="00B66F5F"/>
    <w:rsid w:val="00B67034"/>
    <w:rsid w:val="00B676ED"/>
    <w:rsid w:val="00B67D04"/>
    <w:rsid w:val="00B70102"/>
    <w:rsid w:val="00B704EB"/>
    <w:rsid w:val="00B70AB5"/>
    <w:rsid w:val="00B70C81"/>
    <w:rsid w:val="00B71C07"/>
    <w:rsid w:val="00B71C91"/>
    <w:rsid w:val="00B71DF1"/>
    <w:rsid w:val="00B71E3E"/>
    <w:rsid w:val="00B71EFC"/>
    <w:rsid w:val="00B72E0A"/>
    <w:rsid w:val="00B7358F"/>
    <w:rsid w:val="00B74203"/>
    <w:rsid w:val="00B74651"/>
    <w:rsid w:val="00B746A8"/>
    <w:rsid w:val="00B75107"/>
    <w:rsid w:val="00B7621B"/>
    <w:rsid w:val="00B76FFD"/>
    <w:rsid w:val="00B77219"/>
    <w:rsid w:val="00B7763B"/>
    <w:rsid w:val="00B77664"/>
    <w:rsid w:val="00B77981"/>
    <w:rsid w:val="00B80057"/>
    <w:rsid w:val="00B80097"/>
    <w:rsid w:val="00B801F9"/>
    <w:rsid w:val="00B80CA0"/>
    <w:rsid w:val="00B80EF4"/>
    <w:rsid w:val="00B814B6"/>
    <w:rsid w:val="00B8167D"/>
    <w:rsid w:val="00B81FD2"/>
    <w:rsid w:val="00B829E2"/>
    <w:rsid w:val="00B82BB7"/>
    <w:rsid w:val="00B82E64"/>
    <w:rsid w:val="00B832C3"/>
    <w:rsid w:val="00B84023"/>
    <w:rsid w:val="00B84314"/>
    <w:rsid w:val="00B843A4"/>
    <w:rsid w:val="00B84607"/>
    <w:rsid w:val="00B84DC1"/>
    <w:rsid w:val="00B85093"/>
    <w:rsid w:val="00B859A4"/>
    <w:rsid w:val="00B85A83"/>
    <w:rsid w:val="00B90160"/>
    <w:rsid w:val="00B90C33"/>
    <w:rsid w:val="00B916A0"/>
    <w:rsid w:val="00B91BA3"/>
    <w:rsid w:val="00B92A5D"/>
    <w:rsid w:val="00B931C2"/>
    <w:rsid w:val="00B939B1"/>
    <w:rsid w:val="00B93B1E"/>
    <w:rsid w:val="00B93BBD"/>
    <w:rsid w:val="00B950A6"/>
    <w:rsid w:val="00B955A0"/>
    <w:rsid w:val="00B956C0"/>
    <w:rsid w:val="00B95F99"/>
    <w:rsid w:val="00B97ABB"/>
    <w:rsid w:val="00BA014F"/>
    <w:rsid w:val="00BA0B86"/>
    <w:rsid w:val="00BA1015"/>
    <w:rsid w:val="00BA231E"/>
    <w:rsid w:val="00BA2897"/>
    <w:rsid w:val="00BA3D3E"/>
    <w:rsid w:val="00BA4E13"/>
    <w:rsid w:val="00BA5108"/>
    <w:rsid w:val="00BA5363"/>
    <w:rsid w:val="00BA5BDE"/>
    <w:rsid w:val="00BA5D4C"/>
    <w:rsid w:val="00BA5F0F"/>
    <w:rsid w:val="00BA64AD"/>
    <w:rsid w:val="00BA696A"/>
    <w:rsid w:val="00BA6A2B"/>
    <w:rsid w:val="00BA72A7"/>
    <w:rsid w:val="00BB001D"/>
    <w:rsid w:val="00BB0201"/>
    <w:rsid w:val="00BB0A30"/>
    <w:rsid w:val="00BB0C49"/>
    <w:rsid w:val="00BB0ED6"/>
    <w:rsid w:val="00BB16EE"/>
    <w:rsid w:val="00BB197D"/>
    <w:rsid w:val="00BB19B4"/>
    <w:rsid w:val="00BB1D2D"/>
    <w:rsid w:val="00BB1D68"/>
    <w:rsid w:val="00BB2763"/>
    <w:rsid w:val="00BB2A6F"/>
    <w:rsid w:val="00BB3197"/>
    <w:rsid w:val="00BB46FC"/>
    <w:rsid w:val="00BB4AD3"/>
    <w:rsid w:val="00BB4E0E"/>
    <w:rsid w:val="00BB4E10"/>
    <w:rsid w:val="00BB6AC1"/>
    <w:rsid w:val="00BB7514"/>
    <w:rsid w:val="00BC007C"/>
    <w:rsid w:val="00BC141F"/>
    <w:rsid w:val="00BC173E"/>
    <w:rsid w:val="00BC273D"/>
    <w:rsid w:val="00BC34F7"/>
    <w:rsid w:val="00BC3724"/>
    <w:rsid w:val="00BC444A"/>
    <w:rsid w:val="00BC5294"/>
    <w:rsid w:val="00BC56D9"/>
    <w:rsid w:val="00BC5E6F"/>
    <w:rsid w:val="00BC62E7"/>
    <w:rsid w:val="00BC6C14"/>
    <w:rsid w:val="00BC77D9"/>
    <w:rsid w:val="00BC78D4"/>
    <w:rsid w:val="00BC7D1F"/>
    <w:rsid w:val="00BD03A2"/>
    <w:rsid w:val="00BD061C"/>
    <w:rsid w:val="00BD14CB"/>
    <w:rsid w:val="00BD22F1"/>
    <w:rsid w:val="00BD3849"/>
    <w:rsid w:val="00BD43B4"/>
    <w:rsid w:val="00BD46B4"/>
    <w:rsid w:val="00BD4890"/>
    <w:rsid w:val="00BD4B36"/>
    <w:rsid w:val="00BD5024"/>
    <w:rsid w:val="00BD5762"/>
    <w:rsid w:val="00BD621A"/>
    <w:rsid w:val="00BD7855"/>
    <w:rsid w:val="00BE0083"/>
    <w:rsid w:val="00BE03B4"/>
    <w:rsid w:val="00BE05F0"/>
    <w:rsid w:val="00BE0893"/>
    <w:rsid w:val="00BE0B72"/>
    <w:rsid w:val="00BE1462"/>
    <w:rsid w:val="00BE157D"/>
    <w:rsid w:val="00BE299E"/>
    <w:rsid w:val="00BE2CA1"/>
    <w:rsid w:val="00BE3B09"/>
    <w:rsid w:val="00BE3D14"/>
    <w:rsid w:val="00BE40D0"/>
    <w:rsid w:val="00BE47DE"/>
    <w:rsid w:val="00BE47F1"/>
    <w:rsid w:val="00BE4BF3"/>
    <w:rsid w:val="00BE5285"/>
    <w:rsid w:val="00BE575E"/>
    <w:rsid w:val="00BE5AD3"/>
    <w:rsid w:val="00BE6281"/>
    <w:rsid w:val="00BE64A7"/>
    <w:rsid w:val="00BE6CD1"/>
    <w:rsid w:val="00BE7415"/>
    <w:rsid w:val="00BE75B5"/>
    <w:rsid w:val="00BE7CF5"/>
    <w:rsid w:val="00BE7DC5"/>
    <w:rsid w:val="00BF1541"/>
    <w:rsid w:val="00BF1848"/>
    <w:rsid w:val="00BF1854"/>
    <w:rsid w:val="00BF187C"/>
    <w:rsid w:val="00BF18B8"/>
    <w:rsid w:val="00BF1A50"/>
    <w:rsid w:val="00BF26D3"/>
    <w:rsid w:val="00BF2A27"/>
    <w:rsid w:val="00BF3855"/>
    <w:rsid w:val="00BF3885"/>
    <w:rsid w:val="00BF3F6C"/>
    <w:rsid w:val="00BF41B1"/>
    <w:rsid w:val="00BF41F0"/>
    <w:rsid w:val="00BF43D3"/>
    <w:rsid w:val="00BF47E1"/>
    <w:rsid w:val="00BF4CAC"/>
    <w:rsid w:val="00BF519F"/>
    <w:rsid w:val="00BF5E92"/>
    <w:rsid w:val="00BF5F73"/>
    <w:rsid w:val="00BF624E"/>
    <w:rsid w:val="00BF6CFF"/>
    <w:rsid w:val="00BF6D51"/>
    <w:rsid w:val="00BF712D"/>
    <w:rsid w:val="00C00002"/>
    <w:rsid w:val="00C0019F"/>
    <w:rsid w:val="00C00BEB"/>
    <w:rsid w:val="00C010F7"/>
    <w:rsid w:val="00C01D33"/>
    <w:rsid w:val="00C024C5"/>
    <w:rsid w:val="00C0263F"/>
    <w:rsid w:val="00C02DE9"/>
    <w:rsid w:val="00C03120"/>
    <w:rsid w:val="00C03CDD"/>
    <w:rsid w:val="00C03D03"/>
    <w:rsid w:val="00C04A3C"/>
    <w:rsid w:val="00C05461"/>
    <w:rsid w:val="00C05B1C"/>
    <w:rsid w:val="00C05F6B"/>
    <w:rsid w:val="00C0624B"/>
    <w:rsid w:val="00C07D82"/>
    <w:rsid w:val="00C10152"/>
    <w:rsid w:val="00C10A09"/>
    <w:rsid w:val="00C10AF0"/>
    <w:rsid w:val="00C12544"/>
    <w:rsid w:val="00C12C72"/>
    <w:rsid w:val="00C12CFB"/>
    <w:rsid w:val="00C12F8B"/>
    <w:rsid w:val="00C138D4"/>
    <w:rsid w:val="00C13C9D"/>
    <w:rsid w:val="00C14790"/>
    <w:rsid w:val="00C14D7B"/>
    <w:rsid w:val="00C15A03"/>
    <w:rsid w:val="00C15A69"/>
    <w:rsid w:val="00C15AD8"/>
    <w:rsid w:val="00C15FB2"/>
    <w:rsid w:val="00C1785B"/>
    <w:rsid w:val="00C17C6C"/>
    <w:rsid w:val="00C2043D"/>
    <w:rsid w:val="00C20573"/>
    <w:rsid w:val="00C20803"/>
    <w:rsid w:val="00C20BBB"/>
    <w:rsid w:val="00C21139"/>
    <w:rsid w:val="00C21355"/>
    <w:rsid w:val="00C21A15"/>
    <w:rsid w:val="00C22953"/>
    <w:rsid w:val="00C249BA"/>
    <w:rsid w:val="00C24C35"/>
    <w:rsid w:val="00C24C60"/>
    <w:rsid w:val="00C2542C"/>
    <w:rsid w:val="00C25451"/>
    <w:rsid w:val="00C25990"/>
    <w:rsid w:val="00C26C44"/>
    <w:rsid w:val="00C2743B"/>
    <w:rsid w:val="00C3048C"/>
    <w:rsid w:val="00C320C7"/>
    <w:rsid w:val="00C32E99"/>
    <w:rsid w:val="00C33CF6"/>
    <w:rsid w:val="00C342CF"/>
    <w:rsid w:val="00C343E8"/>
    <w:rsid w:val="00C343FA"/>
    <w:rsid w:val="00C3448D"/>
    <w:rsid w:val="00C35C4A"/>
    <w:rsid w:val="00C3617B"/>
    <w:rsid w:val="00C3642B"/>
    <w:rsid w:val="00C40395"/>
    <w:rsid w:val="00C406AE"/>
    <w:rsid w:val="00C40909"/>
    <w:rsid w:val="00C40FB4"/>
    <w:rsid w:val="00C41518"/>
    <w:rsid w:val="00C419B6"/>
    <w:rsid w:val="00C42C4D"/>
    <w:rsid w:val="00C43DEA"/>
    <w:rsid w:val="00C440F1"/>
    <w:rsid w:val="00C448E3"/>
    <w:rsid w:val="00C44B15"/>
    <w:rsid w:val="00C44C20"/>
    <w:rsid w:val="00C44E26"/>
    <w:rsid w:val="00C45AB3"/>
    <w:rsid w:val="00C45C3F"/>
    <w:rsid w:val="00C45E6F"/>
    <w:rsid w:val="00C46357"/>
    <w:rsid w:val="00C4639E"/>
    <w:rsid w:val="00C465A9"/>
    <w:rsid w:val="00C46B0A"/>
    <w:rsid w:val="00C47202"/>
    <w:rsid w:val="00C47B89"/>
    <w:rsid w:val="00C50776"/>
    <w:rsid w:val="00C50CAD"/>
    <w:rsid w:val="00C5187E"/>
    <w:rsid w:val="00C51A5D"/>
    <w:rsid w:val="00C52AC9"/>
    <w:rsid w:val="00C537CD"/>
    <w:rsid w:val="00C54045"/>
    <w:rsid w:val="00C54358"/>
    <w:rsid w:val="00C55208"/>
    <w:rsid w:val="00C5563C"/>
    <w:rsid w:val="00C557A8"/>
    <w:rsid w:val="00C56159"/>
    <w:rsid w:val="00C5743A"/>
    <w:rsid w:val="00C6000D"/>
    <w:rsid w:val="00C60971"/>
    <w:rsid w:val="00C61B87"/>
    <w:rsid w:val="00C624C0"/>
    <w:rsid w:val="00C6287B"/>
    <w:rsid w:val="00C634B4"/>
    <w:rsid w:val="00C63DBB"/>
    <w:rsid w:val="00C6456E"/>
    <w:rsid w:val="00C64C02"/>
    <w:rsid w:val="00C64D00"/>
    <w:rsid w:val="00C64D8A"/>
    <w:rsid w:val="00C64DC0"/>
    <w:rsid w:val="00C64DE2"/>
    <w:rsid w:val="00C65ED2"/>
    <w:rsid w:val="00C66AA6"/>
    <w:rsid w:val="00C66D2B"/>
    <w:rsid w:val="00C66DC1"/>
    <w:rsid w:val="00C67093"/>
    <w:rsid w:val="00C67393"/>
    <w:rsid w:val="00C6760D"/>
    <w:rsid w:val="00C67D50"/>
    <w:rsid w:val="00C67EF3"/>
    <w:rsid w:val="00C703A6"/>
    <w:rsid w:val="00C70CC6"/>
    <w:rsid w:val="00C70E5A"/>
    <w:rsid w:val="00C70F79"/>
    <w:rsid w:val="00C71376"/>
    <w:rsid w:val="00C72312"/>
    <w:rsid w:val="00C734E6"/>
    <w:rsid w:val="00C73500"/>
    <w:rsid w:val="00C73BEB"/>
    <w:rsid w:val="00C74171"/>
    <w:rsid w:val="00C74C29"/>
    <w:rsid w:val="00C7650C"/>
    <w:rsid w:val="00C76967"/>
    <w:rsid w:val="00C77549"/>
    <w:rsid w:val="00C77F47"/>
    <w:rsid w:val="00C80C23"/>
    <w:rsid w:val="00C80C9B"/>
    <w:rsid w:val="00C80F45"/>
    <w:rsid w:val="00C81227"/>
    <w:rsid w:val="00C8147E"/>
    <w:rsid w:val="00C8151C"/>
    <w:rsid w:val="00C81BB1"/>
    <w:rsid w:val="00C81C4F"/>
    <w:rsid w:val="00C81FF3"/>
    <w:rsid w:val="00C825C9"/>
    <w:rsid w:val="00C8398E"/>
    <w:rsid w:val="00C83990"/>
    <w:rsid w:val="00C849A0"/>
    <w:rsid w:val="00C84F6B"/>
    <w:rsid w:val="00C86A2A"/>
    <w:rsid w:val="00C86D68"/>
    <w:rsid w:val="00C8727F"/>
    <w:rsid w:val="00C87A6D"/>
    <w:rsid w:val="00C9184D"/>
    <w:rsid w:val="00C91B7D"/>
    <w:rsid w:val="00C9200C"/>
    <w:rsid w:val="00C933B1"/>
    <w:rsid w:val="00C93678"/>
    <w:rsid w:val="00C93DC9"/>
    <w:rsid w:val="00C95BDB"/>
    <w:rsid w:val="00C96E4D"/>
    <w:rsid w:val="00C976F1"/>
    <w:rsid w:val="00CA07D5"/>
    <w:rsid w:val="00CA095D"/>
    <w:rsid w:val="00CA11BC"/>
    <w:rsid w:val="00CA1397"/>
    <w:rsid w:val="00CA1437"/>
    <w:rsid w:val="00CA20E3"/>
    <w:rsid w:val="00CA30F5"/>
    <w:rsid w:val="00CA431B"/>
    <w:rsid w:val="00CA5067"/>
    <w:rsid w:val="00CA653A"/>
    <w:rsid w:val="00CA77D9"/>
    <w:rsid w:val="00CB004F"/>
    <w:rsid w:val="00CB0835"/>
    <w:rsid w:val="00CB0ACC"/>
    <w:rsid w:val="00CB0B91"/>
    <w:rsid w:val="00CB1395"/>
    <w:rsid w:val="00CB1723"/>
    <w:rsid w:val="00CB227F"/>
    <w:rsid w:val="00CB2420"/>
    <w:rsid w:val="00CB35CA"/>
    <w:rsid w:val="00CB4AF2"/>
    <w:rsid w:val="00CB4E0A"/>
    <w:rsid w:val="00CB53D0"/>
    <w:rsid w:val="00CB579A"/>
    <w:rsid w:val="00CB5A40"/>
    <w:rsid w:val="00CB6329"/>
    <w:rsid w:val="00CB70BD"/>
    <w:rsid w:val="00CB710F"/>
    <w:rsid w:val="00CB74CE"/>
    <w:rsid w:val="00CC0EC6"/>
    <w:rsid w:val="00CC2737"/>
    <w:rsid w:val="00CC2811"/>
    <w:rsid w:val="00CC2D82"/>
    <w:rsid w:val="00CC2E13"/>
    <w:rsid w:val="00CC3DF1"/>
    <w:rsid w:val="00CC49DE"/>
    <w:rsid w:val="00CC4D54"/>
    <w:rsid w:val="00CC52E0"/>
    <w:rsid w:val="00CC56A1"/>
    <w:rsid w:val="00CC6A7E"/>
    <w:rsid w:val="00CC74BF"/>
    <w:rsid w:val="00CC74DE"/>
    <w:rsid w:val="00CC7BF0"/>
    <w:rsid w:val="00CC7CE6"/>
    <w:rsid w:val="00CD02E3"/>
    <w:rsid w:val="00CD0DA4"/>
    <w:rsid w:val="00CD0ECD"/>
    <w:rsid w:val="00CD159D"/>
    <w:rsid w:val="00CD168A"/>
    <w:rsid w:val="00CD29BD"/>
    <w:rsid w:val="00CD31B4"/>
    <w:rsid w:val="00CD4B85"/>
    <w:rsid w:val="00CD4C3B"/>
    <w:rsid w:val="00CD507F"/>
    <w:rsid w:val="00CD5697"/>
    <w:rsid w:val="00CD62D1"/>
    <w:rsid w:val="00CD6A6A"/>
    <w:rsid w:val="00CD6C0B"/>
    <w:rsid w:val="00CD6C0E"/>
    <w:rsid w:val="00CD7E2B"/>
    <w:rsid w:val="00CE019D"/>
    <w:rsid w:val="00CE11C4"/>
    <w:rsid w:val="00CE1D09"/>
    <w:rsid w:val="00CE2184"/>
    <w:rsid w:val="00CE2E4F"/>
    <w:rsid w:val="00CE3565"/>
    <w:rsid w:val="00CE4C2E"/>
    <w:rsid w:val="00CE5ACB"/>
    <w:rsid w:val="00CE5B35"/>
    <w:rsid w:val="00CE6419"/>
    <w:rsid w:val="00CE6701"/>
    <w:rsid w:val="00CE788C"/>
    <w:rsid w:val="00CE79B5"/>
    <w:rsid w:val="00CE7A1A"/>
    <w:rsid w:val="00CF0388"/>
    <w:rsid w:val="00CF060B"/>
    <w:rsid w:val="00CF06C4"/>
    <w:rsid w:val="00CF07BC"/>
    <w:rsid w:val="00CF0D5F"/>
    <w:rsid w:val="00CF0D61"/>
    <w:rsid w:val="00CF0E68"/>
    <w:rsid w:val="00CF1460"/>
    <w:rsid w:val="00CF193B"/>
    <w:rsid w:val="00CF1D61"/>
    <w:rsid w:val="00CF1DE2"/>
    <w:rsid w:val="00CF35CD"/>
    <w:rsid w:val="00CF3622"/>
    <w:rsid w:val="00CF3F27"/>
    <w:rsid w:val="00CF46D4"/>
    <w:rsid w:val="00CF4F1D"/>
    <w:rsid w:val="00CF5DF0"/>
    <w:rsid w:val="00CF62BE"/>
    <w:rsid w:val="00CF64E3"/>
    <w:rsid w:val="00CF7B2D"/>
    <w:rsid w:val="00CF7D8C"/>
    <w:rsid w:val="00D00C39"/>
    <w:rsid w:val="00D01278"/>
    <w:rsid w:val="00D014CB"/>
    <w:rsid w:val="00D017CD"/>
    <w:rsid w:val="00D01D7C"/>
    <w:rsid w:val="00D01DAE"/>
    <w:rsid w:val="00D01DD1"/>
    <w:rsid w:val="00D0254F"/>
    <w:rsid w:val="00D0268A"/>
    <w:rsid w:val="00D03BF7"/>
    <w:rsid w:val="00D03D3E"/>
    <w:rsid w:val="00D04B18"/>
    <w:rsid w:val="00D04FB3"/>
    <w:rsid w:val="00D05189"/>
    <w:rsid w:val="00D06451"/>
    <w:rsid w:val="00D0691D"/>
    <w:rsid w:val="00D071B5"/>
    <w:rsid w:val="00D10C72"/>
    <w:rsid w:val="00D1139E"/>
    <w:rsid w:val="00D114F9"/>
    <w:rsid w:val="00D125C6"/>
    <w:rsid w:val="00D13711"/>
    <w:rsid w:val="00D13BE7"/>
    <w:rsid w:val="00D15F1C"/>
    <w:rsid w:val="00D16201"/>
    <w:rsid w:val="00D167F0"/>
    <w:rsid w:val="00D20CAA"/>
    <w:rsid w:val="00D2207F"/>
    <w:rsid w:val="00D25204"/>
    <w:rsid w:val="00D2527B"/>
    <w:rsid w:val="00D25A13"/>
    <w:rsid w:val="00D25AAB"/>
    <w:rsid w:val="00D2699D"/>
    <w:rsid w:val="00D26B03"/>
    <w:rsid w:val="00D27BF7"/>
    <w:rsid w:val="00D27D3F"/>
    <w:rsid w:val="00D31119"/>
    <w:rsid w:val="00D31A9B"/>
    <w:rsid w:val="00D32A09"/>
    <w:rsid w:val="00D32CEF"/>
    <w:rsid w:val="00D32F3F"/>
    <w:rsid w:val="00D330B3"/>
    <w:rsid w:val="00D33546"/>
    <w:rsid w:val="00D3386D"/>
    <w:rsid w:val="00D341B0"/>
    <w:rsid w:val="00D348D4"/>
    <w:rsid w:val="00D34CA2"/>
    <w:rsid w:val="00D35B04"/>
    <w:rsid w:val="00D372B2"/>
    <w:rsid w:val="00D373FD"/>
    <w:rsid w:val="00D3741E"/>
    <w:rsid w:val="00D37974"/>
    <w:rsid w:val="00D37B39"/>
    <w:rsid w:val="00D37E6D"/>
    <w:rsid w:val="00D40084"/>
    <w:rsid w:val="00D411A3"/>
    <w:rsid w:val="00D42022"/>
    <w:rsid w:val="00D426B8"/>
    <w:rsid w:val="00D42813"/>
    <w:rsid w:val="00D433E4"/>
    <w:rsid w:val="00D44057"/>
    <w:rsid w:val="00D440F0"/>
    <w:rsid w:val="00D4505C"/>
    <w:rsid w:val="00D455E4"/>
    <w:rsid w:val="00D4593E"/>
    <w:rsid w:val="00D45ECE"/>
    <w:rsid w:val="00D461E7"/>
    <w:rsid w:val="00D46982"/>
    <w:rsid w:val="00D46D85"/>
    <w:rsid w:val="00D47521"/>
    <w:rsid w:val="00D47F76"/>
    <w:rsid w:val="00D50B9C"/>
    <w:rsid w:val="00D51005"/>
    <w:rsid w:val="00D51F54"/>
    <w:rsid w:val="00D52D66"/>
    <w:rsid w:val="00D533BE"/>
    <w:rsid w:val="00D54210"/>
    <w:rsid w:val="00D54629"/>
    <w:rsid w:val="00D54860"/>
    <w:rsid w:val="00D54871"/>
    <w:rsid w:val="00D55217"/>
    <w:rsid w:val="00D55658"/>
    <w:rsid w:val="00D56A12"/>
    <w:rsid w:val="00D56EF4"/>
    <w:rsid w:val="00D5713E"/>
    <w:rsid w:val="00D60C47"/>
    <w:rsid w:val="00D614A2"/>
    <w:rsid w:val="00D61572"/>
    <w:rsid w:val="00D61B61"/>
    <w:rsid w:val="00D61CE4"/>
    <w:rsid w:val="00D64A2C"/>
    <w:rsid w:val="00D64C93"/>
    <w:rsid w:val="00D65343"/>
    <w:rsid w:val="00D6592E"/>
    <w:rsid w:val="00D65D65"/>
    <w:rsid w:val="00D65DE1"/>
    <w:rsid w:val="00D65F8D"/>
    <w:rsid w:val="00D66494"/>
    <w:rsid w:val="00D664D4"/>
    <w:rsid w:val="00D675FA"/>
    <w:rsid w:val="00D701CD"/>
    <w:rsid w:val="00D703B4"/>
    <w:rsid w:val="00D704DC"/>
    <w:rsid w:val="00D70536"/>
    <w:rsid w:val="00D7073A"/>
    <w:rsid w:val="00D72154"/>
    <w:rsid w:val="00D72DBD"/>
    <w:rsid w:val="00D7498D"/>
    <w:rsid w:val="00D75E5B"/>
    <w:rsid w:val="00D75F4B"/>
    <w:rsid w:val="00D76056"/>
    <w:rsid w:val="00D768AF"/>
    <w:rsid w:val="00D76F2E"/>
    <w:rsid w:val="00D77116"/>
    <w:rsid w:val="00D772F5"/>
    <w:rsid w:val="00D7761E"/>
    <w:rsid w:val="00D778CD"/>
    <w:rsid w:val="00D806A6"/>
    <w:rsid w:val="00D8098C"/>
    <w:rsid w:val="00D80C49"/>
    <w:rsid w:val="00D8139E"/>
    <w:rsid w:val="00D829D2"/>
    <w:rsid w:val="00D82FF1"/>
    <w:rsid w:val="00D838B7"/>
    <w:rsid w:val="00D84AC1"/>
    <w:rsid w:val="00D85677"/>
    <w:rsid w:val="00D861D2"/>
    <w:rsid w:val="00D86253"/>
    <w:rsid w:val="00D86870"/>
    <w:rsid w:val="00D87167"/>
    <w:rsid w:val="00D87328"/>
    <w:rsid w:val="00D874B9"/>
    <w:rsid w:val="00D87D2D"/>
    <w:rsid w:val="00D90A03"/>
    <w:rsid w:val="00D91098"/>
    <w:rsid w:val="00D91408"/>
    <w:rsid w:val="00D92028"/>
    <w:rsid w:val="00D930D3"/>
    <w:rsid w:val="00D93491"/>
    <w:rsid w:val="00D93592"/>
    <w:rsid w:val="00D93885"/>
    <w:rsid w:val="00D93D51"/>
    <w:rsid w:val="00D94470"/>
    <w:rsid w:val="00D9485A"/>
    <w:rsid w:val="00D94DB0"/>
    <w:rsid w:val="00D94EFE"/>
    <w:rsid w:val="00D95C64"/>
    <w:rsid w:val="00D9612C"/>
    <w:rsid w:val="00D9618E"/>
    <w:rsid w:val="00D971E0"/>
    <w:rsid w:val="00D9775E"/>
    <w:rsid w:val="00D97CF7"/>
    <w:rsid w:val="00DA15F6"/>
    <w:rsid w:val="00DA16DD"/>
    <w:rsid w:val="00DA17B7"/>
    <w:rsid w:val="00DA1BB0"/>
    <w:rsid w:val="00DA214F"/>
    <w:rsid w:val="00DA2D6C"/>
    <w:rsid w:val="00DA4012"/>
    <w:rsid w:val="00DA4CBD"/>
    <w:rsid w:val="00DA4D3A"/>
    <w:rsid w:val="00DA5DA1"/>
    <w:rsid w:val="00DA60CB"/>
    <w:rsid w:val="00DA6BA3"/>
    <w:rsid w:val="00DA6D0E"/>
    <w:rsid w:val="00DA7AE9"/>
    <w:rsid w:val="00DA7B76"/>
    <w:rsid w:val="00DA7F04"/>
    <w:rsid w:val="00DB0F85"/>
    <w:rsid w:val="00DB1C42"/>
    <w:rsid w:val="00DB27C0"/>
    <w:rsid w:val="00DB3662"/>
    <w:rsid w:val="00DB3B7F"/>
    <w:rsid w:val="00DB3C6E"/>
    <w:rsid w:val="00DB3D9B"/>
    <w:rsid w:val="00DB3F8E"/>
    <w:rsid w:val="00DB3FA0"/>
    <w:rsid w:val="00DB470E"/>
    <w:rsid w:val="00DB4746"/>
    <w:rsid w:val="00DB47F3"/>
    <w:rsid w:val="00DB49DB"/>
    <w:rsid w:val="00DB549F"/>
    <w:rsid w:val="00DB553F"/>
    <w:rsid w:val="00DB57B0"/>
    <w:rsid w:val="00DB6F4C"/>
    <w:rsid w:val="00DC0919"/>
    <w:rsid w:val="00DC0BB7"/>
    <w:rsid w:val="00DC0CBF"/>
    <w:rsid w:val="00DC18C3"/>
    <w:rsid w:val="00DC1D9B"/>
    <w:rsid w:val="00DC201E"/>
    <w:rsid w:val="00DC2D17"/>
    <w:rsid w:val="00DC3EF2"/>
    <w:rsid w:val="00DC42B9"/>
    <w:rsid w:val="00DC6147"/>
    <w:rsid w:val="00DC6D4E"/>
    <w:rsid w:val="00DC7004"/>
    <w:rsid w:val="00DC7289"/>
    <w:rsid w:val="00DC7F63"/>
    <w:rsid w:val="00DD0A36"/>
    <w:rsid w:val="00DD0F4D"/>
    <w:rsid w:val="00DD255C"/>
    <w:rsid w:val="00DD2C27"/>
    <w:rsid w:val="00DD3414"/>
    <w:rsid w:val="00DD36FF"/>
    <w:rsid w:val="00DD41DD"/>
    <w:rsid w:val="00DD4964"/>
    <w:rsid w:val="00DD4999"/>
    <w:rsid w:val="00DD4C59"/>
    <w:rsid w:val="00DD5239"/>
    <w:rsid w:val="00DD5A9E"/>
    <w:rsid w:val="00DD6CA2"/>
    <w:rsid w:val="00DD6CBF"/>
    <w:rsid w:val="00DD6F45"/>
    <w:rsid w:val="00DD7138"/>
    <w:rsid w:val="00DD7A8A"/>
    <w:rsid w:val="00DE0402"/>
    <w:rsid w:val="00DE040E"/>
    <w:rsid w:val="00DE0800"/>
    <w:rsid w:val="00DE0A34"/>
    <w:rsid w:val="00DE0E09"/>
    <w:rsid w:val="00DE237E"/>
    <w:rsid w:val="00DE2657"/>
    <w:rsid w:val="00DE2A70"/>
    <w:rsid w:val="00DE355C"/>
    <w:rsid w:val="00DE3FA1"/>
    <w:rsid w:val="00DE4A14"/>
    <w:rsid w:val="00DE5175"/>
    <w:rsid w:val="00DE5EAD"/>
    <w:rsid w:val="00DE5F66"/>
    <w:rsid w:val="00DE6301"/>
    <w:rsid w:val="00DE694C"/>
    <w:rsid w:val="00DE69CD"/>
    <w:rsid w:val="00DE6F35"/>
    <w:rsid w:val="00DF0A6C"/>
    <w:rsid w:val="00DF1873"/>
    <w:rsid w:val="00DF1B6A"/>
    <w:rsid w:val="00DF24E9"/>
    <w:rsid w:val="00DF271E"/>
    <w:rsid w:val="00DF31B8"/>
    <w:rsid w:val="00DF3AD3"/>
    <w:rsid w:val="00DF65C7"/>
    <w:rsid w:val="00DF6CDA"/>
    <w:rsid w:val="00DF755E"/>
    <w:rsid w:val="00DF79BD"/>
    <w:rsid w:val="00DF7D03"/>
    <w:rsid w:val="00E00D62"/>
    <w:rsid w:val="00E01004"/>
    <w:rsid w:val="00E01F17"/>
    <w:rsid w:val="00E020A1"/>
    <w:rsid w:val="00E023C3"/>
    <w:rsid w:val="00E025FD"/>
    <w:rsid w:val="00E038FB"/>
    <w:rsid w:val="00E03A73"/>
    <w:rsid w:val="00E044F4"/>
    <w:rsid w:val="00E04508"/>
    <w:rsid w:val="00E06037"/>
    <w:rsid w:val="00E0619C"/>
    <w:rsid w:val="00E074D3"/>
    <w:rsid w:val="00E07C67"/>
    <w:rsid w:val="00E07D4B"/>
    <w:rsid w:val="00E10337"/>
    <w:rsid w:val="00E104B3"/>
    <w:rsid w:val="00E10F4D"/>
    <w:rsid w:val="00E112B5"/>
    <w:rsid w:val="00E12936"/>
    <w:rsid w:val="00E12B9A"/>
    <w:rsid w:val="00E13885"/>
    <w:rsid w:val="00E138FA"/>
    <w:rsid w:val="00E13BAE"/>
    <w:rsid w:val="00E13C34"/>
    <w:rsid w:val="00E13DA0"/>
    <w:rsid w:val="00E1400C"/>
    <w:rsid w:val="00E14093"/>
    <w:rsid w:val="00E1490A"/>
    <w:rsid w:val="00E14A68"/>
    <w:rsid w:val="00E15B84"/>
    <w:rsid w:val="00E15EC9"/>
    <w:rsid w:val="00E16659"/>
    <w:rsid w:val="00E17975"/>
    <w:rsid w:val="00E17FC2"/>
    <w:rsid w:val="00E2071C"/>
    <w:rsid w:val="00E21325"/>
    <w:rsid w:val="00E2133F"/>
    <w:rsid w:val="00E21A9A"/>
    <w:rsid w:val="00E227F4"/>
    <w:rsid w:val="00E233B9"/>
    <w:rsid w:val="00E233D8"/>
    <w:rsid w:val="00E2379F"/>
    <w:rsid w:val="00E2384B"/>
    <w:rsid w:val="00E23CA4"/>
    <w:rsid w:val="00E23EF9"/>
    <w:rsid w:val="00E24811"/>
    <w:rsid w:val="00E24FAF"/>
    <w:rsid w:val="00E2653A"/>
    <w:rsid w:val="00E270E3"/>
    <w:rsid w:val="00E2781A"/>
    <w:rsid w:val="00E300FF"/>
    <w:rsid w:val="00E30A5E"/>
    <w:rsid w:val="00E311A3"/>
    <w:rsid w:val="00E31428"/>
    <w:rsid w:val="00E31626"/>
    <w:rsid w:val="00E3177D"/>
    <w:rsid w:val="00E31884"/>
    <w:rsid w:val="00E318E9"/>
    <w:rsid w:val="00E31F57"/>
    <w:rsid w:val="00E32B35"/>
    <w:rsid w:val="00E32BE2"/>
    <w:rsid w:val="00E32FD4"/>
    <w:rsid w:val="00E33083"/>
    <w:rsid w:val="00E34846"/>
    <w:rsid w:val="00E354A1"/>
    <w:rsid w:val="00E362DA"/>
    <w:rsid w:val="00E36C38"/>
    <w:rsid w:val="00E36DD9"/>
    <w:rsid w:val="00E3736D"/>
    <w:rsid w:val="00E37AEB"/>
    <w:rsid w:val="00E37AF8"/>
    <w:rsid w:val="00E401E4"/>
    <w:rsid w:val="00E404E2"/>
    <w:rsid w:val="00E40CFC"/>
    <w:rsid w:val="00E41525"/>
    <w:rsid w:val="00E41A49"/>
    <w:rsid w:val="00E41E00"/>
    <w:rsid w:val="00E4304D"/>
    <w:rsid w:val="00E4336E"/>
    <w:rsid w:val="00E44825"/>
    <w:rsid w:val="00E44E99"/>
    <w:rsid w:val="00E454B4"/>
    <w:rsid w:val="00E46472"/>
    <w:rsid w:val="00E465A1"/>
    <w:rsid w:val="00E46AE7"/>
    <w:rsid w:val="00E46D5F"/>
    <w:rsid w:val="00E4749E"/>
    <w:rsid w:val="00E4764E"/>
    <w:rsid w:val="00E47B72"/>
    <w:rsid w:val="00E502C7"/>
    <w:rsid w:val="00E50864"/>
    <w:rsid w:val="00E50A08"/>
    <w:rsid w:val="00E50DE5"/>
    <w:rsid w:val="00E50F6C"/>
    <w:rsid w:val="00E51205"/>
    <w:rsid w:val="00E5151B"/>
    <w:rsid w:val="00E51906"/>
    <w:rsid w:val="00E51E6B"/>
    <w:rsid w:val="00E51E75"/>
    <w:rsid w:val="00E522F1"/>
    <w:rsid w:val="00E523FA"/>
    <w:rsid w:val="00E5291C"/>
    <w:rsid w:val="00E52BCC"/>
    <w:rsid w:val="00E53B08"/>
    <w:rsid w:val="00E543C7"/>
    <w:rsid w:val="00E54CE7"/>
    <w:rsid w:val="00E55114"/>
    <w:rsid w:val="00E5543D"/>
    <w:rsid w:val="00E554B9"/>
    <w:rsid w:val="00E558D4"/>
    <w:rsid w:val="00E57587"/>
    <w:rsid w:val="00E576BE"/>
    <w:rsid w:val="00E57E8F"/>
    <w:rsid w:val="00E60249"/>
    <w:rsid w:val="00E60486"/>
    <w:rsid w:val="00E61851"/>
    <w:rsid w:val="00E61B06"/>
    <w:rsid w:val="00E61B68"/>
    <w:rsid w:val="00E61CC4"/>
    <w:rsid w:val="00E62198"/>
    <w:rsid w:val="00E622DF"/>
    <w:rsid w:val="00E62BD8"/>
    <w:rsid w:val="00E62CB2"/>
    <w:rsid w:val="00E637D3"/>
    <w:rsid w:val="00E63CED"/>
    <w:rsid w:val="00E63D5C"/>
    <w:rsid w:val="00E64C8E"/>
    <w:rsid w:val="00E6517A"/>
    <w:rsid w:val="00E66E27"/>
    <w:rsid w:val="00E67948"/>
    <w:rsid w:val="00E67A1B"/>
    <w:rsid w:val="00E67CA8"/>
    <w:rsid w:val="00E7014F"/>
    <w:rsid w:val="00E7064E"/>
    <w:rsid w:val="00E70691"/>
    <w:rsid w:val="00E70F38"/>
    <w:rsid w:val="00E72463"/>
    <w:rsid w:val="00E726B3"/>
    <w:rsid w:val="00E7293F"/>
    <w:rsid w:val="00E7324A"/>
    <w:rsid w:val="00E73538"/>
    <w:rsid w:val="00E74281"/>
    <w:rsid w:val="00E74386"/>
    <w:rsid w:val="00E74F91"/>
    <w:rsid w:val="00E75B29"/>
    <w:rsid w:val="00E75DB9"/>
    <w:rsid w:val="00E75FB2"/>
    <w:rsid w:val="00E76781"/>
    <w:rsid w:val="00E76F7C"/>
    <w:rsid w:val="00E77A44"/>
    <w:rsid w:val="00E77CC5"/>
    <w:rsid w:val="00E802CF"/>
    <w:rsid w:val="00E83507"/>
    <w:rsid w:val="00E84A1F"/>
    <w:rsid w:val="00E8541C"/>
    <w:rsid w:val="00E85537"/>
    <w:rsid w:val="00E85A2A"/>
    <w:rsid w:val="00E86194"/>
    <w:rsid w:val="00E862D4"/>
    <w:rsid w:val="00E86331"/>
    <w:rsid w:val="00E86938"/>
    <w:rsid w:val="00E86A6C"/>
    <w:rsid w:val="00E86D92"/>
    <w:rsid w:val="00E86F7E"/>
    <w:rsid w:val="00E87A18"/>
    <w:rsid w:val="00E90B59"/>
    <w:rsid w:val="00E91F9A"/>
    <w:rsid w:val="00E92B8B"/>
    <w:rsid w:val="00E92CB9"/>
    <w:rsid w:val="00E93242"/>
    <w:rsid w:val="00E93405"/>
    <w:rsid w:val="00E938BB"/>
    <w:rsid w:val="00E93A77"/>
    <w:rsid w:val="00E93BE4"/>
    <w:rsid w:val="00E93C1A"/>
    <w:rsid w:val="00E93D14"/>
    <w:rsid w:val="00E943D3"/>
    <w:rsid w:val="00E950B2"/>
    <w:rsid w:val="00E95B1B"/>
    <w:rsid w:val="00E95CB8"/>
    <w:rsid w:val="00E9738E"/>
    <w:rsid w:val="00E97639"/>
    <w:rsid w:val="00E97794"/>
    <w:rsid w:val="00E97B74"/>
    <w:rsid w:val="00E97C56"/>
    <w:rsid w:val="00E97E11"/>
    <w:rsid w:val="00EA076A"/>
    <w:rsid w:val="00EA14CD"/>
    <w:rsid w:val="00EA14DF"/>
    <w:rsid w:val="00EA1D71"/>
    <w:rsid w:val="00EA27D3"/>
    <w:rsid w:val="00EA3228"/>
    <w:rsid w:val="00EA3D42"/>
    <w:rsid w:val="00EA66B0"/>
    <w:rsid w:val="00EA6EF8"/>
    <w:rsid w:val="00EA7B7A"/>
    <w:rsid w:val="00EB10ED"/>
    <w:rsid w:val="00EB3845"/>
    <w:rsid w:val="00EB3C2D"/>
    <w:rsid w:val="00EB6093"/>
    <w:rsid w:val="00EB6526"/>
    <w:rsid w:val="00EB6BE2"/>
    <w:rsid w:val="00EB6DDA"/>
    <w:rsid w:val="00EB6FAE"/>
    <w:rsid w:val="00EB709B"/>
    <w:rsid w:val="00EB7394"/>
    <w:rsid w:val="00EC10F3"/>
    <w:rsid w:val="00EC22AC"/>
    <w:rsid w:val="00EC230A"/>
    <w:rsid w:val="00EC2422"/>
    <w:rsid w:val="00EC263B"/>
    <w:rsid w:val="00EC2985"/>
    <w:rsid w:val="00EC380C"/>
    <w:rsid w:val="00EC3CEA"/>
    <w:rsid w:val="00EC40AD"/>
    <w:rsid w:val="00EC4A81"/>
    <w:rsid w:val="00EC50BB"/>
    <w:rsid w:val="00EC51CD"/>
    <w:rsid w:val="00EC525A"/>
    <w:rsid w:val="00EC53C9"/>
    <w:rsid w:val="00EC596E"/>
    <w:rsid w:val="00EC5AE2"/>
    <w:rsid w:val="00EC5BC9"/>
    <w:rsid w:val="00EC6C1B"/>
    <w:rsid w:val="00EC6D83"/>
    <w:rsid w:val="00EC7010"/>
    <w:rsid w:val="00EC71E0"/>
    <w:rsid w:val="00EC7869"/>
    <w:rsid w:val="00EC7945"/>
    <w:rsid w:val="00ED0074"/>
    <w:rsid w:val="00ED00D2"/>
    <w:rsid w:val="00ED0476"/>
    <w:rsid w:val="00ED052B"/>
    <w:rsid w:val="00ED116A"/>
    <w:rsid w:val="00ED169C"/>
    <w:rsid w:val="00ED173A"/>
    <w:rsid w:val="00ED1C35"/>
    <w:rsid w:val="00ED2047"/>
    <w:rsid w:val="00ED230F"/>
    <w:rsid w:val="00ED284B"/>
    <w:rsid w:val="00ED353F"/>
    <w:rsid w:val="00ED3880"/>
    <w:rsid w:val="00ED463C"/>
    <w:rsid w:val="00ED4AF0"/>
    <w:rsid w:val="00ED51BF"/>
    <w:rsid w:val="00ED5483"/>
    <w:rsid w:val="00ED5885"/>
    <w:rsid w:val="00ED5E2D"/>
    <w:rsid w:val="00ED6E3E"/>
    <w:rsid w:val="00ED6E44"/>
    <w:rsid w:val="00ED7294"/>
    <w:rsid w:val="00ED7A5C"/>
    <w:rsid w:val="00ED7CAD"/>
    <w:rsid w:val="00ED7EE4"/>
    <w:rsid w:val="00EE1B03"/>
    <w:rsid w:val="00EE1ECB"/>
    <w:rsid w:val="00EE2838"/>
    <w:rsid w:val="00EE3B15"/>
    <w:rsid w:val="00EE3B44"/>
    <w:rsid w:val="00EE411D"/>
    <w:rsid w:val="00EE41E6"/>
    <w:rsid w:val="00EE4479"/>
    <w:rsid w:val="00EE51EC"/>
    <w:rsid w:val="00EE5B4F"/>
    <w:rsid w:val="00EE6C12"/>
    <w:rsid w:val="00EE6E3B"/>
    <w:rsid w:val="00EE79DF"/>
    <w:rsid w:val="00EE7BBD"/>
    <w:rsid w:val="00EE7F50"/>
    <w:rsid w:val="00EE7F80"/>
    <w:rsid w:val="00EF0F44"/>
    <w:rsid w:val="00EF11BE"/>
    <w:rsid w:val="00EF1387"/>
    <w:rsid w:val="00EF1457"/>
    <w:rsid w:val="00EF1EA8"/>
    <w:rsid w:val="00EF26D2"/>
    <w:rsid w:val="00EF287B"/>
    <w:rsid w:val="00EF4D47"/>
    <w:rsid w:val="00EF55BD"/>
    <w:rsid w:val="00EF5A9B"/>
    <w:rsid w:val="00EF5B8F"/>
    <w:rsid w:val="00EF5F61"/>
    <w:rsid w:val="00EF63CB"/>
    <w:rsid w:val="00EF6C96"/>
    <w:rsid w:val="00EF6FF6"/>
    <w:rsid w:val="00EF70C9"/>
    <w:rsid w:val="00EF7B49"/>
    <w:rsid w:val="00EF7BA1"/>
    <w:rsid w:val="00EF7F5F"/>
    <w:rsid w:val="00F00222"/>
    <w:rsid w:val="00F012FE"/>
    <w:rsid w:val="00F0181E"/>
    <w:rsid w:val="00F01C38"/>
    <w:rsid w:val="00F024A9"/>
    <w:rsid w:val="00F02A22"/>
    <w:rsid w:val="00F02F2D"/>
    <w:rsid w:val="00F031EC"/>
    <w:rsid w:val="00F032AA"/>
    <w:rsid w:val="00F03A31"/>
    <w:rsid w:val="00F04823"/>
    <w:rsid w:val="00F0493A"/>
    <w:rsid w:val="00F04B10"/>
    <w:rsid w:val="00F04F6B"/>
    <w:rsid w:val="00F0512F"/>
    <w:rsid w:val="00F05231"/>
    <w:rsid w:val="00F055AC"/>
    <w:rsid w:val="00F0569F"/>
    <w:rsid w:val="00F06BD2"/>
    <w:rsid w:val="00F07103"/>
    <w:rsid w:val="00F0724C"/>
    <w:rsid w:val="00F07700"/>
    <w:rsid w:val="00F07A28"/>
    <w:rsid w:val="00F07BFF"/>
    <w:rsid w:val="00F07E3D"/>
    <w:rsid w:val="00F10EC8"/>
    <w:rsid w:val="00F114E4"/>
    <w:rsid w:val="00F115E1"/>
    <w:rsid w:val="00F122BA"/>
    <w:rsid w:val="00F12EE6"/>
    <w:rsid w:val="00F131AD"/>
    <w:rsid w:val="00F14767"/>
    <w:rsid w:val="00F14C47"/>
    <w:rsid w:val="00F1594F"/>
    <w:rsid w:val="00F17612"/>
    <w:rsid w:val="00F17695"/>
    <w:rsid w:val="00F17A0A"/>
    <w:rsid w:val="00F17BD1"/>
    <w:rsid w:val="00F2064F"/>
    <w:rsid w:val="00F208DC"/>
    <w:rsid w:val="00F2092A"/>
    <w:rsid w:val="00F21101"/>
    <w:rsid w:val="00F22CCA"/>
    <w:rsid w:val="00F23886"/>
    <w:rsid w:val="00F247C3"/>
    <w:rsid w:val="00F25A4E"/>
    <w:rsid w:val="00F25CF2"/>
    <w:rsid w:val="00F2659D"/>
    <w:rsid w:val="00F270F9"/>
    <w:rsid w:val="00F2724F"/>
    <w:rsid w:val="00F27876"/>
    <w:rsid w:val="00F278D7"/>
    <w:rsid w:val="00F304A9"/>
    <w:rsid w:val="00F307C2"/>
    <w:rsid w:val="00F307E4"/>
    <w:rsid w:val="00F3091A"/>
    <w:rsid w:val="00F318AA"/>
    <w:rsid w:val="00F325E0"/>
    <w:rsid w:val="00F32698"/>
    <w:rsid w:val="00F3415C"/>
    <w:rsid w:val="00F345C6"/>
    <w:rsid w:val="00F34B59"/>
    <w:rsid w:val="00F34CDE"/>
    <w:rsid w:val="00F34E36"/>
    <w:rsid w:val="00F34F79"/>
    <w:rsid w:val="00F35660"/>
    <w:rsid w:val="00F35A83"/>
    <w:rsid w:val="00F35E66"/>
    <w:rsid w:val="00F36797"/>
    <w:rsid w:val="00F36F85"/>
    <w:rsid w:val="00F375C6"/>
    <w:rsid w:val="00F37732"/>
    <w:rsid w:val="00F40431"/>
    <w:rsid w:val="00F41728"/>
    <w:rsid w:val="00F418C2"/>
    <w:rsid w:val="00F41FC6"/>
    <w:rsid w:val="00F4207E"/>
    <w:rsid w:val="00F42B78"/>
    <w:rsid w:val="00F42D96"/>
    <w:rsid w:val="00F43C17"/>
    <w:rsid w:val="00F43F6F"/>
    <w:rsid w:val="00F43FD8"/>
    <w:rsid w:val="00F454E8"/>
    <w:rsid w:val="00F45554"/>
    <w:rsid w:val="00F4696F"/>
    <w:rsid w:val="00F46F11"/>
    <w:rsid w:val="00F4766E"/>
    <w:rsid w:val="00F4790A"/>
    <w:rsid w:val="00F50343"/>
    <w:rsid w:val="00F509FD"/>
    <w:rsid w:val="00F51147"/>
    <w:rsid w:val="00F512A8"/>
    <w:rsid w:val="00F5150F"/>
    <w:rsid w:val="00F51B6E"/>
    <w:rsid w:val="00F51E37"/>
    <w:rsid w:val="00F52127"/>
    <w:rsid w:val="00F52370"/>
    <w:rsid w:val="00F53D37"/>
    <w:rsid w:val="00F540AB"/>
    <w:rsid w:val="00F54875"/>
    <w:rsid w:val="00F55866"/>
    <w:rsid w:val="00F55994"/>
    <w:rsid w:val="00F5599C"/>
    <w:rsid w:val="00F55A4C"/>
    <w:rsid w:val="00F55DC8"/>
    <w:rsid w:val="00F56FFD"/>
    <w:rsid w:val="00F574DA"/>
    <w:rsid w:val="00F574E3"/>
    <w:rsid w:val="00F57D2A"/>
    <w:rsid w:val="00F57DCF"/>
    <w:rsid w:val="00F60790"/>
    <w:rsid w:val="00F60A7B"/>
    <w:rsid w:val="00F61038"/>
    <w:rsid w:val="00F6224A"/>
    <w:rsid w:val="00F62978"/>
    <w:rsid w:val="00F6398C"/>
    <w:rsid w:val="00F64186"/>
    <w:rsid w:val="00F647C6"/>
    <w:rsid w:val="00F64EAB"/>
    <w:rsid w:val="00F6508F"/>
    <w:rsid w:val="00F652E3"/>
    <w:rsid w:val="00F65407"/>
    <w:rsid w:val="00F6556C"/>
    <w:rsid w:val="00F65F3B"/>
    <w:rsid w:val="00F66551"/>
    <w:rsid w:val="00F66B0B"/>
    <w:rsid w:val="00F66F4F"/>
    <w:rsid w:val="00F66FCE"/>
    <w:rsid w:val="00F67C16"/>
    <w:rsid w:val="00F67E43"/>
    <w:rsid w:val="00F67FAF"/>
    <w:rsid w:val="00F7073A"/>
    <w:rsid w:val="00F71670"/>
    <w:rsid w:val="00F716D2"/>
    <w:rsid w:val="00F7289B"/>
    <w:rsid w:val="00F733FA"/>
    <w:rsid w:val="00F737C2"/>
    <w:rsid w:val="00F7389B"/>
    <w:rsid w:val="00F73BC1"/>
    <w:rsid w:val="00F73D52"/>
    <w:rsid w:val="00F74DF6"/>
    <w:rsid w:val="00F7540D"/>
    <w:rsid w:val="00F75ACA"/>
    <w:rsid w:val="00F76054"/>
    <w:rsid w:val="00F763AD"/>
    <w:rsid w:val="00F767B4"/>
    <w:rsid w:val="00F76E54"/>
    <w:rsid w:val="00F77420"/>
    <w:rsid w:val="00F77F44"/>
    <w:rsid w:val="00F803FF"/>
    <w:rsid w:val="00F81518"/>
    <w:rsid w:val="00F81852"/>
    <w:rsid w:val="00F82FB9"/>
    <w:rsid w:val="00F830DA"/>
    <w:rsid w:val="00F832D4"/>
    <w:rsid w:val="00F83C88"/>
    <w:rsid w:val="00F8407D"/>
    <w:rsid w:val="00F841CF"/>
    <w:rsid w:val="00F84292"/>
    <w:rsid w:val="00F85411"/>
    <w:rsid w:val="00F85623"/>
    <w:rsid w:val="00F86AC7"/>
    <w:rsid w:val="00F8751B"/>
    <w:rsid w:val="00F87C90"/>
    <w:rsid w:val="00F90018"/>
    <w:rsid w:val="00F9082D"/>
    <w:rsid w:val="00F90BD7"/>
    <w:rsid w:val="00F90CFE"/>
    <w:rsid w:val="00F913AB"/>
    <w:rsid w:val="00F91658"/>
    <w:rsid w:val="00F91F53"/>
    <w:rsid w:val="00F92390"/>
    <w:rsid w:val="00F92504"/>
    <w:rsid w:val="00F92F35"/>
    <w:rsid w:val="00F934D5"/>
    <w:rsid w:val="00F937AE"/>
    <w:rsid w:val="00F93DDD"/>
    <w:rsid w:val="00F943EB"/>
    <w:rsid w:val="00F946BF"/>
    <w:rsid w:val="00F94F55"/>
    <w:rsid w:val="00F955D4"/>
    <w:rsid w:val="00F9676E"/>
    <w:rsid w:val="00F9677A"/>
    <w:rsid w:val="00F96BF8"/>
    <w:rsid w:val="00F96D97"/>
    <w:rsid w:val="00F97D9F"/>
    <w:rsid w:val="00FA0193"/>
    <w:rsid w:val="00FA01F4"/>
    <w:rsid w:val="00FA06BB"/>
    <w:rsid w:val="00FA0779"/>
    <w:rsid w:val="00FA0FD1"/>
    <w:rsid w:val="00FA1784"/>
    <w:rsid w:val="00FA20C0"/>
    <w:rsid w:val="00FA2B58"/>
    <w:rsid w:val="00FA400D"/>
    <w:rsid w:val="00FA4A2D"/>
    <w:rsid w:val="00FA4A66"/>
    <w:rsid w:val="00FA55C1"/>
    <w:rsid w:val="00FA5716"/>
    <w:rsid w:val="00FA5B2F"/>
    <w:rsid w:val="00FA6241"/>
    <w:rsid w:val="00FA7475"/>
    <w:rsid w:val="00FA7DCC"/>
    <w:rsid w:val="00FB03DC"/>
    <w:rsid w:val="00FB0499"/>
    <w:rsid w:val="00FB522C"/>
    <w:rsid w:val="00FB581B"/>
    <w:rsid w:val="00FB5EA2"/>
    <w:rsid w:val="00FB6139"/>
    <w:rsid w:val="00FB69BA"/>
    <w:rsid w:val="00FB7016"/>
    <w:rsid w:val="00FB783B"/>
    <w:rsid w:val="00FB7EEC"/>
    <w:rsid w:val="00FC026B"/>
    <w:rsid w:val="00FC0EC8"/>
    <w:rsid w:val="00FC11C8"/>
    <w:rsid w:val="00FC1514"/>
    <w:rsid w:val="00FC1F3D"/>
    <w:rsid w:val="00FC2FCE"/>
    <w:rsid w:val="00FC31CE"/>
    <w:rsid w:val="00FC41BF"/>
    <w:rsid w:val="00FC51B2"/>
    <w:rsid w:val="00FC5D3B"/>
    <w:rsid w:val="00FC5D4E"/>
    <w:rsid w:val="00FC5DDC"/>
    <w:rsid w:val="00FC6037"/>
    <w:rsid w:val="00FC672D"/>
    <w:rsid w:val="00FC6885"/>
    <w:rsid w:val="00FC79B1"/>
    <w:rsid w:val="00FD0B79"/>
    <w:rsid w:val="00FD19E2"/>
    <w:rsid w:val="00FD1F6F"/>
    <w:rsid w:val="00FD22CD"/>
    <w:rsid w:val="00FD2361"/>
    <w:rsid w:val="00FD2548"/>
    <w:rsid w:val="00FD2852"/>
    <w:rsid w:val="00FD2B2B"/>
    <w:rsid w:val="00FD2EA3"/>
    <w:rsid w:val="00FD5213"/>
    <w:rsid w:val="00FD5779"/>
    <w:rsid w:val="00FD5A51"/>
    <w:rsid w:val="00FD62C4"/>
    <w:rsid w:val="00FD6328"/>
    <w:rsid w:val="00FD6333"/>
    <w:rsid w:val="00FD6973"/>
    <w:rsid w:val="00FD6BF9"/>
    <w:rsid w:val="00FD6E1B"/>
    <w:rsid w:val="00FD7AF6"/>
    <w:rsid w:val="00FD7B7A"/>
    <w:rsid w:val="00FE1A06"/>
    <w:rsid w:val="00FE2549"/>
    <w:rsid w:val="00FE3191"/>
    <w:rsid w:val="00FE34B5"/>
    <w:rsid w:val="00FE3A24"/>
    <w:rsid w:val="00FE3D1F"/>
    <w:rsid w:val="00FE3EA0"/>
    <w:rsid w:val="00FE43D8"/>
    <w:rsid w:val="00FE43E5"/>
    <w:rsid w:val="00FE57D9"/>
    <w:rsid w:val="00FE58EB"/>
    <w:rsid w:val="00FE5F6F"/>
    <w:rsid w:val="00FE6585"/>
    <w:rsid w:val="00FE7A01"/>
    <w:rsid w:val="00FF0129"/>
    <w:rsid w:val="00FF03D2"/>
    <w:rsid w:val="00FF082B"/>
    <w:rsid w:val="00FF0DB9"/>
    <w:rsid w:val="00FF210C"/>
    <w:rsid w:val="00FF3EE5"/>
    <w:rsid w:val="00FF7D57"/>
    <w:rsid w:val="00FF7E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77C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659D"/>
    <w:rPr>
      <w:rFonts w:ascii="Book Antiqua" w:hAnsi="Book Antiqua"/>
      <w:lang w:eastAsia="zh-CN"/>
    </w:rPr>
  </w:style>
  <w:style w:type="paragraph" w:styleId="Heading1">
    <w:name w:val="heading 1"/>
    <w:basedOn w:val="Normal"/>
    <w:next w:val="BodyText"/>
    <w:qFormat/>
    <w:rsid w:val="005A395F"/>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5A395F"/>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5A395F"/>
    <w:pPr>
      <w:keepNext/>
      <w:keepLines/>
      <w:ind w:left="0"/>
      <w:outlineLvl w:val="2"/>
    </w:pPr>
    <w:rPr>
      <w:b/>
      <w:sz w:val="24"/>
    </w:rPr>
  </w:style>
  <w:style w:type="paragraph" w:styleId="Heading4">
    <w:name w:val="heading 4"/>
    <w:basedOn w:val="BodyText"/>
    <w:next w:val="BodyText"/>
    <w:qFormat/>
    <w:rsid w:val="005A395F"/>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5A395F"/>
    <w:pPr>
      <w:keepNext/>
      <w:keepLines/>
      <w:outlineLvl w:val="4"/>
    </w:pPr>
    <w:rPr>
      <w:b/>
      <w:i/>
    </w:rPr>
  </w:style>
  <w:style w:type="paragraph" w:styleId="Heading6">
    <w:name w:val="heading 6"/>
    <w:basedOn w:val="Normal"/>
    <w:next w:val="NormalIndent"/>
    <w:qFormat/>
    <w:rsid w:val="005A395F"/>
    <w:pPr>
      <w:ind w:left="720"/>
      <w:outlineLvl w:val="5"/>
    </w:pPr>
    <w:rPr>
      <w:rFonts w:ascii="Times" w:hAnsi="Times"/>
      <w:u w:val="single"/>
    </w:rPr>
  </w:style>
  <w:style w:type="paragraph" w:styleId="Heading7">
    <w:name w:val="heading 7"/>
    <w:basedOn w:val="Normal"/>
    <w:next w:val="NormalIndent"/>
    <w:qFormat/>
    <w:rsid w:val="005A395F"/>
    <w:pPr>
      <w:ind w:left="720"/>
      <w:outlineLvl w:val="6"/>
    </w:pPr>
    <w:rPr>
      <w:rFonts w:ascii="Times" w:hAnsi="Times"/>
      <w:i/>
    </w:rPr>
  </w:style>
  <w:style w:type="paragraph" w:styleId="Heading8">
    <w:name w:val="heading 8"/>
    <w:basedOn w:val="Normal"/>
    <w:next w:val="NormalIndent"/>
    <w:qFormat/>
    <w:rsid w:val="005A395F"/>
    <w:pPr>
      <w:ind w:left="720"/>
      <w:outlineLvl w:val="7"/>
    </w:pPr>
    <w:rPr>
      <w:rFonts w:ascii="Times" w:hAnsi="Times"/>
      <w:i/>
    </w:rPr>
  </w:style>
  <w:style w:type="paragraph" w:styleId="Heading9">
    <w:name w:val="heading 9"/>
    <w:basedOn w:val="Normal"/>
    <w:next w:val="NormalIndent"/>
    <w:qFormat/>
    <w:rsid w:val="005A395F"/>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正文文字,?y????×?,????,?y????¡Á?,?y?????,?y????,bt,?y?????¡Á?,?y???,?y?????¡Á,建议书标准,?y???????¨¬?¡§|?,?y????????¡§???¡ì|?,?y?????¡§¡é?,?y?????¨¢?,?y???????¨,body text1,body text2,body text3,?y???????¨ Char,?y??¨¢?,contents,Corps de texte"/>
    <w:basedOn w:val="Normal"/>
    <w:link w:val="BodyTextChar"/>
    <w:rsid w:val="005A395F"/>
    <w:pPr>
      <w:spacing w:before="120" w:after="120"/>
      <w:ind w:left="2520"/>
    </w:pPr>
  </w:style>
  <w:style w:type="paragraph" w:styleId="NormalIndent">
    <w:name w:val="Normal Indent"/>
    <w:basedOn w:val="Normal"/>
    <w:rsid w:val="005A395F"/>
    <w:pPr>
      <w:ind w:left="720"/>
    </w:pPr>
  </w:style>
  <w:style w:type="paragraph" w:styleId="TOC5">
    <w:name w:val="toc 5"/>
    <w:basedOn w:val="Normal"/>
    <w:next w:val="Normal"/>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TOC3">
    <w:name w:val="toc 3"/>
    <w:basedOn w:val="Normal"/>
    <w:next w:val="Normal"/>
    <w:uiPriority w:val="39"/>
    <w:qFormat/>
    <w:rsid w:val="005A395F"/>
    <w:pPr>
      <w:tabs>
        <w:tab w:val="right" w:leader="dot" w:pos="10080"/>
      </w:tabs>
      <w:ind w:left="2880"/>
    </w:pPr>
  </w:style>
  <w:style w:type="paragraph" w:styleId="TOC2">
    <w:name w:val="toc 2"/>
    <w:basedOn w:val="Normal"/>
    <w:next w:val="Normal"/>
    <w:uiPriority w:val="39"/>
    <w:qFormat/>
    <w:rsid w:val="005A395F"/>
    <w:pPr>
      <w:tabs>
        <w:tab w:val="right" w:leader="dot" w:pos="10080"/>
      </w:tabs>
      <w:spacing w:before="120" w:after="120"/>
      <w:ind w:left="2520"/>
    </w:pPr>
  </w:style>
  <w:style w:type="paragraph" w:styleId="TOC1">
    <w:name w:val="toc 1"/>
    <w:basedOn w:val="Normal"/>
    <w:next w:val="Normal"/>
    <w:uiPriority w:val="39"/>
    <w:semiHidden/>
    <w:qFormat/>
    <w:rsid w:val="005A395F"/>
    <w:pPr>
      <w:keepNext/>
      <w:tabs>
        <w:tab w:val="left" w:pos="2520"/>
        <w:tab w:val="right" w:leader="dot" w:pos="10080"/>
      </w:tabs>
      <w:spacing w:before="240" w:after="120"/>
    </w:pPr>
    <w:rPr>
      <w:b/>
    </w:rPr>
  </w:style>
  <w:style w:type="paragraph" w:styleId="Footer">
    <w:name w:val="footer"/>
    <w:basedOn w:val="Normal"/>
    <w:rsid w:val="005A395F"/>
    <w:pPr>
      <w:tabs>
        <w:tab w:val="right" w:pos="7920"/>
      </w:tabs>
    </w:pPr>
    <w:rPr>
      <w:sz w:val="16"/>
    </w:rPr>
  </w:style>
  <w:style w:type="paragraph" w:styleId="Header">
    <w:name w:val="header"/>
    <w:basedOn w:val="Normal"/>
    <w:rsid w:val="005A395F"/>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rsid w:val="005A395F"/>
    <w:pPr>
      <w:keepLines/>
      <w:spacing w:after="120"/>
      <w:ind w:left="2520" w:right="720"/>
    </w:pPr>
    <w:rPr>
      <w:sz w:val="48"/>
    </w:rPr>
  </w:style>
  <w:style w:type="paragraph" w:customStyle="1" w:styleId="Bullet">
    <w:name w:val="Bullet"/>
    <w:basedOn w:val="BodyText"/>
    <w:rsid w:val="005A395F"/>
    <w:pPr>
      <w:keepLines/>
      <w:spacing w:before="60" w:after="60"/>
      <w:ind w:left="3096" w:hanging="216"/>
    </w:pPr>
  </w:style>
  <w:style w:type="paragraph" w:customStyle="1" w:styleId="tty132">
    <w:name w:val="tty132"/>
    <w:basedOn w:val="Normal"/>
    <w:rsid w:val="005A395F"/>
    <w:rPr>
      <w:rFonts w:ascii="Courier New" w:hAnsi="Courier New"/>
      <w:sz w:val="12"/>
    </w:rPr>
  </w:style>
  <w:style w:type="paragraph" w:customStyle="1" w:styleId="tty80">
    <w:name w:val="tty80"/>
    <w:basedOn w:val="Normal"/>
    <w:rsid w:val="005A395F"/>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5A395F"/>
    <w:pPr>
      <w:keepLines/>
    </w:pPr>
    <w:rPr>
      <w:sz w:val="16"/>
    </w:rPr>
  </w:style>
  <w:style w:type="paragraph" w:customStyle="1" w:styleId="NumberList">
    <w:name w:val="Number List"/>
    <w:basedOn w:val="BodyText"/>
    <w:rsid w:val="005A395F"/>
    <w:pPr>
      <w:spacing w:before="60" w:after="60"/>
      <w:ind w:left="3240" w:hanging="360"/>
    </w:pPr>
  </w:style>
  <w:style w:type="paragraph" w:customStyle="1" w:styleId="HeadingBar">
    <w:name w:val="Heading Bar"/>
    <w:basedOn w:val="Normal"/>
    <w:next w:val="Heading3"/>
    <w:rsid w:val="005A395F"/>
    <w:pPr>
      <w:keepNext/>
      <w:keepLines/>
      <w:shd w:val="solid" w:color="auto" w:fill="auto"/>
      <w:spacing w:before="240"/>
      <w:ind w:right="7920"/>
    </w:pPr>
    <w:rPr>
      <w:color w:val="FFFFFF"/>
      <w:sz w:val="8"/>
    </w:rPr>
  </w:style>
  <w:style w:type="paragraph" w:customStyle="1" w:styleId="InfoBox">
    <w:name w:val="Info Box"/>
    <w:basedOn w:val="BodyText"/>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5A395F"/>
    <w:pPr>
      <w:ind w:right="-720"/>
    </w:pPr>
    <w:rPr>
      <w:rFonts w:ascii="Courier New" w:hAnsi="Courier New"/>
      <w:sz w:val="8"/>
    </w:rPr>
  </w:style>
  <w:style w:type="paragraph" w:customStyle="1" w:styleId="TitleBar">
    <w:name w:val="Title Bar"/>
    <w:basedOn w:val="Normal"/>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Heading1">
    <w:name w:val="TOC Heading1"/>
    <w:basedOn w:val="Normal"/>
    <w:rsid w:val="005A395F"/>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BodyText"/>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eastAsia="zh-CN"/>
    </w:rPr>
  </w:style>
  <w:style w:type="paragraph" w:styleId="TOC4">
    <w:name w:val="toc 4"/>
    <w:basedOn w:val="Normal"/>
    <w:next w:val="Normal"/>
    <w:uiPriority w:val="39"/>
    <w:rsid w:val="005A395F"/>
    <w:pPr>
      <w:tabs>
        <w:tab w:val="right" w:leader="dot" w:pos="10080"/>
      </w:tabs>
      <w:ind w:left="3240"/>
    </w:pPr>
    <w:rPr>
      <w:sz w:val="18"/>
    </w:rPr>
  </w:style>
  <w:style w:type="character" w:styleId="PageNumber">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lang w:eastAsia="zh-CN"/>
    </w:rPr>
  </w:style>
  <w:style w:type="paragraph" w:customStyle="1" w:styleId="Title1">
    <w:name w:val="Title1"/>
    <w:pPr>
      <w:keepLines/>
      <w:pBdr>
        <w:top w:val="single" w:sz="48" w:space="10" w:color="808080"/>
      </w:pBdr>
      <w:spacing w:before="120" w:after="120"/>
      <w:jc w:val="right"/>
    </w:pPr>
    <w:rPr>
      <w:rFonts w:ascii="Helvetica" w:hAnsi="Helvetica"/>
      <w:sz w:val="60"/>
      <w:lang w:eastAsia="zh-CN"/>
    </w:rPr>
  </w:style>
  <w:style w:type="paragraph" w:customStyle="1" w:styleId="CoverLine">
    <w:name w:val="Cover Line"/>
    <w:basedOn w:val="Normal"/>
    <w:next w:val="Date"/>
    <w:pPr>
      <w:pBdr>
        <w:top w:val="single" w:sz="24" w:space="1" w:color="auto"/>
      </w:pBdr>
    </w:pPr>
    <w:rPr>
      <w:rFonts w:ascii="Helvetica" w:hAnsi="Helvetica"/>
      <w:b/>
      <w:sz w:val="36"/>
    </w:rPr>
  </w:style>
  <w:style w:type="paragraph" w:styleId="Date">
    <w:name w:val="Date"/>
    <w:basedOn w:val="Normal"/>
    <w:next w:val="Heading1"/>
    <w:pPr>
      <w:spacing w:after="480"/>
    </w:pPr>
    <w:rPr>
      <w:rFonts w:ascii="Helvetica" w:hAnsi="Helvetica"/>
      <w:sz w:val="32"/>
    </w:rPr>
  </w:style>
  <w:style w:type="paragraph" w:customStyle="1" w:styleId="ModuleTitle">
    <w:name w:val="Module Title"/>
    <w:basedOn w:val="Normal"/>
    <w:next w:val="ModuleSub-title"/>
    <w:pPr>
      <w:spacing w:before="1200" w:after="1200"/>
      <w:jc w:val="right"/>
    </w:pPr>
    <w:rPr>
      <w:rFonts w:ascii="Helvetica" w:hAnsi="Helvetica"/>
      <w:sz w:val="52"/>
    </w:rPr>
  </w:style>
  <w:style w:type="paragraph" w:customStyle="1" w:styleId="ModuleSub-title">
    <w:name w:val="Module Sub-title"/>
    <w:basedOn w:val="Normal"/>
    <w:next w:val="Heading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Normal"/>
    <w:pPr>
      <w:keepLines/>
      <w:spacing w:before="240"/>
      <w:ind w:left="1440" w:hanging="720"/>
    </w:pPr>
    <w:rPr>
      <w:rFonts w:ascii="Helvetica" w:hAnsi="Helvetica"/>
      <w:b/>
      <w:sz w:val="32"/>
    </w:rPr>
  </w:style>
  <w:style w:type="paragraph" w:customStyle="1" w:styleId="Definition">
    <w:name w:val="Definition"/>
    <w:basedOn w:val="Normal"/>
    <w:pPr>
      <w:keepLines/>
      <w:spacing w:before="480"/>
      <w:ind w:left="2880" w:hanging="2880"/>
    </w:pPr>
    <w:rPr>
      <w:rFonts w:ascii="Helvetica" w:hAnsi="Helvetica"/>
      <w:sz w:val="36"/>
    </w:rPr>
  </w:style>
  <w:style w:type="paragraph" w:customStyle="1" w:styleId="ClassTitle">
    <w:name w:val="Class Title"/>
    <w:basedOn w:val="Heading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Heading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BodyText"/>
    <w:pPr>
      <w:ind w:left="0" w:right="1800"/>
    </w:pPr>
  </w:style>
  <w:style w:type="paragraph" w:customStyle="1" w:styleId="ICONLightBulb">
    <w:name w:val="ICON LightBulb"/>
    <w:pPr>
      <w:keepNext/>
      <w:keepLines/>
    </w:pPr>
    <w:rPr>
      <w:rFonts w:ascii="Times New Roman" w:hAnsi="Times New Roman"/>
      <w:lang w:eastAsia="zh-CN"/>
    </w:rPr>
  </w:style>
  <w:style w:type="paragraph" w:customStyle="1" w:styleId="ICONDocument">
    <w:name w:val="ICON Document"/>
    <w:pPr>
      <w:keepNext/>
      <w:keepLines/>
    </w:pPr>
    <w:rPr>
      <w:rFonts w:ascii="Times New Roman" w:hAnsi="Times New Roman"/>
      <w:lang w:eastAsia="zh-CN"/>
    </w:rPr>
  </w:style>
  <w:style w:type="paragraph" w:customStyle="1" w:styleId="ICONForm">
    <w:name w:val="ICON Form"/>
    <w:pPr>
      <w:keepNext/>
      <w:keepLines/>
    </w:pPr>
    <w:rPr>
      <w:rFonts w:ascii="Times New Roman" w:hAnsi="Times New Roman"/>
      <w:lang w:eastAsia="zh-CN"/>
    </w:rPr>
  </w:style>
  <w:style w:type="paragraph" w:customStyle="1" w:styleId="ICONWarningSign1">
    <w:name w:val="ICON WarningSign1"/>
    <w:pPr>
      <w:keepNext/>
      <w:keepLines/>
    </w:pPr>
    <w:rPr>
      <w:rFonts w:ascii="Times New Roman" w:hAnsi="Times New Roman"/>
      <w:lang w:eastAsia="zh-CN"/>
    </w:rPr>
  </w:style>
  <w:style w:type="paragraph" w:customStyle="1" w:styleId="ICONReport">
    <w:name w:val="ICON Report"/>
    <w:pPr>
      <w:keepNext/>
      <w:keepLines/>
    </w:pPr>
    <w:rPr>
      <w:rFonts w:ascii="Times New Roman" w:hAnsi="Times New Roman"/>
      <w:lang w:eastAsia="zh-CN"/>
    </w:rPr>
  </w:style>
  <w:style w:type="paragraph" w:customStyle="1" w:styleId="PICArrow">
    <w:name w:val="PIC Arrow"/>
    <w:pPr>
      <w:spacing w:before="120" w:after="120"/>
      <w:ind w:left="2520"/>
    </w:pPr>
    <w:rPr>
      <w:rFonts w:ascii="Book Antiqua" w:hAnsi="Book Antiqua"/>
      <w:lang w:eastAsia="zh-CN"/>
    </w:rPr>
  </w:style>
  <w:style w:type="paragraph" w:customStyle="1" w:styleId="PICMgmtandControl">
    <w:name w:val="PIC Mgmt and Control"/>
    <w:pPr>
      <w:spacing w:before="120" w:after="120"/>
      <w:ind w:left="2520"/>
    </w:pPr>
    <w:rPr>
      <w:rFonts w:ascii="Book Antiqua" w:hAnsi="Book Antiqua"/>
      <w:lang w:eastAsia="zh-CN"/>
    </w:rPr>
  </w:style>
  <w:style w:type="paragraph" w:customStyle="1" w:styleId="BMPDownArrow">
    <w:name w:val="BMP Down Arrow"/>
    <w:pPr>
      <w:spacing w:before="120" w:after="120"/>
      <w:ind w:left="2520"/>
    </w:pPr>
    <w:rPr>
      <w:rFonts w:ascii="Book Antiqua" w:hAnsi="Book Antiqua"/>
      <w:lang w:eastAsia="zh-CN"/>
    </w:rPr>
  </w:style>
  <w:style w:type="paragraph" w:customStyle="1" w:styleId="BMPUpArrow">
    <w:name w:val="BMP Up Arrow"/>
    <w:pPr>
      <w:spacing w:before="120" w:after="120"/>
      <w:ind w:left="2520"/>
    </w:pPr>
    <w:rPr>
      <w:rFonts w:ascii="Book Antiqua" w:hAnsi="Book Antiqua"/>
      <w:lang w:eastAsia="zh-CN"/>
    </w:rPr>
  </w:style>
  <w:style w:type="paragraph" w:customStyle="1" w:styleId="BMPDownArrow1">
    <w:name w:val="BMP Down Arrow1"/>
    <w:pPr>
      <w:spacing w:before="120" w:after="120"/>
      <w:ind w:left="2520"/>
    </w:pPr>
    <w:rPr>
      <w:rFonts w:ascii="Book Antiqua" w:hAnsi="Book Antiqua"/>
      <w:lang w:eastAsia="zh-CN"/>
    </w:rPr>
  </w:style>
  <w:style w:type="paragraph" w:customStyle="1" w:styleId="BMPUpArrow1">
    <w:name w:val="BMP Up Arrow1"/>
    <w:pPr>
      <w:spacing w:before="120" w:after="120"/>
      <w:ind w:left="2520"/>
    </w:pPr>
    <w:rPr>
      <w:rFonts w:ascii="Book Antiqua" w:hAnsi="Book Antiqua"/>
      <w:lang w:eastAsia="zh-CN"/>
    </w:rPr>
  </w:style>
  <w:style w:type="paragraph" w:customStyle="1" w:styleId="ICONDocument1">
    <w:name w:val="ICON Document1"/>
    <w:pPr>
      <w:spacing w:before="120" w:after="120"/>
      <w:ind w:left="2520"/>
    </w:pPr>
    <w:rPr>
      <w:rFonts w:ascii="Book Antiqua" w:hAnsi="Book Antiqua"/>
      <w:lang w:eastAsia="zh-CN"/>
    </w:rPr>
  </w:style>
  <w:style w:type="paragraph" w:customStyle="1" w:styleId="ICONReport1">
    <w:name w:val="ICON Report1"/>
    <w:pPr>
      <w:spacing w:before="120" w:after="120"/>
      <w:ind w:left="2520"/>
    </w:pPr>
    <w:rPr>
      <w:rFonts w:ascii="Book Antiqua" w:hAnsi="Book Antiqua"/>
      <w:lang w:eastAsia="zh-CN"/>
    </w:rPr>
  </w:style>
  <w:style w:type="paragraph" w:customStyle="1" w:styleId="ICONWarningSign">
    <w:name w:val="ICON WarningSign"/>
    <w:pPr>
      <w:spacing w:before="120" w:after="120"/>
      <w:ind w:left="2520"/>
    </w:pPr>
    <w:rPr>
      <w:rFonts w:ascii="Book Antiqua" w:hAnsi="Book Antiqua"/>
      <w:lang w:eastAsia="zh-CN"/>
    </w:rPr>
  </w:style>
  <w:style w:type="paragraph" w:customStyle="1" w:styleId="ICONWarningSign2">
    <w:name w:val="ICON WarningSign2"/>
    <w:pPr>
      <w:spacing w:before="120" w:after="120"/>
      <w:ind w:left="2520"/>
    </w:pPr>
    <w:rPr>
      <w:rFonts w:ascii="Book Antiqua" w:hAnsi="Book Antiqua"/>
      <w:lang w:eastAsia="zh-CN"/>
    </w:rPr>
  </w:style>
  <w:style w:type="paragraph" w:customStyle="1" w:styleId="ICONWarningSign3">
    <w:name w:val="ICON WarningSign3"/>
    <w:pPr>
      <w:keepLines/>
    </w:pPr>
    <w:rPr>
      <w:rFonts w:ascii="Book Antiqua" w:hAnsi="Book Antiqua"/>
      <w:sz w:val="16"/>
      <w:lang w:eastAsia="zh-CN"/>
    </w:rPr>
  </w:style>
  <w:style w:type="paragraph" w:customStyle="1" w:styleId="Sub-topic">
    <w:name w:val="Sub-topic"/>
    <w:basedOn w:val="Normal"/>
    <w:pPr>
      <w:ind w:left="720"/>
    </w:pPr>
    <w:rPr>
      <w:sz w:val="24"/>
    </w:rPr>
  </w:style>
  <w:style w:type="paragraph" w:customStyle="1" w:styleId="BMPCopyrightNotice">
    <w:name w:val="BMP Copyright Notice"/>
    <w:rPr>
      <w:rFonts w:ascii="Book Antiqua" w:hAnsi="Book Antiqua"/>
      <w:lang w:eastAsia="zh-CN"/>
    </w:rPr>
  </w:style>
  <w:style w:type="paragraph" w:customStyle="1" w:styleId="PICOracleServices">
    <w:name w:val="PIC Oracle Services"/>
    <w:rPr>
      <w:rFonts w:ascii="Times New Roman" w:hAnsi="Times New Roman"/>
      <w:lang w:eastAsia="zh-CN"/>
    </w:rPr>
  </w:style>
  <w:style w:type="paragraph" w:customStyle="1" w:styleId="PICOracleLogo">
    <w:name w:val="PIC Oracle Logo"/>
    <w:rPr>
      <w:rFonts w:ascii="Book Antiqua" w:hAnsi="Book Antiqua"/>
      <w:lang w:eastAsia="zh-CN"/>
    </w:rPr>
  </w:style>
  <w:style w:type="paragraph" w:customStyle="1" w:styleId="PICCopyrightNotice">
    <w:name w:val="PIC Copyright Notice"/>
    <w:rPr>
      <w:rFonts w:ascii="Times New Roman" w:hAnsi="Times New Roman"/>
      <w:lang w:eastAsia="zh-CN"/>
    </w:rPr>
  </w:style>
  <w:style w:type="paragraph" w:customStyle="1" w:styleId="Heading30">
    <w:name w:val="Heading3"/>
    <w:basedOn w:val="Normal"/>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Title"/>
    <w:rsid w:val="005A395F"/>
    <w:rPr>
      <w:smallCaps/>
    </w:rPr>
  </w:style>
  <w:style w:type="paragraph" w:customStyle="1" w:styleId="RouteTitle">
    <w:name w:val="Route Title"/>
    <w:basedOn w:val="Normal"/>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Normal"/>
    <w:autoRedefine/>
    <w:rsid w:val="005431DB"/>
    <w:pPr>
      <w:widowControl w:val="0"/>
      <w:jc w:val="both"/>
    </w:pPr>
    <w:rPr>
      <w:rFonts w:ascii="Tahoma" w:hAnsi="Tahoma"/>
      <w:kern w:val="2"/>
      <w:sz w:val="24"/>
      <w:szCs w:val="24"/>
    </w:rPr>
  </w:style>
  <w:style w:type="paragraph" w:styleId="DocumentMap">
    <w:name w:val="Document Map"/>
    <w:basedOn w:val="Normal"/>
    <w:link w:val="DocumentMapChar"/>
    <w:rsid w:val="006B422D"/>
    <w:rPr>
      <w:rFonts w:ascii="宋体"/>
      <w:sz w:val="18"/>
      <w:szCs w:val="18"/>
    </w:rPr>
  </w:style>
  <w:style w:type="character" w:customStyle="1" w:styleId="DocumentMapChar">
    <w:name w:val="Document Map Char"/>
    <w:link w:val="DocumentMap"/>
    <w:rsid w:val="006B422D"/>
    <w:rPr>
      <w:rFonts w:ascii="宋体" w:hAnsi="Book Antiqua"/>
      <w:sz w:val="18"/>
      <w:szCs w:val="18"/>
    </w:rPr>
  </w:style>
  <w:style w:type="paragraph" w:styleId="BalloonText">
    <w:name w:val="Balloon Text"/>
    <w:basedOn w:val="Normal"/>
    <w:link w:val="BalloonTextChar"/>
    <w:rsid w:val="009C6DBD"/>
    <w:rPr>
      <w:sz w:val="18"/>
      <w:szCs w:val="18"/>
    </w:rPr>
  </w:style>
  <w:style w:type="character" w:customStyle="1" w:styleId="BalloonTextChar">
    <w:name w:val="Balloon Text Char"/>
    <w:link w:val="BalloonText"/>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BodyTextChar">
    <w:name w:val="Body Text Char"/>
    <w:aliases w:val="body text Char,正文文字 Char,?y????×? Char,???? Char,?y????¡Á? Char,?y????? Char,?y???? Char,bt Char,?y?????¡Á? Char,?y??? Char,?y?????¡Á Char,建议书标准 Char,?y???????¨¬?¡§|? Char,?y????????¡§???¡ì|? Char,?y?????¡§¡é? Char,?y?????¨¢? Char"/>
    <w:link w:val="BodyText"/>
    <w:rsid w:val="00B47CF0"/>
    <w:rPr>
      <w:rFonts w:ascii="Book Antiqua" w:hAnsi="Book Antiqua"/>
    </w:rPr>
  </w:style>
  <w:style w:type="paragraph" w:customStyle="1" w:styleId="a4">
    <w:name w:val="±êìa 4"/>
    <w:basedOn w:val="BodyText"/>
    <w:next w:val="BodyText"/>
    <w:rsid w:val="00ED173A"/>
    <w:pPr>
      <w:keepNext/>
      <w:keepLines/>
      <w:pBdr>
        <w:bottom w:val="single" w:sz="6" w:space="1" w:color="auto"/>
      </w:pBdr>
      <w:tabs>
        <w:tab w:val="center" w:pos="6300"/>
        <w:tab w:val="right" w:pos="10080"/>
      </w:tabs>
      <w:spacing w:before="240" w:after="0"/>
    </w:pPr>
    <w:rPr>
      <w:b/>
      <w:szCs w:val="24"/>
      <w:lang w:val="en-GB"/>
    </w:rPr>
  </w:style>
  <w:style w:type="paragraph" w:customStyle="1" w:styleId="CharCharCharCharChar">
    <w:name w:val="Char Char Char Char Char"/>
    <w:basedOn w:val="Normal"/>
    <w:autoRedefine/>
    <w:rsid w:val="00ED173A"/>
    <w:pPr>
      <w:widowControl w:val="0"/>
      <w:jc w:val="both"/>
    </w:pPr>
    <w:rPr>
      <w:rFonts w:ascii="Tahoma" w:hAnsi="Tahoma"/>
      <w:kern w:val="2"/>
      <w:sz w:val="24"/>
      <w:szCs w:val="24"/>
    </w:rPr>
  </w:style>
  <w:style w:type="paragraph" w:styleId="BodyTextIndent">
    <w:name w:val="Body Text Indent"/>
    <w:basedOn w:val="Normal"/>
    <w:link w:val="BodyTextIndentChar"/>
    <w:rsid w:val="00ED173A"/>
    <w:pPr>
      <w:spacing w:after="120"/>
      <w:ind w:leftChars="200" w:left="420"/>
    </w:pPr>
  </w:style>
  <w:style w:type="character" w:customStyle="1" w:styleId="BodyTextIndentChar">
    <w:name w:val="Body Text Indent Char"/>
    <w:link w:val="BodyTextIndent"/>
    <w:rsid w:val="00ED173A"/>
    <w:rPr>
      <w:rFonts w:ascii="Book Antiqua" w:hAnsi="Book Antiqua"/>
    </w:rPr>
  </w:style>
  <w:style w:type="table" w:styleId="TableGrid">
    <w:name w:val="Table Grid"/>
    <w:basedOn w:val="TableNormal"/>
    <w:rsid w:val="00B52F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E18B1"/>
    <w:rPr>
      <w:rFonts w:ascii="Book Antiqua" w:hAnsi="Book Antiqua"/>
      <w:lang w:eastAsia="zh-CN"/>
    </w:rPr>
  </w:style>
  <w:style w:type="paragraph" w:styleId="TOCHeading">
    <w:name w:val="TOC Heading"/>
    <w:basedOn w:val="Heading1"/>
    <w:next w:val="Normal"/>
    <w:uiPriority w:val="39"/>
    <w:semiHidden/>
    <w:unhideWhenUsed/>
    <w:qFormat/>
    <w:rsid w:val="009D1D58"/>
    <w:pPr>
      <w:tabs>
        <w:tab w:val="clear" w:pos="2520"/>
      </w:tabs>
      <w:spacing w:before="480" w:after="0" w:line="276" w:lineRule="auto"/>
      <w:ind w:right="0"/>
      <w:outlineLvl w:val="9"/>
    </w:pPr>
    <w:rPr>
      <w:rFonts w:ascii="Cambria" w:hAnsi="Cambria"/>
      <w:b/>
      <w:bCs/>
      <w:color w:val="365F91"/>
      <w:sz w:val="28"/>
      <w:szCs w:val="28"/>
    </w:rPr>
  </w:style>
  <w:style w:type="character" w:styleId="Hyperlink">
    <w:name w:val="Hyperlink"/>
    <w:uiPriority w:val="99"/>
    <w:unhideWhenUsed/>
    <w:rsid w:val="009D1D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659D"/>
    <w:rPr>
      <w:rFonts w:ascii="Book Antiqua" w:hAnsi="Book Antiqua"/>
      <w:lang w:eastAsia="zh-CN"/>
    </w:rPr>
  </w:style>
  <w:style w:type="paragraph" w:styleId="Heading1">
    <w:name w:val="heading 1"/>
    <w:basedOn w:val="Normal"/>
    <w:next w:val="BodyText"/>
    <w:qFormat/>
    <w:rsid w:val="005A395F"/>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5A395F"/>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5A395F"/>
    <w:pPr>
      <w:keepNext/>
      <w:keepLines/>
      <w:ind w:left="0"/>
      <w:outlineLvl w:val="2"/>
    </w:pPr>
    <w:rPr>
      <w:b/>
      <w:sz w:val="24"/>
    </w:rPr>
  </w:style>
  <w:style w:type="paragraph" w:styleId="Heading4">
    <w:name w:val="heading 4"/>
    <w:basedOn w:val="BodyText"/>
    <w:next w:val="BodyText"/>
    <w:qFormat/>
    <w:rsid w:val="005A395F"/>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5A395F"/>
    <w:pPr>
      <w:keepNext/>
      <w:keepLines/>
      <w:outlineLvl w:val="4"/>
    </w:pPr>
    <w:rPr>
      <w:b/>
      <w:i/>
    </w:rPr>
  </w:style>
  <w:style w:type="paragraph" w:styleId="Heading6">
    <w:name w:val="heading 6"/>
    <w:basedOn w:val="Normal"/>
    <w:next w:val="NormalIndent"/>
    <w:qFormat/>
    <w:rsid w:val="005A395F"/>
    <w:pPr>
      <w:ind w:left="720"/>
      <w:outlineLvl w:val="5"/>
    </w:pPr>
    <w:rPr>
      <w:rFonts w:ascii="Times" w:hAnsi="Times"/>
      <w:u w:val="single"/>
    </w:rPr>
  </w:style>
  <w:style w:type="paragraph" w:styleId="Heading7">
    <w:name w:val="heading 7"/>
    <w:basedOn w:val="Normal"/>
    <w:next w:val="NormalIndent"/>
    <w:qFormat/>
    <w:rsid w:val="005A395F"/>
    <w:pPr>
      <w:ind w:left="720"/>
      <w:outlineLvl w:val="6"/>
    </w:pPr>
    <w:rPr>
      <w:rFonts w:ascii="Times" w:hAnsi="Times"/>
      <w:i/>
    </w:rPr>
  </w:style>
  <w:style w:type="paragraph" w:styleId="Heading8">
    <w:name w:val="heading 8"/>
    <w:basedOn w:val="Normal"/>
    <w:next w:val="NormalIndent"/>
    <w:qFormat/>
    <w:rsid w:val="005A395F"/>
    <w:pPr>
      <w:ind w:left="720"/>
      <w:outlineLvl w:val="7"/>
    </w:pPr>
    <w:rPr>
      <w:rFonts w:ascii="Times" w:hAnsi="Times"/>
      <w:i/>
    </w:rPr>
  </w:style>
  <w:style w:type="paragraph" w:styleId="Heading9">
    <w:name w:val="heading 9"/>
    <w:basedOn w:val="Normal"/>
    <w:next w:val="NormalIndent"/>
    <w:qFormat/>
    <w:rsid w:val="005A395F"/>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正文文字,?y????×?,????,?y????¡Á?,?y?????,?y????,bt,?y?????¡Á?,?y???,?y?????¡Á,建议书标准,?y???????¨¬?¡§|?,?y????????¡§???¡ì|?,?y?????¡§¡é?,?y?????¨¢?,?y???????¨,body text1,body text2,body text3,?y???????¨ Char,?y??¨¢?,contents,Corps de texte"/>
    <w:basedOn w:val="Normal"/>
    <w:link w:val="BodyTextChar"/>
    <w:rsid w:val="005A395F"/>
    <w:pPr>
      <w:spacing w:before="120" w:after="120"/>
      <w:ind w:left="2520"/>
    </w:pPr>
  </w:style>
  <w:style w:type="paragraph" w:styleId="NormalIndent">
    <w:name w:val="Normal Indent"/>
    <w:basedOn w:val="Normal"/>
    <w:rsid w:val="005A395F"/>
    <w:pPr>
      <w:ind w:left="720"/>
    </w:pPr>
  </w:style>
  <w:style w:type="paragraph" w:styleId="TOC5">
    <w:name w:val="toc 5"/>
    <w:basedOn w:val="Normal"/>
    <w:next w:val="Normal"/>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TOC3">
    <w:name w:val="toc 3"/>
    <w:basedOn w:val="Normal"/>
    <w:next w:val="Normal"/>
    <w:uiPriority w:val="39"/>
    <w:qFormat/>
    <w:rsid w:val="005A395F"/>
    <w:pPr>
      <w:tabs>
        <w:tab w:val="right" w:leader="dot" w:pos="10080"/>
      </w:tabs>
      <w:ind w:left="2880"/>
    </w:pPr>
  </w:style>
  <w:style w:type="paragraph" w:styleId="TOC2">
    <w:name w:val="toc 2"/>
    <w:basedOn w:val="Normal"/>
    <w:next w:val="Normal"/>
    <w:uiPriority w:val="39"/>
    <w:qFormat/>
    <w:rsid w:val="005A395F"/>
    <w:pPr>
      <w:tabs>
        <w:tab w:val="right" w:leader="dot" w:pos="10080"/>
      </w:tabs>
      <w:spacing w:before="120" w:after="120"/>
      <w:ind w:left="2520"/>
    </w:pPr>
  </w:style>
  <w:style w:type="paragraph" w:styleId="TOC1">
    <w:name w:val="toc 1"/>
    <w:basedOn w:val="Normal"/>
    <w:next w:val="Normal"/>
    <w:uiPriority w:val="39"/>
    <w:semiHidden/>
    <w:qFormat/>
    <w:rsid w:val="005A395F"/>
    <w:pPr>
      <w:keepNext/>
      <w:tabs>
        <w:tab w:val="left" w:pos="2520"/>
        <w:tab w:val="right" w:leader="dot" w:pos="10080"/>
      </w:tabs>
      <w:spacing w:before="240" w:after="120"/>
    </w:pPr>
    <w:rPr>
      <w:b/>
    </w:rPr>
  </w:style>
  <w:style w:type="paragraph" w:styleId="Footer">
    <w:name w:val="footer"/>
    <w:basedOn w:val="Normal"/>
    <w:rsid w:val="005A395F"/>
    <w:pPr>
      <w:tabs>
        <w:tab w:val="right" w:pos="7920"/>
      </w:tabs>
    </w:pPr>
    <w:rPr>
      <w:sz w:val="16"/>
    </w:rPr>
  </w:style>
  <w:style w:type="paragraph" w:styleId="Header">
    <w:name w:val="header"/>
    <w:basedOn w:val="Normal"/>
    <w:rsid w:val="005A395F"/>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rsid w:val="005A395F"/>
    <w:pPr>
      <w:keepLines/>
      <w:spacing w:after="120"/>
      <w:ind w:left="2520" w:right="720"/>
    </w:pPr>
    <w:rPr>
      <w:sz w:val="48"/>
    </w:rPr>
  </w:style>
  <w:style w:type="paragraph" w:customStyle="1" w:styleId="Bullet">
    <w:name w:val="Bullet"/>
    <w:basedOn w:val="BodyText"/>
    <w:rsid w:val="005A395F"/>
    <w:pPr>
      <w:keepLines/>
      <w:spacing w:before="60" w:after="60"/>
      <w:ind w:left="3096" w:hanging="216"/>
    </w:pPr>
  </w:style>
  <w:style w:type="paragraph" w:customStyle="1" w:styleId="tty132">
    <w:name w:val="tty132"/>
    <w:basedOn w:val="Normal"/>
    <w:rsid w:val="005A395F"/>
    <w:rPr>
      <w:rFonts w:ascii="Courier New" w:hAnsi="Courier New"/>
      <w:sz w:val="12"/>
    </w:rPr>
  </w:style>
  <w:style w:type="paragraph" w:customStyle="1" w:styleId="tty80">
    <w:name w:val="tty80"/>
    <w:basedOn w:val="Normal"/>
    <w:rsid w:val="005A395F"/>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5A395F"/>
    <w:pPr>
      <w:keepLines/>
    </w:pPr>
    <w:rPr>
      <w:sz w:val="16"/>
    </w:rPr>
  </w:style>
  <w:style w:type="paragraph" w:customStyle="1" w:styleId="NumberList">
    <w:name w:val="Number List"/>
    <w:basedOn w:val="BodyText"/>
    <w:rsid w:val="005A395F"/>
    <w:pPr>
      <w:spacing w:before="60" w:after="60"/>
      <w:ind w:left="3240" w:hanging="360"/>
    </w:pPr>
  </w:style>
  <w:style w:type="paragraph" w:customStyle="1" w:styleId="HeadingBar">
    <w:name w:val="Heading Bar"/>
    <w:basedOn w:val="Normal"/>
    <w:next w:val="Heading3"/>
    <w:rsid w:val="005A395F"/>
    <w:pPr>
      <w:keepNext/>
      <w:keepLines/>
      <w:shd w:val="solid" w:color="auto" w:fill="auto"/>
      <w:spacing w:before="240"/>
      <w:ind w:right="7920"/>
    </w:pPr>
    <w:rPr>
      <w:color w:val="FFFFFF"/>
      <w:sz w:val="8"/>
    </w:rPr>
  </w:style>
  <w:style w:type="paragraph" w:customStyle="1" w:styleId="InfoBox">
    <w:name w:val="Info Box"/>
    <w:basedOn w:val="BodyText"/>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5A395F"/>
    <w:pPr>
      <w:ind w:right="-720"/>
    </w:pPr>
    <w:rPr>
      <w:rFonts w:ascii="Courier New" w:hAnsi="Courier New"/>
      <w:sz w:val="8"/>
    </w:rPr>
  </w:style>
  <w:style w:type="paragraph" w:customStyle="1" w:styleId="TitleBar">
    <w:name w:val="Title Bar"/>
    <w:basedOn w:val="Normal"/>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Heading1">
    <w:name w:val="TOC Heading1"/>
    <w:basedOn w:val="Normal"/>
    <w:rsid w:val="005A395F"/>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BodyText"/>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eastAsia="zh-CN"/>
    </w:rPr>
  </w:style>
  <w:style w:type="paragraph" w:styleId="TOC4">
    <w:name w:val="toc 4"/>
    <w:basedOn w:val="Normal"/>
    <w:next w:val="Normal"/>
    <w:uiPriority w:val="39"/>
    <w:rsid w:val="005A395F"/>
    <w:pPr>
      <w:tabs>
        <w:tab w:val="right" w:leader="dot" w:pos="10080"/>
      </w:tabs>
      <w:ind w:left="3240"/>
    </w:pPr>
    <w:rPr>
      <w:sz w:val="18"/>
    </w:rPr>
  </w:style>
  <w:style w:type="character" w:styleId="PageNumber">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lang w:eastAsia="zh-CN"/>
    </w:rPr>
  </w:style>
  <w:style w:type="paragraph" w:customStyle="1" w:styleId="Title1">
    <w:name w:val="Title1"/>
    <w:pPr>
      <w:keepLines/>
      <w:pBdr>
        <w:top w:val="single" w:sz="48" w:space="10" w:color="808080"/>
      </w:pBdr>
      <w:spacing w:before="120" w:after="120"/>
      <w:jc w:val="right"/>
    </w:pPr>
    <w:rPr>
      <w:rFonts w:ascii="Helvetica" w:hAnsi="Helvetica"/>
      <w:sz w:val="60"/>
      <w:lang w:eastAsia="zh-CN"/>
    </w:rPr>
  </w:style>
  <w:style w:type="paragraph" w:customStyle="1" w:styleId="CoverLine">
    <w:name w:val="Cover Line"/>
    <w:basedOn w:val="Normal"/>
    <w:next w:val="Date"/>
    <w:pPr>
      <w:pBdr>
        <w:top w:val="single" w:sz="24" w:space="1" w:color="auto"/>
      </w:pBdr>
    </w:pPr>
    <w:rPr>
      <w:rFonts w:ascii="Helvetica" w:hAnsi="Helvetica"/>
      <w:b/>
      <w:sz w:val="36"/>
    </w:rPr>
  </w:style>
  <w:style w:type="paragraph" w:styleId="Date">
    <w:name w:val="Date"/>
    <w:basedOn w:val="Normal"/>
    <w:next w:val="Heading1"/>
    <w:pPr>
      <w:spacing w:after="480"/>
    </w:pPr>
    <w:rPr>
      <w:rFonts w:ascii="Helvetica" w:hAnsi="Helvetica"/>
      <w:sz w:val="32"/>
    </w:rPr>
  </w:style>
  <w:style w:type="paragraph" w:customStyle="1" w:styleId="ModuleTitle">
    <w:name w:val="Module Title"/>
    <w:basedOn w:val="Normal"/>
    <w:next w:val="ModuleSub-title"/>
    <w:pPr>
      <w:spacing w:before="1200" w:after="1200"/>
      <w:jc w:val="right"/>
    </w:pPr>
    <w:rPr>
      <w:rFonts w:ascii="Helvetica" w:hAnsi="Helvetica"/>
      <w:sz w:val="52"/>
    </w:rPr>
  </w:style>
  <w:style w:type="paragraph" w:customStyle="1" w:styleId="ModuleSub-title">
    <w:name w:val="Module Sub-title"/>
    <w:basedOn w:val="Normal"/>
    <w:next w:val="Heading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Normal"/>
    <w:pPr>
      <w:keepLines/>
      <w:spacing w:before="240"/>
      <w:ind w:left="1440" w:hanging="720"/>
    </w:pPr>
    <w:rPr>
      <w:rFonts w:ascii="Helvetica" w:hAnsi="Helvetica"/>
      <w:b/>
      <w:sz w:val="32"/>
    </w:rPr>
  </w:style>
  <w:style w:type="paragraph" w:customStyle="1" w:styleId="Definition">
    <w:name w:val="Definition"/>
    <w:basedOn w:val="Normal"/>
    <w:pPr>
      <w:keepLines/>
      <w:spacing w:before="480"/>
      <w:ind w:left="2880" w:hanging="2880"/>
    </w:pPr>
    <w:rPr>
      <w:rFonts w:ascii="Helvetica" w:hAnsi="Helvetica"/>
      <w:sz w:val="36"/>
    </w:rPr>
  </w:style>
  <w:style w:type="paragraph" w:customStyle="1" w:styleId="ClassTitle">
    <w:name w:val="Class Title"/>
    <w:basedOn w:val="Heading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Heading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BodyText"/>
    <w:pPr>
      <w:ind w:left="0" w:right="1800"/>
    </w:pPr>
  </w:style>
  <w:style w:type="paragraph" w:customStyle="1" w:styleId="ICONLightBulb">
    <w:name w:val="ICON LightBulb"/>
    <w:pPr>
      <w:keepNext/>
      <w:keepLines/>
    </w:pPr>
    <w:rPr>
      <w:rFonts w:ascii="Times New Roman" w:hAnsi="Times New Roman"/>
      <w:lang w:eastAsia="zh-CN"/>
    </w:rPr>
  </w:style>
  <w:style w:type="paragraph" w:customStyle="1" w:styleId="ICONDocument">
    <w:name w:val="ICON Document"/>
    <w:pPr>
      <w:keepNext/>
      <w:keepLines/>
    </w:pPr>
    <w:rPr>
      <w:rFonts w:ascii="Times New Roman" w:hAnsi="Times New Roman"/>
      <w:lang w:eastAsia="zh-CN"/>
    </w:rPr>
  </w:style>
  <w:style w:type="paragraph" w:customStyle="1" w:styleId="ICONForm">
    <w:name w:val="ICON Form"/>
    <w:pPr>
      <w:keepNext/>
      <w:keepLines/>
    </w:pPr>
    <w:rPr>
      <w:rFonts w:ascii="Times New Roman" w:hAnsi="Times New Roman"/>
      <w:lang w:eastAsia="zh-CN"/>
    </w:rPr>
  </w:style>
  <w:style w:type="paragraph" w:customStyle="1" w:styleId="ICONWarningSign1">
    <w:name w:val="ICON WarningSign1"/>
    <w:pPr>
      <w:keepNext/>
      <w:keepLines/>
    </w:pPr>
    <w:rPr>
      <w:rFonts w:ascii="Times New Roman" w:hAnsi="Times New Roman"/>
      <w:lang w:eastAsia="zh-CN"/>
    </w:rPr>
  </w:style>
  <w:style w:type="paragraph" w:customStyle="1" w:styleId="ICONReport">
    <w:name w:val="ICON Report"/>
    <w:pPr>
      <w:keepNext/>
      <w:keepLines/>
    </w:pPr>
    <w:rPr>
      <w:rFonts w:ascii="Times New Roman" w:hAnsi="Times New Roman"/>
      <w:lang w:eastAsia="zh-CN"/>
    </w:rPr>
  </w:style>
  <w:style w:type="paragraph" w:customStyle="1" w:styleId="PICArrow">
    <w:name w:val="PIC Arrow"/>
    <w:pPr>
      <w:spacing w:before="120" w:after="120"/>
      <w:ind w:left="2520"/>
    </w:pPr>
    <w:rPr>
      <w:rFonts w:ascii="Book Antiqua" w:hAnsi="Book Antiqua"/>
      <w:lang w:eastAsia="zh-CN"/>
    </w:rPr>
  </w:style>
  <w:style w:type="paragraph" w:customStyle="1" w:styleId="PICMgmtandControl">
    <w:name w:val="PIC Mgmt and Control"/>
    <w:pPr>
      <w:spacing w:before="120" w:after="120"/>
      <w:ind w:left="2520"/>
    </w:pPr>
    <w:rPr>
      <w:rFonts w:ascii="Book Antiqua" w:hAnsi="Book Antiqua"/>
      <w:lang w:eastAsia="zh-CN"/>
    </w:rPr>
  </w:style>
  <w:style w:type="paragraph" w:customStyle="1" w:styleId="BMPDownArrow">
    <w:name w:val="BMP Down Arrow"/>
    <w:pPr>
      <w:spacing w:before="120" w:after="120"/>
      <w:ind w:left="2520"/>
    </w:pPr>
    <w:rPr>
      <w:rFonts w:ascii="Book Antiqua" w:hAnsi="Book Antiqua"/>
      <w:lang w:eastAsia="zh-CN"/>
    </w:rPr>
  </w:style>
  <w:style w:type="paragraph" w:customStyle="1" w:styleId="BMPUpArrow">
    <w:name w:val="BMP Up Arrow"/>
    <w:pPr>
      <w:spacing w:before="120" w:after="120"/>
      <w:ind w:left="2520"/>
    </w:pPr>
    <w:rPr>
      <w:rFonts w:ascii="Book Antiqua" w:hAnsi="Book Antiqua"/>
      <w:lang w:eastAsia="zh-CN"/>
    </w:rPr>
  </w:style>
  <w:style w:type="paragraph" w:customStyle="1" w:styleId="BMPDownArrow1">
    <w:name w:val="BMP Down Arrow1"/>
    <w:pPr>
      <w:spacing w:before="120" w:after="120"/>
      <w:ind w:left="2520"/>
    </w:pPr>
    <w:rPr>
      <w:rFonts w:ascii="Book Antiqua" w:hAnsi="Book Antiqua"/>
      <w:lang w:eastAsia="zh-CN"/>
    </w:rPr>
  </w:style>
  <w:style w:type="paragraph" w:customStyle="1" w:styleId="BMPUpArrow1">
    <w:name w:val="BMP Up Arrow1"/>
    <w:pPr>
      <w:spacing w:before="120" w:after="120"/>
      <w:ind w:left="2520"/>
    </w:pPr>
    <w:rPr>
      <w:rFonts w:ascii="Book Antiqua" w:hAnsi="Book Antiqua"/>
      <w:lang w:eastAsia="zh-CN"/>
    </w:rPr>
  </w:style>
  <w:style w:type="paragraph" w:customStyle="1" w:styleId="ICONDocument1">
    <w:name w:val="ICON Document1"/>
    <w:pPr>
      <w:spacing w:before="120" w:after="120"/>
      <w:ind w:left="2520"/>
    </w:pPr>
    <w:rPr>
      <w:rFonts w:ascii="Book Antiqua" w:hAnsi="Book Antiqua"/>
      <w:lang w:eastAsia="zh-CN"/>
    </w:rPr>
  </w:style>
  <w:style w:type="paragraph" w:customStyle="1" w:styleId="ICONReport1">
    <w:name w:val="ICON Report1"/>
    <w:pPr>
      <w:spacing w:before="120" w:after="120"/>
      <w:ind w:left="2520"/>
    </w:pPr>
    <w:rPr>
      <w:rFonts w:ascii="Book Antiqua" w:hAnsi="Book Antiqua"/>
      <w:lang w:eastAsia="zh-CN"/>
    </w:rPr>
  </w:style>
  <w:style w:type="paragraph" w:customStyle="1" w:styleId="ICONWarningSign">
    <w:name w:val="ICON WarningSign"/>
    <w:pPr>
      <w:spacing w:before="120" w:after="120"/>
      <w:ind w:left="2520"/>
    </w:pPr>
    <w:rPr>
      <w:rFonts w:ascii="Book Antiqua" w:hAnsi="Book Antiqua"/>
      <w:lang w:eastAsia="zh-CN"/>
    </w:rPr>
  </w:style>
  <w:style w:type="paragraph" w:customStyle="1" w:styleId="ICONWarningSign2">
    <w:name w:val="ICON WarningSign2"/>
    <w:pPr>
      <w:spacing w:before="120" w:after="120"/>
      <w:ind w:left="2520"/>
    </w:pPr>
    <w:rPr>
      <w:rFonts w:ascii="Book Antiqua" w:hAnsi="Book Antiqua"/>
      <w:lang w:eastAsia="zh-CN"/>
    </w:rPr>
  </w:style>
  <w:style w:type="paragraph" w:customStyle="1" w:styleId="ICONWarningSign3">
    <w:name w:val="ICON WarningSign3"/>
    <w:pPr>
      <w:keepLines/>
    </w:pPr>
    <w:rPr>
      <w:rFonts w:ascii="Book Antiqua" w:hAnsi="Book Antiqua"/>
      <w:sz w:val="16"/>
      <w:lang w:eastAsia="zh-CN"/>
    </w:rPr>
  </w:style>
  <w:style w:type="paragraph" w:customStyle="1" w:styleId="Sub-topic">
    <w:name w:val="Sub-topic"/>
    <w:basedOn w:val="Normal"/>
    <w:pPr>
      <w:ind w:left="720"/>
    </w:pPr>
    <w:rPr>
      <w:sz w:val="24"/>
    </w:rPr>
  </w:style>
  <w:style w:type="paragraph" w:customStyle="1" w:styleId="BMPCopyrightNotice">
    <w:name w:val="BMP Copyright Notice"/>
    <w:rPr>
      <w:rFonts w:ascii="Book Antiqua" w:hAnsi="Book Antiqua"/>
      <w:lang w:eastAsia="zh-CN"/>
    </w:rPr>
  </w:style>
  <w:style w:type="paragraph" w:customStyle="1" w:styleId="PICOracleServices">
    <w:name w:val="PIC Oracle Services"/>
    <w:rPr>
      <w:rFonts w:ascii="Times New Roman" w:hAnsi="Times New Roman"/>
      <w:lang w:eastAsia="zh-CN"/>
    </w:rPr>
  </w:style>
  <w:style w:type="paragraph" w:customStyle="1" w:styleId="PICOracleLogo">
    <w:name w:val="PIC Oracle Logo"/>
    <w:rPr>
      <w:rFonts w:ascii="Book Antiqua" w:hAnsi="Book Antiqua"/>
      <w:lang w:eastAsia="zh-CN"/>
    </w:rPr>
  </w:style>
  <w:style w:type="paragraph" w:customStyle="1" w:styleId="PICCopyrightNotice">
    <w:name w:val="PIC Copyright Notice"/>
    <w:rPr>
      <w:rFonts w:ascii="Times New Roman" w:hAnsi="Times New Roman"/>
      <w:lang w:eastAsia="zh-CN"/>
    </w:rPr>
  </w:style>
  <w:style w:type="paragraph" w:customStyle="1" w:styleId="Heading30">
    <w:name w:val="Heading3"/>
    <w:basedOn w:val="Normal"/>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Title"/>
    <w:rsid w:val="005A395F"/>
    <w:rPr>
      <w:smallCaps/>
    </w:rPr>
  </w:style>
  <w:style w:type="paragraph" w:customStyle="1" w:styleId="RouteTitle">
    <w:name w:val="Route Title"/>
    <w:basedOn w:val="Normal"/>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Normal"/>
    <w:autoRedefine/>
    <w:rsid w:val="005431DB"/>
    <w:pPr>
      <w:widowControl w:val="0"/>
      <w:jc w:val="both"/>
    </w:pPr>
    <w:rPr>
      <w:rFonts w:ascii="Tahoma" w:hAnsi="Tahoma"/>
      <w:kern w:val="2"/>
      <w:sz w:val="24"/>
      <w:szCs w:val="24"/>
    </w:rPr>
  </w:style>
  <w:style w:type="paragraph" w:styleId="DocumentMap">
    <w:name w:val="Document Map"/>
    <w:basedOn w:val="Normal"/>
    <w:link w:val="DocumentMapChar"/>
    <w:rsid w:val="006B422D"/>
    <w:rPr>
      <w:rFonts w:ascii="宋体"/>
      <w:sz w:val="18"/>
      <w:szCs w:val="18"/>
    </w:rPr>
  </w:style>
  <w:style w:type="character" w:customStyle="1" w:styleId="DocumentMapChar">
    <w:name w:val="Document Map Char"/>
    <w:link w:val="DocumentMap"/>
    <w:rsid w:val="006B422D"/>
    <w:rPr>
      <w:rFonts w:ascii="宋体" w:hAnsi="Book Antiqua"/>
      <w:sz w:val="18"/>
      <w:szCs w:val="18"/>
    </w:rPr>
  </w:style>
  <w:style w:type="paragraph" w:styleId="BalloonText">
    <w:name w:val="Balloon Text"/>
    <w:basedOn w:val="Normal"/>
    <w:link w:val="BalloonTextChar"/>
    <w:rsid w:val="009C6DBD"/>
    <w:rPr>
      <w:sz w:val="18"/>
      <w:szCs w:val="18"/>
    </w:rPr>
  </w:style>
  <w:style w:type="character" w:customStyle="1" w:styleId="BalloonTextChar">
    <w:name w:val="Balloon Text Char"/>
    <w:link w:val="BalloonText"/>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BodyTextChar">
    <w:name w:val="Body Text Char"/>
    <w:aliases w:val="body text Char,正文文字 Char,?y????×? Char,???? Char,?y????¡Á? Char,?y????? Char,?y???? Char,bt Char,?y?????¡Á? Char,?y??? Char,?y?????¡Á Char,建议书标准 Char,?y???????¨¬?¡§|? Char,?y????????¡§???¡ì|? Char,?y?????¡§¡é? Char,?y?????¨¢? Char"/>
    <w:link w:val="BodyText"/>
    <w:rsid w:val="00B47CF0"/>
    <w:rPr>
      <w:rFonts w:ascii="Book Antiqua" w:hAnsi="Book Antiqua"/>
    </w:rPr>
  </w:style>
  <w:style w:type="paragraph" w:customStyle="1" w:styleId="a4">
    <w:name w:val="±êìa 4"/>
    <w:basedOn w:val="BodyText"/>
    <w:next w:val="BodyText"/>
    <w:rsid w:val="00ED173A"/>
    <w:pPr>
      <w:keepNext/>
      <w:keepLines/>
      <w:pBdr>
        <w:bottom w:val="single" w:sz="6" w:space="1" w:color="auto"/>
      </w:pBdr>
      <w:tabs>
        <w:tab w:val="center" w:pos="6300"/>
        <w:tab w:val="right" w:pos="10080"/>
      </w:tabs>
      <w:spacing w:before="240" w:after="0"/>
    </w:pPr>
    <w:rPr>
      <w:b/>
      <w:szCs w:val="24"/>
      <w:lang w:val="en-GB"/>
    </w:rPr>
  </w:style>
  <w:style w:type="paragraph" w:customStyle="1" w:styleId="CharCharCharCharChar">
    <w:name w:val="Char Char Char Char Char"/>
    <w:basedOn w:val="Normal"/>
    <w:autoRedefine/>
    <w:rsid w:val="00ED173A"/>
    <w:pPr>
      <w:widowControl w:val="0"/>
      <w:jc w:val="both"/>
    </w:pPr>
    <w:rPr>
      <w:rFonts w:ascii="Tahoma" w:hAnsi="Tahoma"/>
      <w:kern w:val="2"/>
      <w:sz w:val="24"/>
      <w:szCs w:val="24"/>
    </w:rPr>
  </w:style>
  <w:style w:type="paragraph" w:styleId="BodyTextIndent">
    <w:name w:val="Body Text Indent"/>
    <w:basedOn w:val="Normal"/>
    <w:link w:val="BodyTextIndentChar"/>
    <w:rsid w:val="00ED173A"/>
    <w:pPr>
      <w:spacing w:after="120"/>
      <w:ind w:leftChars="200" w:left="420"/>
    </w:pPr>
  </w:style>
  <w:style w:type="character" w:customStyle="1" w:styleId="BodyTextIndentChar">
    <w:name w:val="Body Text Indent Char"/>
    <w:link w:val="BodyTextIndent"/>
    <w:rsid w:val="00ED173A"/>
    <w:rPr>
      <w:rFonts w:ascii="Book Antiqua" w:hAnsi="Book Antiqua"/>
    </w:rPr>
  </w:style>
  <w:style w:type="table" w:styleId="TableGrid">
    <w:name w:val="Table Grid"/>
    <w:basedOn w:val="TableNormal"/>
    <w:rsid w:val="00B52F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E18B1"/>
    <w:rPr>
      <w:rFonts w:ascii="Book Antiqua" w:hAnsi="Book Antiqua"/>
      <w:lang w:eastAsia="zh-CN"/>
    </w:rPr>
  </w:style>
  <w:style w:type="paragraph" w:styleId="TOCHeading">
    <w:name w:val="TOC Heading"/>
    <w:basedOn w:val="Heading1"/>
    <w:next w:val="Normal"/>
    <w:uiPriority w:val="39"/>
    <w:semiHidden/>
    <w:unhideWhenUsed/>
    <w:qFormat/>
    <w:rsid w:val="009D1D58"/>
    <w:pPr>
      <w:tabs>
        <w:tab w:val="clear" w:pos="2520"/>
      </w:tabs>
      <w:spacing w:before="480" w:after="0" w:line="276" w:lineRule="auto"/>
      <w:ind w:right="0"/>
      <w:outlineLvl w:val="9"/>
    </w:pPr>
    <w:rPr>
      <w:rFonts w:ascii="Cambria" w:hAnsi="Cambria"/>
      <w:b/>
      <w:bCs/>
      <w:color w:val="365F91"/>
      <w:sz w:val="28"/>
      <w:szCs w:val="28"/>
    </w:rPr>
  </w:style>
  <w:style w:type="character" w:styleId="Hyperlink">
    <w:name w:val="Hyperlink"/>
    <w:uiPriority w:val="99"/>
    <w:unhideWhenUsed/>
    <w:rsid w:val="009D1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6235">
      <w:bodyDiv w:val="1"/>
      <w:marLeft w:val="0"/>
      <w:marRight w:val="0"/>
      <w:marTop w:val="0"/>
      <w:marBottom w:val="0"/>
      <w:divBdr>
        <w:top w:val="none" w:sz="0" w:space="0" w:color="auto"/>
        <w:left w:val="none" w:sz="0" w:space="0" w:color="auto"/>
        <w:bottom w:val="none" w:sz="0" w:space="0" w:color="auto"/>
        <w:right w:val="none" w:sz="0" w:space="0" w:color="auto"/>
      </w:divBdr>
    </w:div>
    <w:div w:id="56318056">
      <w:bodyDiv w:val="1"/>
      <w:marLeft w:val="0"/>
      <w:marRight w:val="0"/>
      <w:marTop w:val="0"/>
      <w:marBottom w:val="0"/>
      <w:divBdr>
        <w:top w:val="none" w:sz="0" w:space="0" w:color="auto"/>
        <w:left w:val="none" w:sz="0" w:space="0" w:color="auto"/>
        <w:bottom w:val="none" w:sz="0" w:space="0" w:color="auto"/>
        <w:right w:val="none" w:sz="0" w:space="0" w:color="auto"/>
      </w:divBdr>
    </w:div>
    <w:div w:id="114061877">
      <w:bodyDiv w:val="1"/>
      <w:marLeft w:val="0"/>
      <w:marRight w:val="0"/>
      <w:marTop w:val="0"/>
      <w:marBottom w:val="0"/>
      <w:divBdr>
        <w:top w:val="none" w:sz="0" w:space="0" w:color="auto"/>
        <w:left w:val="none" w:sz="0" w:space="0" w:color="auto"/>
        <w:bottom w:val="none" w:sz="0" w:space="0" w:color="auto"/>
        <w:right w:val="none" w:sz="0" w:space="0" w:color="auto"/>
      </w:divBdr>
    </w:div>
    <w:div w:id="114638240">
      <w:bodyDiv w:val="1"/>
      <w:marLeft w:val="0"/>
      <w:marRight w:val="0"/>
      <w:marTop w:val="0"/>
      <w:marBottom w:val="0"/>
      <w:divBdr>
        <w:top w:val="none" w:sz="0" w:space="0" w:color="auto"/>
        <w:left w:val="none" w:sz="0" w:space="0" w:color="auto"/>
        <w:bottom w:val="none" w:sz="0" w:space="0" w:color="auto"/>
        <w:right w:val="none" w:sz="0" w:space="0" w:color="auto"/>
      </w:divBdr>
    </w:div>
    <w:div w:id="148719227">
      <w:bodyDiv w:val="1"/>
      <w:marLeft w:val="0"/>
      <w:marRight w:val="0"/>
      <w:marTop w:val="0"/>
      <w:marBottom w:val="0"/>
      <w:divBdr>
        <w:top w:val="none" w:sz="0" w:space="0" w:color="auto"/>
        <w:left w:val="none" w:sz="0" w:space="0" w:color="auto"/>
        <w:bottom w:val="none" w:sz="0" w:space="0" w:color="auto"/>
        <w:right w:val="none" w:sz="0" w:space="0" w:color="auto"/>
      </w:divBdr>
    </w:div>
    <w:div w:id="200098372">
      <w:bodyDiv w:val="1"/>
      <w:marLeft w:val="0"/>
      <w:marRight w:val="0"/>
      <w:marTop w:val="0"/>
      <w:marBottom w:val="0"/>
      <w:divBdr>
        <w:top w:val="none" w:sz="0" w:space="0" w:color="auto"/>
        <w:left w:val="none" w:sz="0" w:space="0" w:color="auto"/>
        <w:bottom w:val="none" w:sz="0" w:space="0" w:color="auto"/>
        <w:right w:val="none" w:sz="0" w:space="0" w:color="auto"/>
      </w:divBdr>
    </w:div>
    <w:div w:id="226038840">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273945202">
      <w:bodyDiv w:val="1"/>
      <w:marLeft w:val="0"/>
      <w:marRight w:val="0"/>
      <w:marTop w:val="0"/>
      <w:marBottom w:val="0"/>
      <w:divBdr>
        <w:top w:val="none" w:sz="0" w:space="0" w:color="auto"/>
        <w:left w:val="none" w:sz="0" w:space="0" w:color="auto"/>
        <w:bottom w:val="none" w:sz="0" w:space="0" w:color="auto"/>
        <w:right w:val="none" w:sz="0" w:space="0" w:color="auto"/>
      </w:divBdr>
    </w:div>
    <w:div w:id="281235019">
      <w:bodyDiv w:val="1"/>
      <w:marLeft w:val="0"/>
      <w:marRight w:val="0"/>
      <w:marTop w:val="0"/>
      <w:marBottom w:val="0"/>
      <w:divBdr>
        <w:top w:val="none" w:sz="0" w:space="0" w:color="auto"/>
        <w:left w:val="none" w:sz="0" w:space="0" w:color="auto"/>
        <w:bottom w:val="none" w:sz="0" w:space="0" w:color="auto"/>
        <w:right w:val="none" w:sz="0" w:space="0" w:color="auto"/>
      </w:divBdr>
    </w:div>
    <w:div w:id="287978326">
      <w:bodyDiv w:val="1"/>
      <w:marLeft w:val="0"/>
      <w:marRight w:val="0"/>
      <w:marTop w:val="0"/>
      <w:marBottom w:val="0"/>
      <w:divBdr>
        <w:top w:val="none" w:sz="0" w:space="0" w:color="auto"/>
        <w:left w:val="none" w:sz="0" w:space="0" w:color="auto"/>
        <w:bottom w:val="none" w:sz="0" w:space="0" w:color="auto"/>
        <w:right w:val="none" w:sz="0" w:space="0" w:color="auto"/>
      </w:divBdr>
    </w:div>
    <w:div w:id="293760096">
      <w:bodyDiv w:val="1"/>
      <w:marLeft w:val="0"/>
      <w:marRight w:val="0"/>
      <w:marTop w:val="0"/>
      <w:marBottom w:val="0"/>
      <w:divBdr>
        <w:top w:val="none" w:sz="0" w:space="0" w:color="auto"/>
        <w:left w:val="none" w:sz="0" w:space="0" w:color="auto"/>
        <w:bottom w:val="none" w:sz="0" w:space="0" w:color="auto"/>
        <w:right w:val="none" w:sz="0" w:space="0" w:color="auto"/>
      </w:divBdr>
    </w:div>
    <w:div w:id="337736850">
      <w:bodyDiv w:val="1"/>
      <w:marLeft w:val="0"/>
      <w:marRight w:val="0"/>
      <w:marTop w:val="0"/>
      <w:marBottom w:val="0"/>
      <w:divBdr>
        <w:top w:val="none" w:sz="0" w:space="0" w:color="auto"/>
        <w:left w:val="none" w:sz="0" w:space="0" w:color="auto"/>
        <w:bottom w:val="none" w:sz="0" w:space="0" w:color="auto"/>
        <w:right w:val="none" w:sz="0" w:space="0" w:color="auto"/>
      </w:divBdr>
    </w:div>
    <w:div w:id="348677511">
      <w:bodyDiv w:val="1"/>
      <w:marLeft w:val="0"/>
      <w:marRight w:val="0"/>
      <w:marTop w:val="0"/>
      <w:marBottom w:val="0"/>
      <w:divBdr>
        <w:top w:val="none" w:sz="0" w:space="0" w:color="auto"/>
        <w:left w:val="none" w:sz="0" w:space="0" w:color="auto"/>
        <w:bottom w:val="none" w:sz="0" w:space="0" w:color="auto"/>
        <w:right w:val="none" w:sz="0" w:space="0" w:color="auto"/>
      </w:divBdr>
    </w:div>
    <w:div w:id="354619660">
      <w:bodyDiv w:val="1"/>
      <w:marLeft w:val="0"/>
      <w:marRight w:val="0"/>
      <w:marTop w:val="0"/>
      <w:marBottom w:val="0"/>
      <w:divBdr>
        <w:top w:val="none" w:sz="0" w:space="0" w:color="auto"/>
        <w:left w:val="none" w:sz="0" w:space="0" w:color="auto"/>
        <w:bottom w:val="none" w:sz="0" w:space="0" w:color="auto"/>
        <w:right w:val="none" w:sz="0" w:space="0" w:color="auto"/>
      </w:divBdr>
    </w:div>
    <w:div w:id="389883639">
      <w:bodyDiv w:val="1"/>
      <w:marLeft w:val="0"/>
      <w:marRight w:val="0"/>
      <w:marTop w:val="0"/>
      <w:marBottom w:val="0"/>
      <w:divBdr>
        <w:top w:val="none" w:sz="0" w:space="0" w:color="auto"/>
        <w:left w:val="none" w:sz="0" w:space="0" w:color="auto"/>
        <w:bottom w:val="none" w:sz="0" w:space="0" w:color="auto"/>
        <w:right w:val="none" w:sz="0" w:space="0" w:color="auto"/>
      </w:divBdr>
    </w:div>
    <w:div w:id="426001259">
      <w:bodyDiv w:val="1"/>
      <w:marLeft w:val="0"/>
      <w:marRight w:val="0"/>
      <w:marTop w:val="0"/>
      <w:marBottom w:val="0"/>
      <w:divBdr>
        <w:top w:val="none" w:sz="0" w:space="0" w:color="auto"/>
        <w:left w:val="none" w:sz="0" w:space="0" w:color="auto"/>
        <w:bottom w:val="none" w:sz="0" w:space="0" w:color="auto"/>
        <w:right w:val="none" w:sz="0" w:space="0" w:color="auto"/>
      </w:divBdr>
    </w:div>
    <w:div w:id="441655945">
      <w:bodyDiv w:val="1"/>
      <w:marLeft w:val="0"/>
      <w:marRight w:val="0"/>
      <w:marTop w:val="0"/>
      <w:marBottom w:val="0"/>
      <w:divBdr>
        <w:top w:val="none" w:sz="0" w:space="0" w:color="auto"/>
        <w:left w:val="none" w:sz="0" w:space="0" w:color="auto"/>
        <w:bottom w:val="none" w:sz="0" w:space="0" w:color="auto"/>
        <w:right w:val="none" w:sz="0" w:space="0" w:color="auto"/>
      </w:divBdr>
    </w:div>
    <w:div w:id="456680052">
      <w:bodyDiv w:val="1"/>
      <w:marLeft w:val="0"/>
      <w:marRight w:val="0"/>
      <w:marTop w:val="0"/>
      <w:marBottom w:val="0"/>
      <w:divBdr>
        <w:top w:val="none" w:sz="0" w:space="0" w:color="auto"/>
        <w:left w:val="none" w:sz="0" w:space="0" w:color="auto"/>
        <w:bottom w:val="none" w:sz="0" w:space="0" w:color="auto"/>
        <w:right w:val="none" w:sz="0" w:space="0" w:color="auto"/>
      </w:divBdr>
    </w:div>
    <w:div w:id="491795999">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593321753">
      <w:bodyDiv w:val="1"/>
      <w:marLeft w:val="0"/>
      <w:marRight w:val="0"/>
      <w:marTop w:val="0"/>
      <w:marBottom w:val="0"/>
      <w:divBdr>
        <w:top w:val="none" w:sz="0" w:space="0" w:color="auto"/>
        <w:left w:val="none" w:sz="0" w:space="0" w:color="auto"/>
        <w:bottom w:val="none" w:sz="0" w:space="0" w:color="auto"/>
        <w:right w:val="none" w:sz="0" w:space="0" w:color="auto"/>
      </w:divBdr>
    </w:div>
    <w:div w:id="641273701">
      <w:bodyDiv w:val="1"/>
      <w:marLeft w:val="0"/>
      <w:marRight w:val="0"/>
      <w:marTop w:val="0"/>
      <w:marBottom w:val="0"/>
      <w:divBdr>
        <w:top w:val="none" w:sz="0" w:space="0" w:color="auto"/>
        <w:left w:val="none" w:sz="0" w:space="0" w:color="auto"/>
        <w:bottom w:val="none" w:sz="0" w:space="0" w:color="auto"/>
        <w:right w:val="none" w:sz="0" w:space="0" w:color="auto"/>
      </w:divBdr>
    </w:div>
    <w:div w:id="710688076">
      <w:bodyDiv w:val="1"/>
      <w:marLeft w:val="0"/>
      <w:marRight w:val="0"/>
      <w:marTop w:val="0"/>
      <w:marBottom w:val="0"/>
      <w:divBdr>
        <w:top w:val="none" w:sz="0" w:space="0" w:color="auto"/>
        <w:left w:val="none" w:sz="0" w:space="0" w:color="auto"/>
        <w:bottom w:val="none" w:sz="0" w:space="0" w:color="auto"/>
        <w:right w:val="none" w:sz="0" w:space="0" w:color="auto"/>
      </w:divBdr>
    </w:div>
    <w:div w:id="742681267">
      <w:bodyDiv w:val="1"/>
      <w:marLeft w:val="0"/>
      <w:marRight w:val="0"/>
      <w:marTop w:val="0"/>
      <w:marBottom w:val="0"/>
      <w:divBdr>
        <w:top w:val="none" w:sz="0" w:space="0" w:color="auto"/>
        <w:left w:val="none" w:sz="0" w:space="0" w:color="auto"/>
        <w:bottom w:val="none" w:sz="0" w:space="0" w:color="auto"/>
        <w:right w:val="none" w:sz="0" w:space="0" w:color="auto"/>
      </w:divBdr>
    </w:div>
    <w:div w:id="789976626">
      <w:bodyDiv w:val="1"/>
      <w:marLeft w:val="0"/>
      <w:marRight w:val="0"/>
      <w:marTop w:val="0"/>
      <w:marBottom w:val="0"/>
      <w:divBdr>
        <w:top w:val="none" w:sz="0" w:space="0" w:color="auto"/>
        <w:left w:val="none" w:sz="0" w:space="0" w:color="auto"/>
        <w:bottom w:val="none" w:sz="0" w:space="0" w:color="auto"/>
        <w:right w:val="none" w:sz="0" w:space="0" w:color="auto"/>
      </w:divBdr>
    </w:div>
    <w:div w:id="844634209">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43657035">
      <w:bodyDiv w:val="1"/>
      <w:marLeft w:val="0"/>
      <w:marRight w:val="0"/>
      <w:marTop w:val="0"/>
      <w:marBottom w:val="0"/>
      <w:divBdr>
        <w:top w:val="none" w:sz="0" w:space="0" w:color="auto"/>
        <w:left w:val="none" w:sz="0" w:space="0" w:color="auto"/>
        <w:bottom w:val="none" w:sz="0" w:space="0" w:color="auto"/>
        <w:right w:val="none" w:sz="0" w:space="0" w:color="auto"/>
      </w:divBdr>
    </w:div>
    <w:div w:id="992566399">
      <w:bodyDiv w:val="1"/>
      <w:marLeft w:val="0"/>
      <w:marRight w:val="0"/>
      <w:marTop w:val="0"/>
      <w:marBottom w:val="0"/>
      <w:divBdr>
        <w:top w:val="none" w:sz="0" w:space="0" w:color="auto"/>
        <w:left w:val="none" w:sz="0" w:space="0" w:color="auto"/>
        <w:bottom w:val="none" w:sz="0" w:space="0" w:color="auto"/>
        <w:right w:val="none" w:sz="0" w:space="0" w:color="auto"/>
      </w:divBdr>
    </w:div>
    <w:div w:id="1091895820">
      <w:bodyDiv w:val="1"/>
      <w:marLeft w:val="0"/>
      <w:marRight w:val="0"/>
      <w:marTop w:val="0"/>
      <w:marBottom w:val="0"/>
      <w:divBdr>
        <w:top w:val="none" w:sz="0" w:space="0" w:color="auto"/>
        <w:left w:val="none" w:sz="0" w:space="0" w:color="auto"/>
        <w:bottom w:val="none" w:sz="0" w:space="0" w:color="auto"/>
        <w:right w:val="none" w:sz="0" w:space="0" w:color="auto"/>
      </w:divBdr>
    </w:div>
    <w:div w:id="1094715038">
      <w:bodyDiv w:val="1"/>
      <w:marLeft w:val="0"/>
      <w:marRight w:val="0"/>
      <w:marTop w:val="0"/>
      <w:marBottom w:val="0"/>
      <w:divBdr>
        <w:top w:val="none" w:sz="0" w:space="0" w:color="auto"/>
        <w:left w:val="none" w:sz="0" w:space="0" w:color="auto"/>
        <w:bottom w:val="none" w:sz="0" w:space="0" w:color="auto"/>
        <w:right w:val="none" w:sz="0" w:space="0" w:color="auto"/>
      </w:divBdr>
    </w:div>
    <w:div w:id="1186796060">
      <w:bodyDiv w:val="1"/>
      <w:marLeft w:val="0"/>
      <w:marRight w:val="0"/>
      <w:marTop w:val="0"/>
      <w:marBottom w:val="0"/>
      <w:divBdr>
        <w:top w:val="none" w:sz="0" w:space="0" w:color="auto"/>
        <w:left w:val="none" w:sz="0" w:space="0" w:color="auto"/>
        <w:bottom w:val="none" w:sz="0" w:space="0" w:color="auto"/>
        <w:right w:val="none" w:sz="0" w:space="0" w:color="auto"/>
      </w:divBdr>
    </w:div>
    <w:div w:id="1219048403">
      <w:bodyDiv w:val="1"/>
      <w:marLeft w:val="0"/>
      <w:marRight w:val="0"/>
      <w:marTop w:val="0"/>
      <w:marBottom w:val="0"/>
      <w:divBdr>
        <w:top w:val="none" w:sz="0" w:space="0" w:color="auto"/>
        <w:left w:val="none" w:sz="0" w:space="0" w:color="auto"/>
        <w:bottom w:val="none" w:sz="0" w:space="0" w:color="auto"/>
        <w:right w:val="none" w:sz="0" w:space="0" w:color="auto"/>
      </w:divBdr>
    </w:div>
    <w:div w:id="1221674208">
      <w:bodyDiv w:val="1"/>
      <w:marLeft w:val="0"/>
      <w:marRight w:val="0"/>
      <w:marTop w:val="0"/>
      <w:marBottom w:val="0"/>
      <w:divBdr>
        <w:top w:val="none" w:sz="0" w:space="0" w:color="auto"/>
        <w:left w:val="none" w:sz="0" w:space="0" w:color="auto"/>
        <w:bottom w:val="none" w:sz="0" w:space="0" w:color="auto"/>
        <w:right w:val="none" w:sz="0" w:space="0" w:color="auto"/>
      </w:divBdr>
    </w:div>
    <w:div w:id="1240675262">
      <w:bodyDiv w:val="1"/>
      <w:marLeft w:val="0"/>
      <w:marRight w:val="0"/>
      <w:marTop w:val="0"/>
      <w:marBottom w:val="0"/>
      <w:divBdr>
        <w:top w:val="none" w:sz="0" w:space="0" w:color="auto"/>
        <w:left w:val="none" w:sz="0" w:space="0" w:color="auto"/>
        <w:bottom w:val="none" w:sz="0" w:space="0" w:color="auto"/>
        <w:right w:val="none" w:sz="0" w:space="0" w:color="auto"/>
      </w:divBdr>
    </w:div>
    <w:div w:id="1270507149">
      <w:bodyDiv w:val="1"/>
      <w:marLeft w:val="0"/>
      <w:marRight w:val="0"/>
      <w:marTop w:val="0"/>
      <w:marBottom w:val="0"/>
      <w:divBdr>
        <w:top w:val="none" w:sz="0" w:space="0" w:color="auto"/>
        <w:left w:val="none" w:sz="0" w:space="0" w:color="auto"/>
        <w:bottom w:val="none" w:sz="0" w:space="0" w:color="auto"/>
        <w:right w:val="none" w:sz="0" w:space="0" w:color="auto"/>
      </w:divBdr>
    </w:div>
    <w:div w:id="1274286069">
      <w:bodyDiv w:val="1"/>
      <w:marLeft w:val="0"/>
      <w:marRight w:val="0"/>
      <w:marTop w:val="0"/>
      <w:marBottom w:val="0"/>
      <w:divBdr>
        <w:top w:val="none" w:sz="0" w:space="0" w:color="auto"/>
        <w:left w:val="none" w:sz="0" w:space="0" w:color="auto"/>
        <w:bottom w:val="none" w:sz="0" w:space="0" w:color="auto"/>
        <w:right w:val="none" w:sz="0" w:space="0" w:color="auto"/>
      </w:divBdr>
    </w:div>
    <w:div w:id="1280181627">
      <w:bodyDiv w:val="1"/>
      <w:marLeft w:val="0"/>
      <w:marRight w:val="0"/>
      <w:marTop w:val="0"/>
      <w:marBottom w:val="0"/>
      <w:divBdr>
        <w:top w:val="none" w:sz="0" w:space="0" w:color="auto"/>
        <w:left w:val="none" w:sz="0" w:space="0" w:color="auto"/>
        <w:bottom w:val="none" w:sz="0" w:space="0" w:color="auto"/>
        <w:right w:val="none" w:sz="0" w:space="0" w:color="auto"/>
      </w:divBdr>
    </w:div>
    <w:div w:id="1310670681">
      <w:bodyDiv w:val="1"/>
      <w:marLeft w:val="0"/>
      <w:marRight w:val="0"/>
      <w:marTop w:val="0"/>
      <w:marBottom w:val="0"/>
      <w:divBdr>
        <w:top w:val="none" w:sz="0" w:space="0" w:color="auto"/>
        <w:left w:val="none" w:sz="0" w:space="0" w:color="auto"/>
        <w:bottom w:val="none" w:sz="0" w:space="0" w:color="auto"/>
        <w:right w:val="none" w:sz="0" w:space="0" w:color="auto"/>
      </w:divBdr>
    </w:div>
    <w:div w:id="1312827461">
      <w:bodyDiv w:val="1"/>
      <w:marLeft w:val="0"/>
      <w:marRight w:val="0"/>
      <w:marTop w:val="0"/>
      <w:marBottom w:val="0"/>
      <w:divBdr>
        <w:top w:val="none" w:sz="0" w:space="0" w:color="auto"/>
        <w:left w:val="none" w:sz="0" w:space="0" w:color="auto"/>
        <w:bottom w:val="none" w:sz="0" w:space="0" w:color="auto"/>
        <w:right w:val="none" w:sz="0" w:space="0" w:color="auto"/>
      </w:divBdr>
    </w:div>
    <w:div w:id="1365669826">
      <w:bodyDiv w:val="1"/>
      <w:marLeft w:val="0"/>
      <w:marRight w:val="0"/>
      <w:marTop w:val="0"/>
      <w:marBottom w:val="0"/>
      <w:divBdr>
        <w:top w:val="none" w:sz="0" w:space="0" w:color="auto"/>
        <w:left w:val="none" w:sz="0" w:space="0" w:color="auto"/>
        <w:bottom w:val="none" w:sz="0" w:space="0" w:color="auto"/>
        <w:right w:val="none" w:sz="0" w:space="0" w:color="auto"/>
      </w:divBdr>
    </w:div>
    <w:div w:id="1371878932">
      <w:bodyDiv w:val="1"/>
      <w:marLeft w:val="0"/>
      <w:marRight w:val="0"/>
      <w:marTop w:val="0"/>
      <w:marBottom w:val="0"/>
      <w:divBdr>
        <w:top w:val="none" w:sz="0" w:space="0" w:color="auto"/>
        <w:left w:val="none" w:sz="0" w:space="0" w:color="auto"/>
        <w:bottom w:val="none" w:sz="0" w:space="0" w:color="auto"/>
        <w:right w:val="none" w:sz="0" w:space="0" w:color="auto"/>
      </w:divBdr>
    </w:div>
    <w:div w:id="1440494327">
      <w:bodyDiv w:val="1"/>
      <w:marLeft w:val="0"/>
      <w:marRight w:val="0"/>
      <w:marTop w:val="0"/>
      <w:marBottom w:val="0"/>
      <w:divBdr>
        <w:top w:val="none" w:sz="0" w:space="0" w:color="auto"/>
        <w:left w:val="none" w:sz="0" w:space="0" w:color="auto"/>
        <w:bottom w:val="none" w:sz="0" w:space="0" w:color="auto"/>
        <w:right w:val="none" w:sz="0" w:space="0" w:color="auto"/>
      </w:divBdr>
    </w:div>
    <w:div w:id="1443575992">
      <w:bodyDiv w:val="1"/>
      <w:marLeft w:val="0"/>
      <w:marRight w:val="0"/>
      <w:marTop w:val="0"/>
      <w:marBottom w:val="0"/>
      <w:divBdr>
        <w:top w:val="none" w:sz="0" w:space="0" w:color="auto"/>
        <w:left w:val="none" w:sz="0" w:space="0" w:color="auto"/>
        <w:bottom w:val="none" w:sz="0" w:space="0" w:color="auto"/>
        <w:right w:val="none" w:sz="0" w:space="0" w:color="auto"/>
      </w:divBdr>
    </w:div>
    <w:div w:id="1450709861">
      <w:bodyDiv w:val="1"/>
      <w:marLeft w:val="0"/>
      <w:marRight w:val="0"/>
      <w:marTop w:val="0"/>
      <w:marBottom w:val="0"/>
      <w:divBdr>
        <w:top w:val="none" w:sz="0" w:space="0" w:color="auto"/>
        <w:left w:val="none" w:sz="0" w:space="0" w:color="auto"/>
        <w:bottom w:val="none" w:sz="0" w:space="0" w:color="auto"/>
        <w:right w:val="none" w:sz="0" w:space="0" w:color="auto"/>
      </w:divBdr>
    </w:div>
    <w:div w:id="1545479887">
      <w:bodyDiv w:val="1"/>
      <w:marLeft w:val="0"/>
      <w:marRight w:val="0"/>
      <w:marTop w:val="0"/>
      <w:marBottom w:val="0"/>
      <w:divBdr>
        <w:top w:val="none" w:sz="0" w:space="0" w:color="auto"/>
        <w:left w:val="none" w:sz="0" w:space="0" w:color="auto"/>
        <w:bottom w:val="none" w:sz="0" w:space="0" w:color="auto"/>
        <w:right w:val="none" w:sz="0" w:space="0" w:color="auto"/>
      </w:divBdr>
    </w:div>
    <w:div w:id="1578129188">
      <w:bodyDiv w:val="1"/>
      <w:marLeft w:val="0"/>
      <w:marRight w:val="0"/>
      <w:marTop w:val="0"/>
      <w:marBottom w:val="0"/>
      <w:divBdr>
        <w:top w:val="none" w:sz="0" w:space="0" w:color="auto"/>
        <w:left w:val="none" w:sz="0" w:space="0" w:color="auto"/>
        <w:bottom w:val="none" w:sz="0" w:space="0" w:color="auto"/>
        <w:right w:val="none" w:sz="0" w:space="0" w:color="auto"/>
      </w:divBdr>
    </w:div>
    <w:div w:id="1604461952">
      <w:bodyDiv w:val="1"/>
      <w:marLeft w:val="0"/>
      <w:marRight w:val="0"/>
      <w:marTop w:val="0"/>
      <w:marBottom w:val="0"/>
      <w:divBdr>
        <w:top w:val="none" w:sz="0" w:space="0" w:color="auto"/>
        <w:left w:val="none" w:sz="0" w:space="0" w:color="auto"/>
        <w:bottom w:val="none" w:sz="0" w:space="0" w:color="auto"/>
        <w:right w:val="none" w:sz="0" w:space="0" w:color="auto"/>
      </w:divBdr>
    </w:div>
    <w:div w:id="1604874905">
      <w:bodyDiv w:val="1"/>
      <w:marLeft w:val="0"/>
      <w:marRight w:val="0"/>
      <w:marTop w:val="0"/>
      <w:marBottom w:val="0"/>
      <w:divBdr>
        <w:top w:val="none" w:sz="0" w:space="0" w:color="auto"/>
        <w:left w:val="none" w:sz="0" w:space="0" w:color="auto"/>
        <w:bottom w:val="none" w:sz="0" w:space="0" w:color="auto"/>
        <w:right w:val="none" w:sz="0" w:space="0" w:color="auto"/>
      </w:divBdr>
    </w:div>
    <w:div w:id="1637567550">
      <w:bodyDiv w:val="1"/>
      <w:marLeft w:val="0"/>
      <w:marRight w:val="0"/>
      <w:marTop w:val="0"/>
      <w:marBottom w:val="0"/>
      <w:divBdr>
        <w:top w:val="none" w:sz="0" w:space="0" w:color="auto"/>
        <w:left w:val="none" w:sz="0" w:space="0" w:color="auto"/>
        <w:bottom w:val="none" w:sz="0" w:space="0" w:color="auto"/>
        <w:right w:val="none" w:sz="0" w:space="0" w:color="auto"/>
      </w:divBdr>
    </w:div>
    <w:div w:id="1644578527">
      <w:bodyDiv w:val="1"/>
      <w:marLeft w:val="0"/>
      <w:marRight w:val="0"/>
      <w:marTop w:val="0"/>
      <w:marBottom w:val="0"/>
      <w:divBdr>
        <w:top w:val="none" w:sz="0" w:space="0" w:color="auto"/>
        <w:left w:val="none" w:sz="0" w:space="0" w:color="auto"/>
        <w:bottom w:val="none" w:sz="0" w:space="0" w:color="auto"/>
        <w:right w:val="none" w:sz="0" w:space="0" w:color="auto"/>
      </w:divBdr>
    </w:div>
    <w:div w:id="1665890516">
      <w:bodyDiv w:val="1"/>
      <w:marLeft w:val="0"/>
      <w:marRight w:val="0"/>
      <w:marTop w:val="0"/>
      <w:marBottom w:val="0"/>
      <w:divBdr>
        <w:top w:val="none" w:sz="0" w:space="0" w:color="auto"/>
        <w:left w:val="none" w:sz="0" w:space="0" w:color="auto"/>
        <w:bottom w:val="none" w:sz="0" w:space="0" w:color="auto"/>
        <w:right w:val="none" w:sz="0" w:space="0" w:color="auto"/>
      </w:divBdr>
    </w:div>
    <w:div w:id="1713725844">
      <w:bodyDiv w:val="1"/>
      <w:marLeft w:val="0"/>
      <w:marRight w:val="0"/>
      <w:marTop w:val="0"/>
      <w:marBottom w:val="0"/>
      <w:divBdr>
        <w:top w:val="none" w:sz="0" w:space="0" w:color="auto"/>
        <w:left w:val="none" w:sz="0" w:space="0" w:color="auto"/>
        <w:bottom w:val="none" w:sz="0" w:space="0" w:color="auto"/>
        <w:right w:val="none" w:sz="0" w:space="0" w:color="auto"/>
      </w:divBdr>
    </w:div>
    <w:div w:id="1744642822">
      <w:bodyDiv w:val="1"/>
      <w:marLeft w:val="0"/>
      <w:marRight w:val="0"/>
      <w:marTop w:val="0"/>
      <w:marBottom w:val="0"/>
      <w:divBdr>
        <w:top w:val="none" w:sz="0" w:space="0" w:color="auto"/>
        <w:left w:val="none" w:sz="0" w:space="0" w:color="auto"/>
        <w:bottom w:val="none" w:sz="0" w:space="0" w:color="auto"/>
        <w:right w:val="none" w:sz="0" w:space="0" w:color="auto"/>
      </w:divBdr>
    </w:div>
    <w:div w:id="1746604382">
      <w:bodyDiv w:val="1"/>
      <w:marLeft w:val="0"/>
      <w:marRight w:val="0"/>
      <w:marTop w:val="0"/>
      <w:marBottom w:val="0"/>
      <w:divBdr>
        <w:top w:val="none" w:sz="0" w:space="0" w:color="auto"/>
        <w:left w:val="none" w:sz="0" w:space="0" w:color="auto"/>
        <w:bottom w:val="none" w:sz="0" w:space="0" w:color="auto"/>
        <w:right w:val="none" w:sz="0" w:space="0" w:color="auto"/>
      </w:divBdr>
    </w:div>
    <w:div w:id="1797915115">
      <w:bodyDiv w:val="1"/>
      <w:marLeft w:val="0"/>
      <w:marRight w:val="0"/>
      <w:marTop w:val="0"/>
      <w:marBottom w:val="0"/>
      <w:divBdr>
        <w:top w:val="none" w:sz="0" w:space="0" w:color="auto"/>
        <w:left w:val="none" w:sz="0" w:space="0" w:color="auto"/>
        <w:bottom w:val="none" w:sz="0" w:space="0" w:color="auto"/>
        <w:right w:val="none" w:sz="0" w:space="0" w:color="auto"/>
      </w:divBdr>
    </w:div>
    <w:div w:id="1801145885">
      <w:bodyDiv w:val="1"/>
      <w:marLeft w:val="0"/>
      <w:marRight w:val="0"/>
      <w:marTop w:val="0"/>
      <w:marBottom w:val="0"/>
      <w:divBdr>
        <w:top w:val="none" w:sz="0" w:space="0" w:color="auto"/>
        <w:left w:val="none" w:sz="0" w:space="0" w:color="auto"/>
        <w:bottom w:val="none" w:sz="0" w:space="0" w:color="auto"/>
        <w:right w:val="none" w:sz="0" w:space="0" w:color="auto"/>
      </w:divBdr>
    </w:div>
    <w:div w:id="1810517784">
      <w:bodyDiv w:val="1"/>
      <w:marLeft w:val="0"/>
      <w:marRight w:val="0"/>
      <w:marTop w:val="0"/>
      <w:marBottom w:val="0"/>
      <w:divBdr>
        <w:top w:val="none" w:sz="0" w:space="0" w:color="auto"/>
        <w:left w:val="none" w:sz="0" w:space="0" w:color="auto"/>
        <w:bottom w:val="none" w:sz="0" w:space="0" w:color="auto"/>
        <w:right w:val="none" w:sz="0" w:space="0" w:color="auto"/>
      </w:divBdr>
    </w:div>
    <w:div w:id="1866479387">
      <w:bodyDiv w:val="1"/>
      <w:marLeft w:val="0"/>
      <w:marRight w:val="0"/>
      <w:marTop w:val="0"/>
      <w:marBottom w:val="0"/>
      <w:divBdr>
        <w:top w:val="none" w:sz="0" w:space="0" w:color="auto"/>
        <w:left w:val="none" w:sz="0" w:space="0" w:color="auto"/>
        <w:bottom w:val="none" w:sz="0" w:space="0" w:color="auto"/>
        <w:right w:val="none" w:sz="0" w:space="0" w:color="auto"/>
      </w:divBdr>
    </w:div>
    <w:div w:id="1934514826">
      <w:bodyDiv w:val="1"/>
      <w:marLeft w:val="0"/>
      <w:marRight w:val="0"/>
      <w:marTop w:val="0"/>
      <w:marBottom w:val="0"/>
      <w:divBdr>
        <w:top w:val="none" w:sz="0" w:space="0" w:color="auto"/>
        <w:left w:val="none" w:sz="0" w:space="0" w:color="auto"/>
        <w:bottom w:val="none" w:sz="0" w:space="0" w:color="auto"/>
        <w:right w:val="none" w:sz="0" w:space="0" w:color="auto"/>
      </w:divBdr>
    </w:div>
    <w:div w:id="2078090951">
      <w:bodyDiv w:val="1"/>
      <w:marLeft w:val="0"/>
      <w:marRight w:val="0"/>
      <w:marTop w:val="0"/>
      <w:marBottom w:val="0"/>
      <w:divBdr>
        <w:top w:val="none" w:sz="0" w:space="0" w:color="auto"/>
        <w:left w:val="none" w:sz="0" w:space="0" w:color="auto"/>
        <w:bottom w:val="none" w:sz="0" w:space="0" w:color="auto"/>
        <w:right w:val="none" w:sz="0" w:space="0" w:color="auto"/>
      </w:divBdr>
    </w:div>
    <w:div w:id="2082749424">
      <w:bodyDiv w:val="1"/>
      <w:marLeft w:val="0"/>
      <w:marRight w:val="0"/>
      <w:marTop w:val="0"/>
      <w:marBottom w:val="0"/>
      <w:divBdr>
        <w:top w:val="none" w:sz="0" w:space="0" w:color="auto"/>
        <w:left w:val="none" w:sz="0" w:space="0" w:color="auto"/>
        <w:bottom w:val="none" w:sz="0" w:space="0" w:color="auto"/>
        <w:right w:val="none" w:sz="0" w:space="0" w:color="auto"/>
      </w:divBdr>
    </w:div>
    <w:div w:id="2090760975">
      <w:bodyDiv w:val="1"/>
      <w:marLeft w:val="0"/>
      <w:marRight w:val="0"/>
      <w:marTop w:val="0"/>
      <w:marBottom w:val="0"/>
      <w:divBdr>
        <w:top w:val="none" w:sz="0" w:space="0" w:color="auto"/>
        <w:left w:val="none" w:sz="0" w:space="0" w:color="auto"/>
        <w:bottom w:val="none" w:sz="0" w:space="0" w:color="auto"/>
        <w:right w:val="none" w:sz="0" w:space="0" w:color="auto"/>
      </w:divBdr>
    </w:div>
    <w:div w:id="2091809880">
      <w:bodyDiv w:val="1"/>
      <w:marLeft w:val="0"/>
      <w:marRight w:val="0"/>
      <w:marTop w:val="0"/>
      <w:marBottom w:val="0"/>
      <w:divBdr>
        <w:top w:val="none" w:sz="0" w:space="0" w:color="auto"/>
        <w:left w:val="none" w:sz="0" w:space="0" w:color="auto"/>
        <w:bottom w:val="none" w:sz="0" w:space="0" w:color="auto"/>
        <w:right w:val="none" w:sz="0" w:space="0" w:color="auto"/>
      </w:divBdr>
    </w:div>
    <w:div w:id="2104262202">
      <w:bodyDiv w:val="1"/>
      <w:marLeft w:val="0"/>
      <w:marRight w:val="0"/>
      <w:marTop w:val="0"/>
      <w:marBottom w:val="0"/>
      <w:divBdr>
        <w:top w:val="none" w:sz="0" w:space="0" w:color="auto"/>
        <w:left w:val="none" w:sz="0" w:space="0" w:color="auto"/>
        <w:bottom w:val="none" w:sz="0" w:space="0" w:color="auto"/>
        <w:right w:val="none" w:sz="0" w:space="0" w:color="auto"/>
      </w:divBdr>
    </w:div>
    <w:div w:id="2140565693">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 w:id="2144688898">
      <w:bodyDiv w:val="1"/>
      <w:marLeft w:val="0"/>
      <w:marRight w:val="0"/>
      <w:marTop w:val="0"/>
      <w:marBottom w:val="0"/>
      <w:divBdr>
        <w:top w:val="none" w:sz="0" w:space="0" w:color="auto"/>
        <w:left w:val="none" w:sz="0" w:space="0" w:color="auto"/>
        <w:bottom w:val="none" w:sz="0" w:space="0" w:color="auto"/>
        <w:right w:val="none" w:sz="0" w:space="0" w:color="auto"/>
      </w:divBdr>
    </w:div>
    <w:div w:id="214670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73F58-0D8C-423A-8044-AC42B549248C}">
  <ds:schemaRefs>
    <ds:schemaRef ds:uri="http://schemas.microsoft.com/sharepoint/v3/contenttype/forms"/>
  </ds:schemaRefs>
</ds:datastoreItem>
</file>

<file path=customXml/itemProps2.xml><?xml version="1.0" encoding="utf-8"?>
<ds:datastoreItem xmlns:ds="http://schemas.openxmlformats.org/officeDocument/2006/customXml" ds:itemID="{ACFD9E7A-D84D-4BA2-AE19-7C7F43F1F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B078DC0-F504-4CB8-86A3-27A3DC06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317</TotalTime>
  <Pages>19</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SWMOM_功能设计_CUXSO批发销售</vt:lpstr>
    </vt:vector>
  </TitlesOfParts>
  <Company>Oracle Corporation</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creator>QILIN</dc:creator>
  <cp:keywords>AIM</cp:keywords>
  <dc:description>Copyright © 1999, Oracle Corporation.  All rights reserved.</dc:description>
  <cp:lastModifiedBy>Rainy Zhang</cp:lastModifiedBy>
  <cp:revision>11</cp:revision>
  <dcterms:created xsi:type="dcterms:W3CDTF">2013-05-06T03:12:00Z</dcterms:created>
  <dcterms:modified xsi:type="dcterms:W3CDTF">2013-05-06T08:30:00Z</dcterms:modified>
</cp:coreProperties>
</file>